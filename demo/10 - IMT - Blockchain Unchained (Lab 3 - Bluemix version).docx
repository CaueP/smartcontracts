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E0CEA" w14:textId="77777777" w:rsidR="007F2515" w:rsidRDefault="007F2515" w:rsidP="007F2515">
      <w:pPr>
        <w:pStyle w:val="Cover-Title-Rational"/>
      </w:pPr>
    </w:p>
    <w:p w14:paraId="3FB23E88" w14:textId="77777777" w:rsidR="00411757" w:rsidRPr="00411757" w:rsidRDefault="00411757" w:rsidP="00411757">
      <w:pPr>
        <w:pStyle w:val="Cover-Subtitle"/>
      </w:pPr>
    </w:p>
    <w:p w14:paraId="3415B2DC" w14:textId="77777777" w:rsidR="001378CC" w:rsidRPr="001378CC" w:rsidRDefault="001378CC" w:rsidP="00780707">
      <w:pPr>
        <w:pStyle w:val="Cover-Title-Rational"/>
        <w:ind w:right="2007"/>
      </w:pPr>
      <w:r>
        <w:t xml:space="preserve">IBM Blockchain </w:t>
      </w:r>
      <w:r>
        <w:br/>
        <w:t>Proof of Technology</w:t>
      </w:r>
      <w:r w:rsidR="00780707">
        <w:br/>
      </w:r>
      <w:r w:rsidR="00A0408A">
        <w:t>Blockchain Unchained</w:t>
      </w:r>
    </w:p>
    <w:p w14:paraId="3F7B7864" w14:textId="4FA0B73A" w:rsidR="007F2515" w:rsidRDefault="00A0408A" w:rsidP="007F2515">
      <w:pPr>
        <w:pStyle w:val="Cover-Subtitle"/>
      </w:pPr>
      <w:r>
        <w:t xml:space="preserve">Lab Three </w:t>
      </w:r>
      <w:r w:rsidR="00B57F22">
        <w:t>–</w:t>
      </w:r>
      <w:r w:rsidR="00641E98">
        <w:t xml:space="preserve"> </w:t>
      </w:r>
      <w:r w:rsidR="00B57F22">
        <w:t xml:space="preserve">Bluemix - </w:t>
      </w:r>
      <w:bookmarkStart w:id="0" w:name="_GoBack"/>
      <w:bookmarkEnd w:id="0"/>
      <w:r>
        <w:t>Exercises</w:t>
      </w:r>
    </w:p>
    <w:p w14:paraId="7EC65F54" w14:textId="77777777" w:rsidR="007F2515" w:rsidRDefault="007F2515" w:rsidP="007F2515">
      <w:pPr>
        <w:pStyle w:val="Cover-Subtitle"/>
      </w:pPr>
    </w:p>
    <w:p w14:paraId="1B4412E7" w14:textId="77777777" w:rsidR="007F2515" w:rsidRDefault="007F2515" w:rsidP="007F2515">
      <w:pPr>
        <w:pStyle w:val="Cover-Subtitle"/>
      </w:pPr>
    </w:p>
    <w:p w14:paraId="1D95E549" w14:textId="77777777" w:rsidR="007F2515" w:rsidRDefault="007F2515" w:rsidP="007F2515">
      <w:pPr>
        <w:pStyle w:val="Cover-Subtitle"/>
      </w:pPr>
    </w:p>
    <w:p w14:paraId="1A89F24B" w14:textId="77777777" w:rsidR="007F2515" w:rsidRPr="001E3096" w:rsidRDefault="007F2515" w:rsidP="007F2515">
      <w:pPr>
        <w:pStyle w:val="Cover-Subtitle"/>
        <w:sectPr w:rsidR="007F2515" w:rsidRPr="001E3096" w:rsidSect="007F2515">
          <w:headerReference w:type="default" r:id="rId8"/>
          <w:footerReference w:type="even" r:id="rId9"/>
          <w:type w:val="continuous"/>
          <w:pgSz w:w="12240" w:h="15840" w:code="1"/>
          <w:pgMar w:top="851" w:right="1008" w:bottom="3544" w:left="720" w:header="662" w:footer="2016" w:gutter="0"/>
          <w:cols w:space="720"/>
          <w:docGrid w:linePitch="360"/>
        </w:sectPr>
      </w:pPr>
      <w:bookmarkStart w:id="1" w:name="_Toc136939318"/>
      <w:bookmarkStart w:id="2" w:name="_Toc136943188"/>
      <w:bookmarkStart w:id="3" w:name="_Toc141180386"/>
      <w:bookmarkStart w:id="4" w:name="_Toc136939313"/>
      <w:bookmarkStart w:id="5" w:name="_Toc138735469"/>
      <w:bookmarkStart w:id="6" w:name="_Toc141180381"/>
    </w:p>
    <w:bookmarkEnd w:id="1"/>
    <w:bookmarkEnd w:id="2"/>
    <w:bookmarkEnd w:id="3"/>
    <w:bookmarkEnd w:id="4"/>
    <w:bookmarkEnd w:id="5"/>
    <w:bookmarkEnd w:id="6"/>
    <w:p w14:paraId="3920F9BE" w14:textId="77777777" w:rsidR="00647ADF" w:rsidRPr="00C27BEC" w:rsidRDefault="00647ADF" w:rsidP="00C870B3">
      <w:pPr>
        <w:pStyle w:val="Cover-Subtitle"/>
        <w:sectPr w:rsidR="00647ADF" w:rsidRPr="00C27BEC" w:rsidSect="00C7114A">
          <w:headerReference w:type="default" r:id="rId10"/>
          <w:type w:val="continuous"/>
          <w:pgSz w:w="12240" w:h="15840" w:code="1"/>
          <w:pgMar w:top="2880" w:right="720" w:bottom="8640" w:left="720" w:header="662" w:footer="2016" w:gutter="0"/>
          <w:pgNumType w:start="1"/>
          <w:cols w:space="720"/>
          <w:docGrid w:linePitch="360"/>
        </w:sectPr>
      </w:pPr>
    </w:p>
    <w:p w14:paraId="4119C757" w14:textId="77777777" w:rsidR="00295CBB" w:rsidRPr="00295CBB" w:rsidRDefault="00295CBB" w:rsidP="00295CBB">
      <w:pPr>
        <w:pStyle w:val="Heading4"/>
      </w:pPr>
      <w:r w:rsidRPr="00295CBB">
        <w:lastRenderedPageBreak/>
        <w:t>Contents</w:t>
      </w:r>
    </w:p>
    <w:p w14:paraId="62EDB511" w14:textId="77777777" w:rsidR="00794A81" w:rsidRDefault="00295CBB">
      <w:pPr>
        <w:pStyle w:val="TOC1"/>
        <w:rPr>
          <w:rFonts w:asciiTheme="minorHAnsi" w:eastAsiaTheme="minorEastAsia" w:hAnsiTheme="minorHAnsi" w:cstheme="minorBidi"/>
          <w:b w:val="0"/>
          <w:bCs w:val="0"/>
          <w:caps w:val="0"/>
          <w:sz w:val="22"/>
          <w:szCs w:val="22"/>
          <w:lang w:val="en-GB" w:eastAsia="en-GB"/>
        </w:rPr>
      </w:pPr>
      <w:r>
        <w:fldChar w:fldCharType="begin"/>
      </w:r>
      <w:r>
        <w:instrText xml:space="preserve"> TOC \o "1-3" \h \z \u </w:instrText>
      </w:r>
      <w:r>
        <w:fldChar w:fldCharType="separate"/>
      </w:r>
      <w:hyperlink w:anchor="_Toc452131693" w:history="1">
        <w:r w:rsidR="00794A81" w:rsidRPr="00CF6E38">
          <w:rPr>
            <w:rStyle w:val="Hyperlink"/>
          </w:rPr>
          <w:t>Section 1.</w:t>
        </w:r>
        <w:r w:rsidR="00794A81">
          <w:rPr>
            <w:rFonts w:asciiTheme="minorHAnsi" w:eastAsiaTheme="minorEastAsia" w:hAnsiTheme="minorHAnsi" w:cstheme="minorBidi"/>
            <w:b w:val="0"/>
            <w:bCs w:val="0"/>
            <w:caps w:val="0"/>
            <w:sz w:val="22"/>
            <w:szCs w:val="22"/>
            <w:lang w:val="en-GB" w:eastAsia="en-GB"/>
          </w:rPr>
          <w:tab/>
        </w:r>
        <w:r w:rsidR="00794A81" w:rsidRPr="00CF6E38">
          <w:rPr>
            <w:rStyle w:val="Hyperlink"/>
          </w:rPr>
          <w:t>Creating a Blockchain Service on Bluemix</w:t>
        </w:r>
        <w:r w:rsidR="00794A81">
          <w:rPr>
            <w:webHidden/>
          </w:rPr>
          <w:tab/>
        </w:r>
        <w:r w:rsidR="00794A81">
          <w:rPr>
            <w:webHidden/>
          </w:rPr>
          <w:fldChar w:fldCharType="begin"/>
        </w:r>
        <w:r w:rsidR="00794A81">
          <w:rPr>
            <w:webHidden/>
          </w:rPr>
          <w:instrText xml:space="preserve"> PAGEREF _Toc452131693 \h </w:instrText>
        </w:r>
        <w:r w:rsidR="00794A81">
          <w:rPr>
            <w:webHidden/>
          </w:rPr>
        </w:r>
        <w:r w:rsidR="00794A81">
          <w:rPr>
            <w:webHidden/>
          </w:rPr>
          <w:fldChar w:fldCharType="separate"/>
        </w:r>
        <w:r w:rsidR="00794A81">
          <w:rPr>
            <w:webHidden/>
          </w:rPr>
          <w:t>4</w:t>
        </w:r>
        <w:r w:rsidR="00794A81">
          <w:rPr>
            <w:webHidden/>
          </w:rPr>
          <w:fldChar w:fldCharType="end"/>
        </w:r>
      </w:hyperlink>
    </w:p>
    <w:p w14:paraId="54482B23" w14:textId="77777777" w:rsidR="00794A81" w:rsidRDefault="000D2F87">
      <w:pPr>
        <w:pStyle w:val="TOC2"/>
        <w:rPr>
          <w:rFonts w:asciiTheme="minorHAnsi" w:eastAsiaTheme="minorEastAsia" w:hAnsiTheme="minorHAnsi" w:cstheme="minorBidi"/>
          <w:smallCaps w:val="0"/>
          <w:sz w:val="22"/>
          <w:szCs w:val="22"/>
          <w:lang w:eastAsia="en-GB"/>
        </w:rPr>
      </w:pPr>
      <w:hyperlink w:anchor="_Toc452131694" w:history="1">
        <w:r w:rsidR="00794A81" w:rsidRPr="00CF6E38">
          <w:rPr>
            <w:rStyle w:val="Hyperlink"/>
          </w:rPr>
          <w:t>1.</w:t>
        </w:r>
        <w:r w:rsidR="00794A81">
          <w:rPr>
            <w:rFonts w:asciiTheme="minorHAnsi" w:eastAsiaTheme="minorEastAsia" w:hAnsiTheme="minorHAnsi" w:cstheme="minorBidi"/>
            <w:smallCaps w:val="0"/>
            <w:sz w:val="22"/>
            <w:szCs w:val="22"/>
            <w:lang w:eastAsia="en-GB"/>
          </w:rPr>
          <w:tab/>
        </w:r>
        <w:r w:rsidR="00794A81" w:rsidRPr="00CF6E38">
          <w:rPr>
            <w:rStyle w:val="Hyperlink"/>
          </w:rPr>
          <w:t>Create a New Blockchain Service</w:t>
        </w:r>
        <w:r w:rsidR="00794A81">
          <w:rPr>
            <w:webHidden/>
          </w:rPr>
          <w:tab/>
        </w:r>
        <w:r w:rsidR="00794A81">
          <w:rPr>
            <w:webHidden/>
          </w:rPr>
          <w:fldChar w:fldCharType="begin"/>
        </w:r>
        <w:r w:rsidR="00794A81">
          <w:rPr>
            <w:webHidden/>
          </w:rPr>
          <w:instrText xml:space="preserve"> PAGEREF _Toc452131694 \h </w:instrText>
        </w:r>
        <w:r w:rsidR="00794A81">
          <w:rPr>
            <w:webHidden/>
          </w:rPr>
        </w:r>
        <w:r w:rsidR="00794A81">
          <w:rPr>
            <w:webHidden/>
          </w:rPr>
          <w:fldChar w:fldCharType="separate"/>
        </w:r>
        <w:r w:rsidR="00794A81">
          <w:rPr>
            <w:webHidden/>
          </w:rPr>
          <w:t>4</w:t>
        </w:r>
        <w:r w:rsidR="00794A81">
          <w:rPr>
            <w:webHidden/>
          </w:rPr>
          <w:fldChar w:fldCharType="end"/>
        </w:r>
      </w:hyperlink>
    </w:p>
    <w:p w14:paraId="6FABAF02" w14:textId="77777777" w:rsidR="00794A81" w:rsidRDefault="000D2F87">
      <w:pPr>
        <w:pStyle w:val="TOC2"/>
        <w:rPr>
          <w:rFonts w:asciiTheme="minorHAnsi" w:eastAsiaTheme="minorEastAsia" w:hAnsiTheme="minorHAnsi" w:cstheme="minorBidi"/>
          <w:smallCaps w:val="0"/>
          <w:sz w:val="22"/>
          <w:szCs w:val="22"/>
          <w:lang w:eastAsia="en-GB"/>
        </w:rPr>
      </w:pPr>
      <w:hyperlink w:anchor="_Toc452131695" w:history="1">
        <w:r w:rsidR="00794A81" w:rsidRPr="00CF6E38">
          <w:rPr>
            <w:rStyle w:val="Hyperlink"/>
          </w:rPr>
          <w:t>2.</w:t>
        </w:r>
        <w:r w:rsidR="00794A81">
          <w:rPr>
            <w:rFonts w:asciiTheme="minorHAnsi" w:eastAsiaTheme="minorEastAsia" w:hAnsiTheme="minorHAnsi" w:cstheme="minorBidi"/>
            <w:smallCaps w:val="0"/>
            <w:sz w:val="22"/>
            <w:szCs w:val="22"/>
            <w:lang w:eastAsia="en-GB"/>
          </w:rPr>
          <w:tab/>
        </w:r>
        <w:r w:rsidR="00794A81" w:rsidRPr="00CF6E38">
          <w:rPr>
            <w:rStyle w:val="Hyperlink"/>
          </w:rPr>
          <w:t>Sample Apps - Editing your first Chaincode</w:t>
        </w:r>
        <w:r w:rsidR="00794A81">
          <w:rPr>
            <w:webHidden/>
          </w:rPr>
          <w:tab/>
        </w:r>
        <w:r w:rsidR="00794A81">
          <w:rPr>
            <w:webHidden/>
          </w:rPr>
          <w:fldChar w:fldCharType="begin"/>
        </w:r>
        <w:r w:rsidR="00794A81">
          <w:rPr>
            <w:webHidden/>
          </w:rPr>
          <w:instrText xml:space="preserve"> PAGEREF _Toc452131695 \h </w:instrText>
        </w:r>
        <w:r w:rsidR="00794A81">
          <w:rPr>
            <w:webHidden/>
          </w:rPr>
        </w:r>
        <w:r w:rsidR="00794A81">
          <w:rPr>
            <w:webHidden/>
          </w:rPr>
          <w:fldChar w:fldCharType="separate"/>
        </w:r>
        <w:r w:rsidR="00794A81">
          <w:rPr>
            <w:webHidden/>
          </w:rPr>
          <w:t>5</w:t>
        </w:r>
        <w:r w:rsidR="00794A81">
          <w:rPr>
            <w:webHidden/>
          </w:rPr>
          <w:fldChar w:fldCharType="end"/>
        </w:r>
      </w:hyperlink>
    </w:p>
    <w:p w14:paraId="2865E301" w14:textId="77777777" w:rsidR="00794A81" w:rsidRDefault="000D2F87">
      <w:pPr>
        <w:pStyle w:val="TOC1"/>
        <w:rPr>
          <w:rFonts w:asciiTheme="minorHAnsi" w:eastAsiaTheme="minorEastAsia" w:hAnsiTheme="minorHAnsi" w:cstheme="minorBidi"/>
          <w:b w:val="0"/>
          <w:bCs w:val="0"/>
          <w:caps w:val="0"/>
          <w:sz w:val="22"/>
          <w:szCs w:val="22"/>
          <w:lang w:val="en-GB" w:eastAsia="en-GB"/>
        </w:rPr>
      </w:pPr>
      <w:hyperlink w:anchor="_Toc452131696" w:history="1">
        <w:r w:rsidR="00794A81" w:rsidRPr="00CF6E38">
          <w:rPr>
            <w:rStyle w:val="Hyperlink"/>
          </w:rPr>
          <w:t>Appendix A.</w:t>
        </w:r>
        <w:r w:rsidR="00794A81">
          <w:rPr>
            <w:rFonts w:asciiTheme="minorHAnsi" w:eastAsiaTheme="minorEastAsia" w:hAnsiTheme="minorHAnsi" w:cstheme="minorBidi"/>
            <w:b w:val="0"/>
            <w:bCs w:val="0"/>
            <w:caps w:val="0"/>
            <w:sz w:val="22"/>
            <w:szCs w:val="22"/>
            <w:lang w:val="en-GB" w:eastAsia="en-GB"/>
          </w:rPr>
          <w:tab/>
        </w:r>
        <w:r w:rsidR="00794A81" w:rsidRPr="00CF6E38">
          <w:rPr>
            <w:rStyle w:val="Hyperlink"/>
          </w:rPr>
          <w:t>Notices</w:t>
        </w:r>
        <w:r w:rsidR="00794A81">
          <w:rPr>
            <w:webHidden/>
          </w:rPr>
          <w:tab/>
        </w:r>
        <w:r w:rsidR="00794A81">
          <w:rPr>
            <w:webHidden/>
          </w:rPr>
          <w:fldChar w:fldCharType="begin"/>
        </w:r>
        <w:r w:rsidR="00794A81">
          <w:rPr>
            <w:webHidden/>
          </w:rPr>
          <w:instrText xml:space="preserve"> PAGEREF _Toc452131696 \h </w:instrText>
        </w:r>
        <w:r w:rsidR="00794A81">
          <w:rPr>
            <w:webHidden/>
          </w:rPr>
        </w:r>
        <w:r w:rsidR="00794A81">
          <w:rPr>
            <w:webHidden/>
          </w:rPr>
          <w:fldChar w:fldCharType="separate"/>
        </w:r>
        <w:r w:rsidR="00794A81">
          <w:rPr>
            <w:webHidden/>
          </w:rPr>
          <w:t>7</w:t>
        </w:r>
        <w:r w:rsidR="00794A81">
          <w:rPr>
            <w:webHidden/>
          </w:rPr>
          <w:fldChar w:fldCharType="end"/>
        </w:r>
      </w:hyperlink>
    </w:p>
    <w:p w14:paraId="67C259D4" w14:textId="77777777" w:rsidR="00794A81" w:rsidRDefault="000D2F87">
      <w:pPr>
        <w:pStyle w:val="TOC1"/>
        <w:rPr>
          <w:rFonts w:asciiTheme="minorHAnsi" w:eastAsiaTheme="minorEastAsia" w:hAnsiTheme="minorHAnsi" w:cstheme="minorBidi"/>
          <w:b w:val="0"/>
          <w:bCs w:val="0"/>
          <w:caps w:val="0"/>
          <w:sz w:val="22"/>
          <w:szCs w:val="22"/>
          <w:lang w:val="en-GB" w:eastAsia="en-GB"/>
        </w:rPr>
      </w:pPr>
      <w:hyperlink w:anchor="_Toc452131697" w:history="1">
        <w:r w:rsidR="00794A81" w:rsidRPr="00CF6E38">
          <w:rPr>
            <w:rStyle w:val="Hyperlink"/>
          </w:rPr>
          <w:t>Appendix B.</w:t>
        </w:r>
        <w:r w:rsidR="00794A81">
          <w:rPr>
            <w:rFonts w:asciiTheme="minorHAnsi" w:eastAsiaTheme="minorEastAsia" w:hAnsiTheme="minorHAnsi" w:cstheme="minorBidi"/>
            <w:b w:val="0"/>
            <w:bCs w:val="0"/>
            <w:caps w:val="0"/>
            <w:sz w:val="22"/>
            <w:szCs w:val="22"/>
            <w:lang w:val="en-GB" w:eastAsia="en-GB"/>
          </w:rPr>
          <w:tab/>
        </w:r>
        <w:r w:rsidR="00794A81" w:rsidRPr="00CF6E38">
          <w:rPr>
            <w:rStyle w:val="Hyperlink"/>
          </w:rPr>
          <w:t>Trademarks and copyrights</w:t>
        </w:r>
        <w:r w:rsidR="00794A81">
          <w:rPr>
            <w:webHidden/>
          </w:rPr>
          <w:tab/>
        </w:r>
        <w:r w:rsidR="00794A81">
          <w:rPr>
            <w:webHidden/>
          </w:rPr>
          <w:fldChar w:fldCharType="begin"/>
        </w:r>
        <w:r w:rsidR="00794A81">
          <w:rPr>
            <w:webHidden/>
          </w:rPr>
          <w:instrText xml:space="preserve"> PAGEREF _Toc452131697 \h </w:instrText>
        </w:r>
        <w:r w:rsidR="00794A81">
          <w:rPr>
            <w:webHidden/>
          </w:rPr>
        </w:r>
        <w:r w:rsidR="00794A81">
          <w:rPr>
            <w:webHidden/>
          </w:rPr>
          <w:fldChar w:fldCharType="separate"/>
        </w:r>
        <w:r w:rsidR="00794A81">
          <w:rPr>
            <w:webHidden/>
          </w:rPr>
          <w:t>9</w:t>
        </w:r>
        <w:r w:rsidR="00794A81">
          <w:rPr>
            <w:webHidden/>
          </w:rPr>
          <w:fldChar w:fldCharType="end"/>
        </w:r>
      </w:hyperlink>
    </w:p>
    <w:p w14:paraId="0DFADBC0" w14:textId="77777777" w:rsidR="00295CBB" w:rsidRDefault="00295CBB">
      <w:r>
        <w:fldChar w:fldCharType="end"/>
      </w:r>
    </w:p>
    <w:p w14:paraId="6BCD0B12" w14:textId="77777777" w:rsidR="008518E8" w:rsidRPr="00C27BEC" w:rsidRDefault="008518E8" w:rsidP="00295CBB">
      <w:pPr>
        <w:pStyle w:val="StepListContno"/>
        <w:outlineLvl w:val="1"/>
      </w:pPr>
    </w:p>
    <w:p w14:paraId="342EA5D4" w14:textId="77777777" w:rsidR="0071497F" w:rsidRPr="00C27BEC" w:rsidRDefault="0071497F" w:rsidP="0071497F">
      <w:pPr>
        <w:pStyle w:val="StepListContno"/>
        <w:ind w:left="792"/>
        <w:rPr>
          <w:rFonts w:eastAsia="SimSun"/>
          <w:noProof/>
        </w:rPr>
      </w:pPr>
    </w:p>
    <w:p w14:paraId="7C9C8C41" w14:textId="77777777" w:rsidR="00403CD5" w:rsidRPr="00C27BEC" w:rsidRDefault="00403CD5" w:rsidP="00033EE1">
      <w:pPr>
        <w:sectPr w:rsidR="00403CD5" w:rsidRPr="00C27BEC" w:rsidSect="00FB63F3">
          <w:headerReference w:type="even" r:id="rId11"/>
          <w:headerReference w:type="default" r:id="rId12"/>
          <w:footerReference w:type="even" r:id="rId13"/>
          <w:footerReference w:type="default" r:id="rId14"/>
          <w:pgSz w:w="12240" w:h="15840" w:code="1"/>
          <w:pgMar w:top="1440" w:right="1008" w:bottom="1440" w:left="1008" w:header="432" w:footer="720" w:gutter="0"/>
          <w:cols w:space="720"/>
          <w:docGrid w:linePitch="360"/>
        </w:sectPr>
      </w:pPr>
    </w:p>
    <w:p w14:paraId="1CBD9C71" w14:textId="77777777" w:rsidR="00F72D0D" w:rsidRPr="00C27BEC" w:rsidRDefault="00F72D0D" w:rsidP="00C019DC">
      <w:pPr>
        <w:pStyle w:val="Heading4"/>
        <w:rPr>
          <w:lang w:val="en-GB"/>
        </w:rPr>
      </w:pPr>
      <w:r w:rsidRPr="00C27BEC">
        <w:rPr>
          <w:lang w:val="en-GB"/>
        </w:rPr>
        <w:lastRenderedPageBreak/>
        <w:t>Overview</w:t>
      </w:r>
      <w:r w:rsidR="00290D02" w:rsidRPr="00C27BEC">
        <w:rPr>
          <w:lang w:val="en-GB"/>
        </w:rPr>
        <w:t xml:space="preserve"> </w:t>
      </w:r>
    </w:p>
    <w:p w14:paraId="31275439" w14:textId="553D7393" w:rsidR="00C27BEC" w:rsidRPr="00946321" w:rsidRDefault="00AF4F01" w:rsidP="00C27BEC">
      <w:pPr>
        <w:rPr>
          <w:rFonts w:eastAsia="Arial Unicode MS"/>
          <w:lang w:eastAsia="zh-CN"/>
        </w:rPr>
      </w:pPr>
      <w:r>
        <w:t>The aim of this lab is to introduce you to chaincode development by showing you how to create and deploy your first chaincode to a new blockchain service in Bluemix.</w:t>
      </w:r>
      <w:r w:rsidR="00453B0A">
        <w:t xml:space="preserve"> </w:t>
      </w:r>
    </w:p>
    <w:p w14:paraId="694B4F8F" w14:textId="77777777" w:rsidR="00F72D0D" w:rsidRPr="00C27BEC" w:rsidRDefault="00F72D0D" w:rsidP="00C019DC">
      <w:pPr>
        <w:pStyle w:val="Heading5"/>
        <w:rPr>
          <w:lang w:val="en-GB"/>
        </w:rPr>
      </w:pPr>
      <w:bookmarkStart w:id="7" w:name="_Toc136939315"/>
      <w:bookmarkStart w:id="8" w:name="_Toc138735471"/>
      <w:bookmarkStart w:id="9" w:name="_Toc141180383"/>
      <w:r w:rsidRPr="00C27BEC">
        <w:rPr>
          <w:lang w:val="en-GB"/>
        </w:rPr>
        <w:t>Introduction</w:t>
      </w:r>
      <w:bookmarkEnd w:id="7"/>
      <w:bookmarkEnd w:id="8"/>
      <w:bookmarkEnd w:id="9"/>
    </w:p>
    <w:p w14:paraId="09380BA7" w14:textId="77777777" w:rsidR="00946321" w:rsidRPr="00946321" w:rsidRDefault="00A10DB9" w:rsidP="00946321">
      <w:pPr>
        <w:rPr>
          <w:b/>
          <w:color w:val="FF0000"/>
        </w:rPr>
      </w:pPr>
      <w:r>
        <w:t>Prerequisites</w:t>
      </w:r>
      <w:r w:rsidR="00610D25">
        <w:t>:</w:t>
      </w:r>
      <w:r w:rsidR="001378CC">
        <w:t xml:space="preserve"> </w:t>
      </w:r>
    </w:p>
    <w:p w14:paraId="4623ABF5" w14:textId="01E07643" w:rsidR="00C27BEC" w:rsidRDefault="000E2F8B" w:rsidP="0030437D">
      <w:pPr>
        <w:numPr>
          <w:ilvl w:val="1"/>
          <w:numId w:val="14"/>
        </w:numPr>
      </w:pPr>
      <w:r>
        <w:t>A B</w:t>
      </w:r>
      <w:r w:rsidR="00AF4F01">
        <w:t xml:space="preserve">luemix account </w:t>
      </w:r>
      <w:r w:rsidR="0030652A">
        <w:t xml:space="preserve">IBM ID </w:t>
      </w:r>
    </w:p>
    <w:p w14:paraId="6188A8DF" w14:textId="77777777" w:rsidR="0030652A" w:rsidRDefault="0030652A" w:rsidP="0030652A">
      <w:pPr>
        <w:numPr>
          <w:ilvl w:val="1"/>
          <w:numId w:val="14"/>
        </w:numPr>
      </w:pPr>
      <w:r>
        <w:t xml:space="preserve">Access to </w:t>
      </w:r>
      <w:hyperlink r:id="rId15" w:history="1">
        <w:r w:rsidRPr="00D9728E">
          <w:rPr>
            <w:rStyle w:val="Hyperlink"/>
          </w:rPr>
          <w:t>www.Bluemix.net</w:t>
        </w:r>
      </w:hyperlink>
    </w:p>
    <w:p w14:paraId="52C36F2B" w14:textId="77777777" w:rsidR="0030652A" w:rsidRDefault="0030652A" w:rsidP="0030652A">
      <w:pPr>
        <w:numPr>
          <w:ilvl w:val="1"/>
          <w:numId w:val="14"/>
        </w:numPr>
      </w:pPr>
      <w:r>
        <w:t>A Bluemix account</w:t>
      </w:r>
    </w:p>
    <w:p w14:paraId="2E8C9DA3" w14:textId="5021C824" w:rsidR="00C348C7" w:rsidRDefault="00C348C7" w:rsidP="0030652A">
      <w:pPr>
        <w:numPr>
          <w:ilvl w:val="1"/>
          <w:numId w:val="14"/>
        </w:numPr>
      </w:pPr>
      <w:r>
        <w:t>Preferably have completed Lab</w:t>
      </w:r>
      <w:r w:rsidR="00AF4F01">
        <w:t>s one and two (Blockchain Explained and Blockchain Explored).</w:t>
      </w:r>
    </w:p>
    <w:p w14:paraId="3187A1A6" w14:textId="3B512F94" w:rsidR="00AF4F01" w:rsidRDefault="00AF4F01" w:rsidP="0030652A">
      <w:pPr>
        <w:numPr>
          <w:ilvl w:val="1"/>
          <w:numId w:val="14"/>
        </w:numPr>
      </w:pPr>
      <w:r>
        <w:t>Firefox or Chrome browsers.</w:t>
      </w:r>
    </w:p>
    <w:p w14:paraId="638847F6" w14:textId="77777777" w:rsidR="00D43C7E" w:rsidRDefault="00D43C7E" w:rsidP="00D43C7E">
      <w:pPr>
        <w:ind w:left="1440"/>
      </w:pPr>
    </w:p>
    <w:p w14:paraId="7E3D88B9" w14:textId="782CE5A7" w:rsidR="00D43C7E" w:rsidRDefault="00D43C7E" w:rsidP="00D43C7E">
      <w:r>
        <w:t xml:space="preserve">Optional </w:t>
      </w:r>
      <w:r w:rsidR="00AF4F01">
        <w:t>requirements</w:t>
      </w:r>
      <w:r>
        <w:t>, i</w:t>
      </w:r>
      <w:r w:rsidR="00DF101E">
        <w:t>f you want to edit and compile C</w:t>
      </w:r>
      <w:r>
        <w:t>haincode yourself</w:t>
      </w:r>
    </w:p>
    <w:p w14:paraId="19B311AD" w14:textId="2665823F" w:rsidR="00D43C7E" w:rsidRDefault="00D43C7E" w:rsidP="00D43C7E">
      <w:pPr>
        <w:numPr>
          <w:ilvl w:val="1"/>
          <w:numId w:val="14"/>
        </w:numPr>
      </w:pPr>
      <w:r>
        <w:t xml:space="preserve">GitHub </w:t>
      </w:r>
      <w:r w:rsidR="00DF101E">
        <w:t>account and</w:t>
      </w:r>
      <w:r>
        <w:t xml:space="preserve"> </w:t>
      </w:r>
      <w:r w:rsidR="00DF101E">
        <w:t xml:space="preserve">tools </w:t>
      </w:r>
      <w:r>
        <w:t xml:space="preserve">(from </w:t>
      </w:r>
      <w:hyperlink r:id="rId16" w:history="1">
        <w:r w:rsidRPr="00EA67FE">
          <w:rPr>
            <w:rStyle w:val="Hyperlink"/>
          </w:rPr>
          <w:t>https://github.com/</w:t>
        </w:r>
      </w:hyperlink>
      <w:r>
        <w:t>)</w:t>
      </w:r>
    </w:p>
    <w:p w14:paraId="05B9E60E" w14:textId="77777777" w:rsidR="00D43C7E" w:rsidRDefault="00D43C7E" w:rsidP="00D43C7E">
      <w:pPr>
        <w:numPr>
          <w:ilvl w:val="1"/>
          <w:numId w:val="14"/>
        </w:numPr>
      </w:pPr>
      <w:r>
        <w:t xml:space="preserve">GO Lang compiler installed (from </w:t>
      </w:r>
      <w:hyperlink r:id="rId17" w:history="1">
        <w:r w:rsidRPr="00EA67FE">
          <w:rPr>
            <w:rStyle w:val="Hyperlink"/>
          </w:rPr>
          <w:t>https://golang.org/dl/</w:t>
        </w:r>
      </w:hyperlink>
      <w:r>
        <w:t xml:space="preserve">) </w:t>
      </w:r>
    </w:p>
    <w:p w14:paraId="634BEBE7" w14:textId="77777777" w:rsidR="0030437D" w:rsidRDefault="009C0482" w:rsidP="0030437D">
      <w:pPr>
        <w:pStyle w:val="Heading1"/>
      </w:pPr>
      <w:bookmarkStart w:id="10" w:name="_Toc452131693"/>
      <w:r>
        <w:lastRenderedPageBreak/>
        <w:t xml:space="preserve">Creating a Blockchain Service </w:t>
      </w:r>
      <w:r w:rsidR="00FB3402">
        <w:t>on Bluemix</w:t>
      </w:r>
      <w:bookmarkEnd w:id="10"/>
    </w:p>
    <w:p w14:paraId="72A5E6B7" w14:textId="77777777" w:rsidR="0030437D" w:rsidRDefault="00B56F6A" w:rsidP="00B56F6A">
      <w:pPr>
        <w:pStyle w:val="Heading2"/>
      </w:pPr>
      <w:bookmarkStart w:id="11" w:name="_Toc452131694"/>
      <w:r w:rsidRPr="006F0E12">
        <w:t>Creat</w:t>
      </w:r>
      <w:r>
        <w:t xml:space="preserve">e a </w:t>
      </w:r>
      <w:r w:rsidR="00A10DB9">
        <w:t xml:space="preserve">New </w:t>
      </w:r>
      <w:r>
        <w:t>Blockchain Service</w:t>
      </w:r>
      <w:bookmarkEnd w:id="11"/>
    </w:p>
    <w:p w14:paraId="6190E69A" w14:textId="77777777" w:rsidR="00B56F6A" w:rsidRPr="00B56F6A" w:rsidRDefault="00B56F6A" w:rsidP="00B56F6A">
      <w:pPr>
        <w:rPr>
          <w:lang w:eastAsia="zh-CN"/>
        </w:rPr>
      </w:pPr>
    </w:p>
    <w:p w14:paraId="4C85D2FF" w14:textId="77777777" w:rsidR="00AF4F01" w:rsidRDefault="00AF4F01" w:rsidP="00AF4F01">
      <w:pPr>
        <w:pStyle w:val="StepList"/>
        <w:keepNext/>
        <w:numPr>
          <w:ilvl w:val="0"/>
          <w:numId w:val="23"/>
        </w:numPr>
      </w:pPr>
      <w:r>
        <w:t xml:space="preserve">Open a web browser and go to </w:t>
      </w:r>
      <w:hyperlink r:id="rId18" w:history="1">
        <w:r w:rsidRPr="00F872CA">
          <w:rPr>
            <w:rStyle w:val="Hyperlink"/>
          </w:rPr>
          <w:t>www.bluemix.net</w:t>
        </w:r>
      </w:hyperlink>
      <w:r>
        <w:t>.</w:t>
      </w:r>
    </w:p>
    <w:p w14:paraId="44FC6198" w14:textId="77777777" w:rsidR="00AF4F01" w:rsidRDefault="00AF4F01" w:rsidP="00AF4F01">
      <w:pPr>
        <w:pStyle w:val="StepList"/>
        <w:keepNext/>
        <w:numPr>
          <w:ilvl w:val="0"/>
          <w:numId w:val="0"/>
        </w:numPr>
        <w:ind w:left="792"/>
      </w:pPr>
    </w:p>
    <w:tbl>
      <w:tblPr>
        <w:tblW w:w="7409" w:type="dxa"/>
        <w:tblInd w:w="1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197"/>
        <w:gridCol w:w="6212"/>
      </w:tblGrid>
      <w:tr w:rsidR="00AF4F01" w:rsidRPr="00C27BEC" w14:paraId="644C240F" w14:textId="77777777" w:rsidTr="007D409B">
        <w:tc>
          <w:tcPr>
            <w:tcW w:w="808" w:type="pct"/>
            <w:tcBorders>
              <w:top w:val="single" w:sz="6" w:space="0" w:color="000000"/>
            </w:tcBorders>
            <w:shd w:val="clear" w:color="auto" w:fill="auto"/>
            <w:vAlign w:val="center"/>
          </w:tcPr>
          <w:p w14:paraId="2138DFB5" w14:textId="662C5A46" w:rsidR="00AF4F01" w:rsidRPr="00C27BEC" w:rsidRDefault="00F16009" w:rsidP="007D409B">
            <w:pPr>
              <w:pStyle w:val="TableText"/>
              <w:keepNext/>
              <w:rPr>
                <w:bCs/>
              </w:rPr>
            </w:pPr>
            <w:r>
              <w:rPr>
                <w:bCs/>
              </w:rPr>
              <w:t xml:space="preserve"> </w:t>
            </w:r>
            <w:r w:rsidR="00AF4F01" w:rsidRPr="00C27BEC">
              <w:rPr>
                <w:bCs/>
                <w:noProof/>
                <w:lang w:val="en-US" w:eastAsia="en-US"/>
              </w:rPr>
              <w:drawing>
                <wp:inline distT="0" distB="0" distL="0" distR="0" wp14:anchorId="70404BD5" wp14:editId="6DAA239C">
                  <wp:extent cx="548640" cy="548640"/>
                  <wp:effectExtent l="0" t="0" r="10160" b="10160"/>
                  <wp:docPr id="1346" name="Picture 1346" descr="sign-troubl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ign-troubleshoot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a:ln>
                            <a:noFill/>
                          </a:ln>
                        </pic:spPr>
                      </pic:pic>
                    </a:graphicData>
                  </a:graphic>
                </wp:inline>
              </w:drawing>
            </w:r>
          </w:p>
        </w:tc>
        <w:tc>
          <w:tcPr>
            <w:tcW w:w="4192" w:type="pct"/>
            <w:tcBorders>
              <w:top w:val="single" w:sz="6" w:space="0" w:color="000000"/>
            </w:tcBorders>
            <w:shd w:val="clear" w:color="auto" w:fill="auto"/>
            <w:vAlign w:val="center"/>
          </w:tcPr>
          <w:p w14:paraId="1DEAF447" w14:textId="77777777" w:rsidR="00AF4F01" w:rsidRDefault="00AF4F01" w:rsidP="007D409B">
            <w:pPr>
              <w:pStyle w:val="TableText"/>
              <w:rPr>
                <w:bCs/>
              </w:rPr>
            </w:pPr>
            <w:r>
              <w:rPr>
                <w:bCs/>
              </w:rPr>
              <w:t>It is recommended to use Firefox or Chrome.</w:t>
            </w:r>
          </w:p>
          <w:p w14:paraId="59AA133F" w14:textId="77777777" w:rsidR="00AF4F01" w:rsidRDefault="00AF4F01" w:rsidP="007D409B">
            <w:pPr>
              <w:pStyle w:val="TableText"/>
              <w:rPr>
                <w:bCs/>
              </w:rPr>
            </w:pPr>
            <w:r>
              <w:rPr>
                <w:bCs/>
              </w:rPr>
              <w:t>Some people have previously reported problems working with Bluemix in Internet Explorer and Safari.</w:t>
            </w:r>
          </w:p>
          <w:p w14:paraId="6CB12E5A" w14:textId="77777777" w:rsidR="00AF4F01" w:rsidRPr="00C27BEC" w:rsidRDefault="00AF4F01" w:rsidP="007D409B">
            <w:pPr>
              <w:pStyle w:val="TableText"/>
              <w:rPr>
                <w:bCs/>
              </w:rPr>
            </w:pPr>
          </w:p>
        </w:tc>
      </w:tr>
    </w:tbl>
    <w:p w14:paraId="58104CE8" w14:textId="77777777" w:rsidR="00AF4F01" w:rsidRDefault="00AF4F01" w:rsidP="00AF4F01">
      <w:pPr>
        <w:pStyle w:val="StepList"/>
        <w:keepNext/>
        <w:numPr>
          <w:ilvl w:val="0"/>
          <w:numId w:val="0"/>
        </w:numPr>
        <w:ind w:left="792"/>
      </w:pPr>
    </w:p>
    <w:p w14:paraId="16C27A6E" w14:textId="77777777" w:rsidR="00AF4F01" w:rsidRDefault="00AF4F01" w:rsidP="00AF4F01">
      <w:pPr>
        <w:pStyle w:val="StepList"/>
        <w:keepNext/>
        <w:numPr>
          <w:ilvl w:val="0"/>
          <w:numId w:val="23"/>
        </w:numPr>
      </w:pPr>
      <w:r>
        <w:t>Click ‘Sign Up’ or ‘Log In’ to create a new Bluemix account or log into your existing account.</w:t>
      </w:r>
    </w:p>
    <w:p w14:paraId="399AFD23" w14:textId="77777777" w:rsidR="00AF4F01" w:rsidRDefault="00B56F6A" w:rsidP="00AF4F01">
      <w:pPr>
        <w:pStyle w:val="StepList"/>
        <w:keepNext/>
        <w:numPr>
          <w:ilvl w:val="0"/>
          <w:numId w:val="23"/>
        </w:numPr>
      </w:pPr>
      <w:r>
        <w:rPr>
          <w:lang w:eastAsia="en-GB"/>
        </w:rPr>
        <w:t xml:space="preserve">Select </w:t>
      </w:r>
      <w:r w:rsidR="00B7063C">
        <w:rPr>
          <w:noProof/>
          <w:lang w:val="en-US"/>
        </w:rPr>
        <w:drawing>
          <wp:inline distT="0" distB="0" distL="0" distR="0" wp14:anchorId="07B7C4E7" wp14:editId="6C87ABC4">
            <wp:extent cx="685800" cy="25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254000"/>
                    </a:xfrm>
                    <a:prstGeom prst="rect">
                      <a:avLst/>
                    </a:prstGeom>
                    <a:noFill/>
                    <a:ln>
                      <a:noFill/>
                    </a:ln>
                  </pic:spPr>
                </pic:pic>
              </a:graphicData>
            </a:graphic>
          </wp:inline>
        </w:drawing>
      </w:r>
      <w:r>
        <w:rPr>
          <w:lang w:eastAsia="en-GB"/>
        </w:rPr>
        <w:t xml:space="preserve"> </w:t>
      </w:r>
      <w:r w:rsidR="006B362F">
        <w:rPr>
          <w:lang w:eastAsia="en-GB"/>
        </w:rPr>
        <w:t>from the top bar</w:t>
      </w:r>
    </w:p>
    <w:p w14:paraId="0A42DBD3" w14:textId="77777777" w:rsidR="00AF4F01" w:rsidRDefault="00AF4F01" w:rsidP="00AF4F01">
      <w:pPr>
        <w:pStyle w:val="StepList"/>
        <w:keepNext/>
        <w:numPr>
          <w:ilvl w:val="0"/>
          <w:numId w:val="0"/>
        </w:numPr>
        <w:ind w:left="792"/>
      </w:pPr>
    </w:p>
    <w:p w14:paraId="36343955" w14:textId="09EDFE56" w:rsidR="00B56F6A" w:rsidRDefault="00EC6314" w:rsidP="00AF4F01">
      <w:pPr>
        <w:pStyle w:val="StepList"/>
        <w:keepNext/>
        <w:numPr>
          <w:ilvl w:val="0"/>
          <w:numId w:val="23"/>
        </w:numPr>
      </w:pPr>
      <w:r>
        <w:rPr>
          <w:lang w:eastAsia="en-GB"/>
        </w:rPr>
        <w:t>Scroll down to the N</w:t>
      </w:r>
      <w:r w:rsidR="00B56F6A">
        <w:rPr>
          <w:lang w:eastAsia="en-GB"/>
        </w:rPr>
        <w:t xml:space="preserve">etwork section and select </w:t>
      </w:r>
      <w:r w:rsidR="00B56F6A" w:rsidRPr="00AF4F01">
        <w:rPr>
          <w:b/>
          <w:lang w:eastAsia="en-GB"/>
        </w:rPr>
        <w:t>Blockchain</w:t>
      </w:r>
    </w:p>
    <w:p w14:paraId="0C8836BE" w14:textId="74A7A390" w:rsidR="00B56F6A" w:rsidRDefault="00B7063C" w:rsidP="00B56F6A">
      <w:pPr>
        <w:autoSpaceDE w:val="0"/>
        <w:autoSpaceDN w:val="0"/>
        <w:adjustRightInd w:val="0"/>
        <w:ind w:left="720"/>
        <w:rPr>
          <w:rFonts w:ascii="Helv" w:hAnsi="Helv" w:cs="Helv"/>
          <w:color w:val="000000"/>
          <w:sz w:val="20"/>
          <w:szCs w:val="20"/>
          <w:lang w:eastAsia="en-GB"/>
        </w:rPr>
      </w:pPr>
      <w:r>
        <w:rPr>
          <w:rFonts w:ascii="Helv" w:hAnsi="Helv" w:cs="Helv"/>
          <w:noProof/>
          <w:color w:val="000000"/>
          <w:sz w:val="20"/>
          <w:szCs w:val="20"/>
          <w:lang w:val="en-US"/>
        </w:rPr>
        <mc:AlternateContent>
          <mc:Choice Requires="wpg">
            <w:drawing>
              <wp:inline distT="0" distB="0" distL="0" distR="0" wp14:anchorId="7F045BE9" wp14:editId="67DF17F9">
                <wp:extent cx="5418455" cy="1447800"/>
                <wp:effectExtent l="0" t="12700" r="4445" b="0"/>
                <wp:docPr id="1" name="Group 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8455" cy="1447800"/>
                          <a:chOff x="1733" y="4534"/>
                          <a:chExt cx="8533" cy="2280"/>
                        </a:xfrm>
                      </wpg:grpSpPr>
                      <pic:pic xmlns:pic="http://schemas.openxmlformats.org/drawingml/2006/picture">
                        <pic:nvPicPr>
                          <pic:cNvPr id="14" name="Picture 7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733" y="4534"/>
                            <a:ext cx="8533" cy="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Oval 745"/>
                        <wps:cNvSpPr>
                          <a:spLocks noChangeArrowheads="1"/>
                        </wps:cNvSpPr>
                        <wps:spPr bwMode="auto">
                          <a:xfrm>
                            <a:off x="3841" y="4563"/>
                            <a:ext cx="2106" cy="2187"/>
                          </a:xfrm>
                          <a:prstGeom prst="ellipse">
                            <a:avLst/>
                          </a:prstGeom>
                          <a:noFill/>
                          <a:ln w="508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0984AD" id="Group 747" o:spid="_x0000_s1026" style="width:426.65pt;height:114pt;mso-position-horizontal-relative:char;mso-position-vertical-relative:line" coordorigin="1733,4534" coordsize="8533,22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6" o:spid="_x0000_s1027" type="#_x0000_t75" style="position:absolute;left:1733;top:4534;width:8533;height:22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iE&#10;LBnAAAAA2wAAAA8AAABkcnMvZG93bnJldi54bWxET0trAjEQvhf8D2EEbzVbWURWo0hpS71ZbT0P&#10;m3GzuJksSdzHvzeFQm/z8T1nsxtsIzryoXas4GWegSAuna65UvB9fn9egQgRWWPjmBSMFGC3nTxt&#10;sNCu5y/qTrESKYRDgQpMjG0hZSgNWQxz1xIn7uq8xZigr6T22Kdw28hFli2lxZpTg8GWXg2Vt9Pd&#10;Ktj3l7E7mDY/+PNP3uRv9jiuPpSaTYf9GkSkIf6L/9yfOs3P4feXdIDcP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IQsGcAAAADbAAAADwAAAAAAAAAAAAAAAACcAgAAZHJz&#10;L2Rvd25yZXYueG1sUEsFBgAAAAAEAAQA9wAAAIkDAAAAAA==&#10;">
                  <v:imagedata r:id="rId24" o:title=""/>
                </v:shape>
                <v:oval id="Oval 745" o:spid="_x0000_s1028" style="position:absolute;left:3841;top:4563;width:2106;height:21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7VcIwwAA&#10;ANsAAAAPAAAAZHJzL2Rvd25yZXYueG1sRE9NTwIxEL2b8B+aIfEmXYgiWSkECBg8mAjqfbIdd1e2&#10;0007wOKvtyYk3ublfc503rlGnSjE2rOB4SADRVx4W3Np4ON9czcBFQXZYuOZDFwownzWu5libv2Z&#10;d3TaS6lSCMccDVQiba51LCpyGAe+JU7clw8OJcFQahvwnMJdo0dZNtYOa04NFba0qqg47I/OwOP9&#10;z6JdLV+/J8PseRdEPt/WL40xt/1u8QRKqJN/8dW9tWn+A/z9kg7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7VcIwwAAANsAAAAPAAAAAAAAAAAAAAAAAJcCAABkcnMvZG93&#10;bnJldi54bWxQSwUGAAAAAAQABAD1AAAAhwMAAAAA&#10;" filled="f" strokecolor="red" strokeweight="4pt"/>
                <w10:anchorlock/>
              </v:group>
            </w:pict>
          </mc:Fallback>
        </mc:AlternateContent>
      </w:r>
    </w:p>
    <w:p w14:paraId="60A8C7BA" w14:textId="77777777" w:rsidR="00B56F6A" w:rsidRDefault="00B56F6A" w:rsidP="006B362F">
      <w:pPr>
        <w:autoSpaceDE w:val="0"/>
        <w:autoSpaceDN w:val="0"/>
        <w:adjustRightInd w:val="0"/>
        <w:ind w:left="720"/>
        <w:rPr>
          <w:rFonts w:ascii="Helv" w:hAnsi="Helv" w:cs="Helv"/>
          <w:color w:val="000000"/>
          <w:sz w:val="20"/>
          <w:szCs w:val="20"/>
          <w:lang w:eastAsia="en-GB"/>
        </w:rPr>
      </w:pPr>
      <w:r>
        <w:rPr>
          <w:rFonts w:ascii="Helv" w:hAnsi="Helv" w:cs="Helv"/>
          <w:color w:val="000000"/>
          <w:sz w:val="20"/>
          <w:szCs w:val="20"/>
          <w:lang w:eastAsia="en-GB"/>
        </w:rPr>
        <w:t xml:space="preserve"> </w:t>
      </w:r>
    </w:p>
    <w:p w14:paraId="460306F5" w14:textId="3C7B1849" w:rsidR="00B56F6A" w:rsidRPr="00A10DB9" w:rsidRDefault="00AF4F01" w:rsidP="00AF4F01">
      <w:pPr>
        <w:pStyle w:val="StepList"/>
        <w:numPr>
          <w:ilvl w:val="0"/>
          <w:numId w:val="0"/>
        </w:numPr>
        <w:rPr>
          <w:lang w:eastAsia="en-GB"/>
        </w:rPr>
      </w:pPr>
      <w:r>
        <w:rPr>
          <w:lang w:eastAsia="en-GB"/>
        </w:rPr>
        <w:tab/>
      </w:r>
      <w:r w:rsidR="00B56F6A">
        <w:rPr>
          <w:lang w:eastAsia="en-GB"/>
        </w:rPr>
        <w:t>Review the service description</w:t>
      </w:r>
      <w:r w:rsidR="00772906">
        <w:rPr>
          <w:lang w:eastAsia="en-GB"/>
        </w:rPr>
        <w:t xml:space="preserve"> and information about the service</w:t>
      </w:r>
      <w:r>
        <w:rPr>
          <w:lang w:eastAsia="en-GB"/>
        </w:rPr>
        <w:t>.</w:t>
      </w:r>
    </w:p>
    <w:p w14:paraId="7D2EBD6A" w14:textId="77777777" w:rsidR="00B56F6A" w:rsidRDefault="00B56F6A" w:rsidP="00A10DB9">
      <w:pPr>
        <w:autoSpaceDE w:val="0"/>
        <w:autoSpaceDN w:val="0"/>
        <w:adjustRightInd w:val="0"/>
        <w:rPr>
          <w:rFonts w:ascii="Helv" w:hAnsi="Helv" w:cs="Helv"/>
          <w:color w:val="000000"/>
          <w:sz w:val="20"/>
          <w:szCs w:val="20"/>
          <w:lang w:eastAsia="en-GB"/>
        </w:rPr>
      </w:pPr>
    </w:p>
    <w:p w14:paraId="0525989A" w14:textId="0F21D839" w:rsidR="00B56F6A" w:rsidRPr="00772906" w:rsidRDefault="00B56F6A" w:rsidP="00AF4F01">
      <w:pPr>
        <w:pStyle w:val="StepList"/>
        <w:numPr>
          <w:ilvl w:val="0"/>
          <w:numId w:val="23"/>
        </w:numPr>
        <w:rPr>
          <w:lang w:eastAsia="en-GB"/>
        </w:rPr>
      </w:pPr>
      <w:r>
        <w:rPr>
          <w:lang w:eastAsia="en-GB"/>
        </w:rPr>
        <w:t xml:space="preserve">Select </w:t>
      </w:r>
      <w:r w:rsidR="00B7063C">
        <w:rPr>
          <w:noProof/>
          <w:lang w:val="en-US"/>
        </w:rPr>
        <w:drawing>
          <wp:inline distT="0" distB="0" distL="0" distR="0" wp14:anchorId="30098EC3" wp14:editId="0C512860">
            <wp:extent cx="698500" cy="215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8500" cy="215900"/>
                    </a:xfrm>
                    <a:prstGeom prst="rect">
                      <a:avLst/>
                    </a:prstGeom>
                    <a:noFill/>
                    <a:ln>
                      <a:noFill/>
                    </a:ln>
                  </pic:spPr>
                </pic:pic>
              </a:graphicData>
            </a:graphic>
          </wp:inline>
        </w:drawing>
      </w:r>
      <w:r w:rsidR="000E2F8B">
        <w:rPr>
          <w:lang w:eastAsia="en-GB"/>
        </w:rPr>
        <w:t xml:space="preserve">  to create a new B</w:t>
      </w:r>
      <w:r>
        <w:rPr>
          <w:lang w:eastAsia="en-GB"/>
        </w:rPr>
        <w:t>lockchain service</w:t>
      </w:r>
      <w:r w:rsidR="00A10DB9">
        <w:rPr>
          <w:lang w:val="en-GB" w:eastAsia="en-GB"/>
        </w:rPr>
        <w:t xml:space="preserve"> leaving all the settings at their defaults</w:t>
      </w:r>
      <w:r>
        <w:rPr>
          <w:lang w:eastAsia="en-GB"/>
        </w:rPr>
        <w:t>.</w:t>
      </w:r>
      <w:r w:rsidR="00EC6314">
        <w:rPr>
          <w:lang w:val="en-GB" w:eastAsia="en-GB"/>
        </w:rPr>
        <w:t xml:space="preserve"> Note: this assumes your ID has an “Org” and a “space” associated with it.</w:t>
      </w:r>
    </w:p>
    <w:p w14:paraId="0E5C00A0" w14:textId="77777777" w:rsidR="00772906" w:rsidRDefault="00772906" w:rsidP="00772906">
      <w:pPr>
        <w:pStyle w:val="ListParagraph"/>
        <w:rPr>
          <w:lang w:eastAsia="en-GB"/>
        </w:rPr>
      </w:pPr>
    </w:p>
    <w:p w14:paraId="7A90A1D5" w14:textId="1D29F059" w:rsidR="00772906" w:rsidRPr="00772906" w:rsidRDefault="00772906" w:rsidP="00AF4F01">
      <w:pPr>
        <w:ind w:left="720"/>
        <w:rPr>
          <w:lang w:eastAsia="zh-CN"/>
        </w:rPr>
      </w:pPr>
      <w:r>
        <w:rPr>
          <w:lang w:eastAsia="en-GB"/>
        </w:rPr>
        <w:t>This service welcome screen will give you details about IBM Blockchain Network Service Test Environment. Review this page for more information.</w:t>
      </w:r>
      <w:r w:rsidRPr="00772906">
        <w:rPr>
          <w:lang w:eastAsia="en-GB"/>
        </w:rPr>
        <w:t xml:space="preserve"> </w:t>
      </w:r>
      <w:r w:rsidR="000E2F8B">
        <w:rPr>
          <w:lang w:eastAsia="en-GB"/>
        </w:rPr>
        <w:t>For a full description of the B</w:t>
      </w:r>
      <w:r>
        <w:rPr>
          <w:lang w:eastAsia="en-GB"/>
        </w:rPr>
        <w:t xml:space="preserve">lockchain service please go to: </w:t>
      </w:r>
      <w:hyperlink r:id="rId26" w:history="1">
        <w:r>
          <w:rPr>
            <w:color w:val="0000FF"/>
            <w:lang w:eastAsia="en-GB"/>
          </w:rPr>
          <w:t>https://console.ng.bluemix.net/docs/services/blockchain/ibmblockchain_overview.html</w:t>
        </w:r>
      </w:hyperlink>
    </w:p>
    <w:p w14:paraId="199D72ED" w14:textId="77777777" w:rsidR="00426BF1" w:rsidRDefault="00426BF1" w:rsidP="00426BF1">
      <w:pPr>
        <w:pStyle w:val="Section"/>
        <w:numPr>
          <w:ilvl w:val="0"/>
          <w:numId w:val="0"/>
        </w:numPr>
        <w:ind w:left="792"/>
        <w:rPr>
          <w:lang w:eastAsia="en-GB"/>
        </w:rPr>
      </w:pPr>
    </w:p>
    <w:p w14:paraId="484E9C07" w14:textId="77777777" w:rsidR="00426BF1" w:rsidRDefault="00426BF1" w:rsidP="00426BF1">
      <w:pPr>
        <w:pStyle w:val="Section"/>
        <w:numPr>
          <w:ilvl w:val="0"/>
          <w:numId w:val="0"/>
        </w:numPr>
        <w:ind w:left="792"/>
        <w:rPr>
          <w:lang w:eastAsia="en-GB"/>
        </w:rPr>
      </w:pPr>
    </w:p>
    <w:p w14:paraId="0AC49FA6" w14:textId="77777777" w:rsidR="00426BF1" w:rsidRPr="00426BF1" w:rsidRDefault="009C0482" w:rsidP="00AF4F01">
      <w:pPr>
        <w:pStyle w:val="StepList"/>
        <w:numPr>
          <w:ilvl w:val="0"/>
          <w:numId w:val="23"/>
        </w:numPr>
        <w:rPr>
          <w:lang w:eastAsia="en-GB"/>
        </w:rPr>
      </w:pPr>
      <w:r>
        <w:rPr>
          <w:lang w:val="en-GB" w:eastAsia="en-GB"/>
        </w:rPr>
        <w:t>From the</w:t>
      </w:r>
      <w:r w:rsidR="00426BF1">
        <w:rPr>
          <w:lang w:val="en-GB" w:eastAsia="en-GB"/>
        </w:rPr>
        <w:t xml:space="preserve"> “Network Service Test Environment” </w:t>
      </w:r>
      <w:r>
        <w:rPr>
          <w:lang w:val="en-GB" w:eastAsia="en-GB"/>
        </w:rPr>
        <w:t xml:space="preserve">welcome screen </w:t>
      </w:r>
      <w:r w:rsidR="00426BF1">
        <w:rPr>
          <w:lang w:val="en-GB" w:eastAsia="en-GB"/>
        </w:rPr>
        <w:t>click on the “</w:t>
      </w:r>
      <w:r w:rsidR="002B5F0D">
        <w:rPr>
          <w:lang w:val="en-GB" w:eastAsia="en-GB"/>
        </w:rPr>
        <w:t>DOCS</w:t>
      </w:r>
      <w:r w:rsidR="00426BF1">
        <w:rPr>
          <w:lang w:val="en-GB" w:eastAsia="en-GB"/>
        </w:rPr>
        <w:t>” button</w:t>
      </w:r>
      <w:r w:rsidR="002B5F0D">
        <w:rPr>
          <w:lang w:val="en-GB" w:eastAsia="en-GB"/>
        </w:rPr>
        <w:br/>
      </w:r>
    </w:p>
    <w:p w14:paraId="342D5462" w14:textId="5333F3E1" w:rsidR="00426BF1" w:rsidRDefault="00B7063C" w:rsidP="002B5F0D">
      <w:pPr>
        <w:pStyle w:val="Section"/>
        <w:numPr>
          <w:ilvl w:val="0"/>
          <w:numId w:val="0"/>
        </w:numPr>
        <w:ind w:left="792"/>
        <w:rPr>
          <w:lang w:eastAsia="en-GB"/>
        </w:rPr>
      </w:pPr>
      <w:r>
        <w:rPr>
          <w:noProof/>
          <w:lang w:val="en-US"/>
        </w:rPr>
        <w:drawing>
          <wp:inline distT="0" distB="0" distL="0" distR="0" wp14:anchorId="79B69532" wp14:editId="62D9A8F7">
            <wp:extent cx="6286500" cy="622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86500" cy="622300"/>
                    </a:xfrm>
                    <a:prstGeom prst="rect">
                      <a:avLst/>
                    </a:prstGeom>
                    <a:noFill/>
                    <a:ln>
                      <a:noFill/>
                    </a:ln>
                  </pic:spPr>
                </pic:pic>
              </a:graphicData>
            </a:graphic>
          </wp:inline>
        </w:drawing>
      </w:r>
    </w:p>
    <w:p w14:paraId="4A0B0C77" w14:textId="77777777" w:rsidR="00B56F6A" w:rsidRDefault="00B56F6A" w:rsidP="002B5F0D">
      <w:pPr>
        <w:keepNext/>
        <w:autoSpaceDE w:val="0"/>
        <w:autoSpaceDN w:val="0"/>
        <w:adjustRightInd w:val="0"/>
        <w:ind w:left="720"/>
        <w:rPr>
          <w:rFonts w:ascii="Helv" w:hAnsi="Helv" w:cs="Helv"/>
          <w:color w:val="000000"/>
          <w:sz w:val="20"/>
          <w:szCs w:val="20"/>
          <w:lang w:eastAsia="en-GB"/>
        </w:rPr>
      </w:pPr>
    </w:p>
    <w:p w14:paraId="24EA1B68" w14:textId="77777777" w:rsidR="00426BF1" w:rsidRDefault="00426BF1" w:rsidP="002B5F0D">
      <w:pPr>
        <w:keepNext/>
        <w:rPr>
          <w:lang w:eastAsia="zh-CN"/>
        </w:rPr>
      </w:pPr>
    </w:p>
    <w:p w14:paraId="442A2705" w14:textId="77777777" w:rsidR="00426BF1" w:rsidRDefault="00426BF1" w:rsidP="002B5F0D">
      <w:pPr>
        <w:keepNext/>
        <w:rPr>
          <w:lang w:eastAsia="zh-CN"/>
        </w:rPr>
      </w:pPr>
    </w:p>
    <w:p w14:paraId="2027B42C" w14:textId="77777777" w:rsidR="0030437D" w:rsidRPr="0030437D" w:rsidRDefault="0030437D" w:rsidP="002B5F0D">
      <w:pPr>
        <w:keepNext/>
        <w:ind w:left="720"/>
        <w:rPr>
          <w:lang w:eastAsia="zh-CN"/>
        </w:rPr>
      </w:pPr>
      <w:r>
        <w:rPr>
          <w:lang w:eastAsia="zh-CN"/>
        </w:rPr>
        <w:br w:type="page"/>
      </w:r>
    </w:p>
    <w:p w14:paraId="2E37CF28" w14:textId="77777777" w:rsidR="0030437D" w:rsidRPr="0030437D" w:rsidRDefault="0030437D" w:rsidP="002B5F0D">
      <w:pPr>
        <w:keepNext/>
        <w:rPr>
          <w:lang w:eastAsia="zh-CN"/>
        </w:rPr>
      </w:pPr>
    </w:p>
    <w:p w14:paraId="2E12FCD6" w14:textId="7325CE50" w:rsidR="009C0482" w:rsidRDefault="00FB3402" w:rsidP="002B5F0D">
      <w:pPr>
        <w:pStyle w:val="Heading2"/>
      </w:pPr>
      <w:bookmarkStart w:id="12" w:name="_Toc452131695"/>
      <w:r>
        <w:t>Sample</w:t>
      </w:r>
      <w:r w:rsidR="006F0E12">
        <w:t xml:space="preserve"> Apps - </w:t>
      </w:r>
      <w:r w:rsidR="00B44C27">
        <w:t>Editing</w:t>
      </w:r>
      <w:r w:rsidR="006F0E12">
        <w:t xml:space="preserve"> your first C</w:t>
      </w:r>
      <w:r w:rsidR="009C0482">
        <w:t>hain</w:t>
      </w:r>
      <w:r>
        <w:t>code</w:t>
      </w:r>
      <w:bookmarkEnd w:id="12"/>
    </w:p>
    <w:p w14:paraId="297A6646" w14:textId="77777777" w:rsidR="009C0482" w:rsidRPr="009C0482" w:rsidRDefault="009C0482" w:rsidP="002B5F0D">
      <w:pPr>
        <w:keepNext/>
        <w:rPr>
          <w:lang w:eastAsia="zh-CN"/>
        </w:rPr>
      </w:pPr>
    </w:p>
    <w:p w14:paraId="57B25EAD" w14:textId="77777777" w:rsidR="00FB3402" w:rsidRDefault="00FB3402" w:rsidP="002B5F0D">
      <w:pPr>
        <w:keepNext/>
        <w:autoSpaceDE w:val="0"/>
        <w:autoSpaceDN w:val="0"/>
        <w:adjustRightInd w:val="0"/>
        <w:rPr>
          <w:rFonts w:ascii="Helv" w:hAnsi="Helv" w:cs="Helv"/>
          <w:b/>
          <w:bCs/>
          <w:color w:val="000000"/>
          <w:sz w:val="20"/>
          <w:szCs w:val="20"/>
          <w:u w:val="single"/>
          <w:lang w:eastAsia="en-GB"/>
        </w:rPr>
      </w:pPr>
    </w:p>
    <w:p w14:paraId="70E6E51E" w14:textId="77777777" w:rsidR="00FB3402" w:rsidRPr="002B5F0D" w:rsidRDefault="002B5F0D" w:rsidP="002B5F0D">
      <w:pPr>
        <w:pStyle w:val="StepList"/>
        <w:keepNext/>
        <w:numPr>
          <w:ilvl w:val="0"/>
          <w:numId w:val="19"/>
        </w:numPr>
        <w:rPr>
          <w:lang w:eastAsia="en-GB"/>
        </w:rPr>
      </w:pPr>
      <w:r>
        <w:rPr>
          <w:lang w:val="en-GB" w:eastAsia="en-GB"/>
        </w:rPr>
        <w:t xml:space="preserve">Click on “SAMPLE APPS AND TUTORIALS” in the left hand margin. </w:t>
      </w:r>
    </w:p>
    <w:p w14:paraId="64F09AAB" w14:textId="77777777" w:rsidR="002B5F0D" w:rsidRDefault="002B5F0D" w:rsidP="002B5F0D">
      <w:pPr>
        <w:pStyle w:val="StepList"/>
        <w:keepNext/>
        <w:numPr>
          <w:ilvl w:val="0"/>
          <w:numId w:val="0"/>
        </w:numPr>
        <w:ind w:left="792"/>
        <w:rPr>
          <w:lang w:eastAsia="en-GB"/>
        </w:rPr>
      </w:pPr>
    </w:p>
    <w:p w14:paraId="7D6A8C2D" w14:textId="797649B4" w:rsidR="00FB3402" w:rsidRDefault="00B7063C" w:rsidP="002B5F0D">
      <w:pPr>
        <w:keepNext/>
        <w:autoSpaceDE w:val="0"/>
        <w:autoSpaceDN w:val="0"/>
        <w:adjustRightInd w:val="0"/>
        <w:ind w:left="720"/>
        <w:rPr>
          <w:rFonts w:ascii="Helv" w:hAnsi="Helv" w:cs="Helv"/>
          <w:color w:val="000000"/>
          <w:sz w:val="20"/>
          <w:szCs w:val="20"/>
          <w:lang w:eastAsia="en-GB"/>
        </w:rPr>
      </w:pPr>
      <w:r>
        <w:rPr>
          <w:rFonts w:ascii="Helv" w:hAnsi="Helv" w:cs="Helv"/>
          <w:noProof/>
          <w:color w:val="000000"/>
          <w:sz w:val="20"/>
          <w:szCs w:val="20"/>
          <w:lang w:val="en-US"/>
        </w:rPr>
        <w:drawing>
          <wp:inline distT="0" distB="0" distL="0" distR="0" wp14:anchorId="6C868E81" wp14:editId="16168844">
            <wp:extent cx="1689100" cy="12700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9100" cy="1270000"/>
                    </a:xfrm>
                    <a:prstGeom prst="rect">
                      <a:avLst/>
                    </a:prstGeom>
                    <a:noFill/>
                    <a:ln>
                      <a:noFill/>
                    </a:ln>
                  </pic:spPr>
                </pic:pic>
              </a:graphicData>
            </a:graphic>
          </wp:inline>
        </w:drawing>
      </w:r>
    </w:p>
    <w:p w14:paraId="7B90966D" w14:textId="77777777" w:rsidR="002B5F0D" w:rsidRDefault="002B5F0D" w:rsidP="002B5F0D">
      <w:pPr>
        <w:keepNext/>
        <w:autoSpaceDE w:val="0"/>
        <w:autoSpaceDN w:val="0"/>
        <w:adjustRightInd w:val="0"/>
        <w:ind w:left="720"/>
        <w:rPr>
          <w:rFonts w:ascii="Helv" w:hAnsi="Helv" w:cs="Helv"/>
          <w:color w:val="000000"/>
          <w:sz w:val="20"/>
          <w:szCs w:val="20"/>
          <w:lang w:eastAsia="en-GB"/>
        </w:rPr>
      </w:pPr>
    </w:p>
    <w:p w14:paraId="74E7CC01" w14:textId="77777777" w:rsidR="002B5F0D" w:rsidRPr="002B5F0D" w:rsidRDefault="002B5F0D" w:rsidP="002B5F0D">
      <w:pPr>
        <w:pStyle w:val="StepList"/>
        <w:keepNext/>
        <w:numPr>
          <w:ilvl w:val="0"/>
          <w:numId w:val="19"/>
        </w:numPr>
        <w:rPr>
          <w:lang w:eastAsia="en-GB"/>
        </w:rPr>
      </w:pPr>
      <w:r>
        <w:rPr>
          <w:lang w:val="en-GB" w:eastAsia="en-GB"/>
        </w:rPr>
        <w:t xml:space="preserve">Click on “Using Hello Chaincode” in the left hand margin. </w:t>
      </w:r>
    </w:p>
    <w:p w14:paraId="7B8A3EAA" w14:textId="77777777" w:rsidR="002B5F0D" w:rsidRPr="002B5F0D" w:rsidRDefault="002B5F0D" w:rsidP="002B5F0D">
      <w:pPr>
        <w:pStyle w:val="StepList"/>
        <w:keepNext/>
        <w:numPr>
          <w:ilvl w:val="0"/>
          <w:numId w:val="0"/>
        </w:numPr>
        <w:ind w:left="792"/>
        <w:rPr>
          <w:lang w:eastAsia="en-GB"/>
        </w:rPr>
      </w:pPr>
    </w:p>
    <w:p w14:paraId="01930D27" w14:textId="6F62A6F5" w:rsidR="002B5F0D" w:rsidRPr="00213A08" w:rsidRDefault="00CF66F8" w:rsidP="002B5F0D">
      <w:pPr>
        <w:pStyle w:val="Section"/>
        <w:numPr>
          <w:ilvl w:val="0"/>
          <w:numId w:val="0"/>
        </w:numPr>
        <w:ind w:left="792"/>
      </w:pPr>
      <w:r w:rsidRPr="00CF66F8">
        <w:rPr>
          <w:noProof/>
          <w:lang w:val="en-US"/>
        </w:rPr>
        <w:drawing>
          <wp:inline distT="0" distB="0" distL="0" distR="0" wp14:anchorId="36ABEAD5" wp14:editId="1826D007">
            <wp:extent cx="6492240" cy="3867785"/>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2240" cy="3867785"/>
                    </a:xfrm>
                    <a:prstGeom prst="rect">
                      <a:avLst/>
                    </a:prstGeom>
                  </pic:spPr>
                </pic:pic>
              </a:graphicData>
            </a:graphic>
          </wp:inline>
        </w:drawing>
      </w:r>
    </w:p>
    <w:p w14:paraId="016C3B5B" w14:textId="77777777" w:rsidR="00213A08" w:rsidRPr="00213A08" w:rsidRDefault="00213A08" w:rsidP="002B5F0D">
      <w:pPr>
        <w:pStyle w:val="Section"/>
        <w:numPr>
          <w:ilvl w:val="0"/>
          <w:numId w:val="0"/>
        </w:numPr>
      </w:pPr>
    </w:p>
    <w:p w14:paraId="302DCFA7" w14:textId="77777777" w:rsidR="00724CA6" w:rsidRPr="00724CA6" w:rsidRDefault="00724CA6" w:rsidP="00AF4F01">
      <w:pPr>
        <w:pStyle w:val="StepList"/>
        <w:numPr>
          <w:ilvl w:val="0"/>
          <w:numId w:val="23"/>
        </w:numPr>
      </w:pPr>
      <w:r>
        <w:rPr>
          <w:lang w:val="en-GB"/>
        </w:rPr>
        <w:t xml:space="preserve">You are now going to follow the steps on </w:t>
      </w:r>
      <w:r w:rsidR="00754307">
        <w:rPr>
          <w:lang w:val="en-GB"/>
        </w:rPr>
        <w:t>the “</w:t>
      </w:r>
      <w:r w:rsidR="00D33BB3">
        <w:rPr>
          <w:lang w:val="en-GB"/>
        </w:rPr>
        <w:t>Using the Hello Chaincode tutorial</w:t>
      </w:r>
      <w:r>
        <w:rPr>
          <w:lang w:val="en-GB"/>
        </w:rPr>
        <w:t>”. There ar</w:t>
      </w:r>
      <w:r w:rsidR="005F6380">
        <w:rPr>
          <w:lang w:val="en-GB"/>
        </w:rPr>
        <w:t>e two ways through this section:</w:t>
      </w:r>
      <w:r>
        <w:rPr>
          <w:lang w:val="en-GB"/>
        </w:rPr>
        <w:t xml:space="preserve"> </w:t>
      </w:r>
      <w:r w:rsidR="003A403D">
        <w:rPr>
          <w:lang w:val="en-GB"/>
        </w:rPr>
        <w:br/>
      </w:r>
    </w:p>
    <w:p w14:paraId="6884047B" w14:textId="77777777" w:rsidR="009A1982" w:rsidRDefault="00724CA6" w:rsidP="003A403D">
      <w:pPr>
        <w:pStyle w:val="Section"/>
        <w:numPr>
          <w:ilvl w:val="0"/>
          <w:numId w:val="21"/>
        </w:numPr>
        <w:rPr>
          <w:lang w:val="en-GB"/>
        </w:rPr>
      </w:pPr>
      <w:r>
        <w:rPr>
          <w:lang w:val="en-GB"/>
        </w:rPr>
        <w:lastRenderedPageBreak/>
        <w:t>If you are a developer who needs to write Chaincode, you should follow the steps fully</w:t>
      </w:r>
      <w:r w:rsidR="003A403D">
        <w:rPr>
          <w:lang w:val="en-GB"/>
        </w:rPr>
        <w:t xml:space="preserve"> including setting up “Go” and using “Git” to change and deploy Chaincode</w:t>
      </w:r>
      <w:r>
        <w:rPr>
          <w:lang w:val="en-GB"/>
        </w:rPr>
        <w:t>.</w:t>
      </w:r>
      <w:r w:rsidR="009A1982">
        <w:rPr>
          <w:lang w:val="en-GB"/>
        </w:rPr>
        <w:t xml:space="preserve"> In summary the steps you will be following are:</w:t>
      </w:r>
    </w:p>
    <w:p w14:paraId="2BACC6D4" w14:textId="77777777" w:rsidR="009A1982" w:rsidRDefault="009A1982" w:rsidP="009A1982">
      <w:pPr>
        <w:pStyle w:val="Section"/>
        <w:numPr>
          <w:ilvl w:val="1"/>
          <w:numId w:val="21"/>
        </w:numPr>
        <w:rPr>
          <w:lang w:val="en-GB"/>
        </w:rPr>
      </w:pPr>
      <w:r>
        <w:rPr>
          <w:lang w:val="en-GB"/>
        </w:rPr>
        <w:t>Setting up the Environment</w:t>
      </w:r>
    </w:p>
    <w:p w14:paraId="1E54709C" w14:textId="77777777" w:rsidR="009A1982" w:rsidRDefault="009A1982" w:rsidP="009A1982">
      <w:pPr>
        <w:pStyle w:val="Section"/>
        <w:numPr>
          <w:ilvl w:val="1"/>
          <w:numId w:val="21"/>
        </w:numPr>
        <w:rPr>
          <w:lang w:val="en-GB"/>
        </w:rPr>
      </w:pPr>
      <w:r>
        <w:rPr>
          <w:lang w:val="en-GB"/>
        </w:rPr>
        <w:t>Setting up GitHub and forking the example</w:t>
      </w:r>
      <w:r w:rsidR="00E5699F">
        <w:rPr>
          <w:lang w:val="en-GB"/>
        </w:rPr>
        <w:t xml:space="preserve"> “</w:t>
      </w:r>
      <w:r>
        <w:rPr>
          <w:lang w:val="en-GB"/>
        </w:rPr>
        <w:t>Hello Chaincode</w:t>
      </w:r>
      <w:r w:rsidR="00E5699F">
        <w:rPr>
          <w:lang w:val="en-GB"/>
        </w:rPr>
        <w:t>”</w:t>
      </w:r>
      <w:r>
        <w:rPr>
          <w:lang w:val="en-GB"/>
        </w:rPr>
        <w:t xml:space="preserve"> repository</w:t>
      </w:r>
      <w:r w:rsidR="00543A1B">
        <w:rPr>
          <w:lang w:val="en-GB"/>
        </w:rPr>
        <w:t xml:space="preserve">. </w:t>
      </w:r>
    </w:p>
    <w:p w14:paraId="2870CFFD" w14:textId="542199CE" w:rsidR="00543A1B" w:rsidRDefault="00543A1B" w:rsidP="009A1982">
      <w:pPr>
        <w:pStyle w:val="Section"/>
        <w:numPr>
          <w:ilvl w:val="1"/>
          <w:numId w:val="21"/>
        </w:numPr>
        <w:rPr>
          <w:lang w:val="en-GB"/>
        </w:rPr>
      </w:pPr>
      <w:r>
        <w:rPr>
          <w:lang w:val="en-GB"/>
        </w:rPr>
        <w:t>Clone the “Hello Chaincode” fork to your local system. Make sure you clone the forked v</w:t>
      </w:r>
      <w:r w:rsidR="00DF101E">
        <w:rPr>
          <w:lang w:val="en-GB"/>
        </w:rPr>
        <w:t>ersion rather than the original.</w:t>
      </w:r>
    </w:p>
    <w:tbl>
      <w:tblPr>
        <w:tblW w:w="8555" w:type="dxa"/>
        <w:tblInd w:w="2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1E0" w:firstRow="1" w:lastRow="1" w:firstColumn="1" w:lastColumn="1" w:noHBand="0" w:noVBand="0"/>
      </w:tblPr>
      <w:tblGrid>
        <w:gridCol w:w="1316"/>
        <w:gridCol w:w="7239"/>
      </w:tblGrid>
      <w:tr w:rsidR="00F16009" w:rsidRPr="00C27BEC" w14:paraId="4254A82C" w14:textId="77777777" w:rsidTr="00F16009">
        <w:trPr>
          <w:trHeight w:val="1210"/>
        </w:trPr>
        <w:tc>
          <w:tcPr>
            <w:tcW w:w="769" w:type="pct"/>
            <w:tcBorders>
              <w:top w:val="single" w:sz="6" w:space="0" w:color="000000"/>
            </w:tcBorders>
            <w:shd w:val="clear" w:color="auto" w:fill="auto"/>
            <w:vAlign w:val="center"/>
          </w:tcPr>
          <w:p w14:paraId="0AE7E30C" w14:textId="53DA15D1" w:rsidR="00F16009" w:rsidRPr="00C27BEC" w:rsidRDefault="00F16009" w:rsidP="00FD7E0E">
            <w:pPr>
              <w:pStyle w:val="TableText"/>
              <w:keepNext/>
              <w:rPr>
                <w:bCs/>
              </w:rPr>
            </w:pPr>
            <w:r>
              <w:rPr>
                <w:bCs/>
              </w:rPr>
              <w:t xml:space="preserve">  </w:t>
            </w:r>
            <w:r w:rsidRPr="00C27BEC">
              <w:rPr>
                <w:bCs/>
                <w:noProof/>
                <w:lang w:val="en-US" w:eastAsia="en-US"/>
              </w:rPr>
              <w:drawing>
                <wp:inline distT="0" distB="0" distL="0" distR="0" wp14:anchorId="4074C219" wp14:editId="4B0682F0">
                  <wp:extent cx="546100" cy="546100"/>
                  <wp:effectExtent l="0" t="0" r="12700" b="12700"/>
                  <wp:docPr id="11" name="Picture 11" descr="sign-troubl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troubleshooti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inline>
              </w:drawing>
            </w:r>
          </w:p>
        </w:tc>
        <w:tc>
          <w:tcPr>
            <w:tcW w:w="4231" w:type="pct"/>
            <w:tcBorders>
              <w:top w:val="single" w:sz="6" w:space="0" w:color="000000"/>
            </w:tcBorders>
            <w:shd w:val="clear" w:color="auto" w:fill="auto"/>
            <w:vAlign w:val="center"/>
          </w:tcPr>
          <w:p w14:paraId="360A4061" w14:textId="215F00FD" w:rsidR="00F16009" w:rsidRPr="00C27BEC" w:rsidRDefault="00F16009" w:rsidP="00F73119">
            <w:pPr>
              <w:pStyle w:val="TableText"/>
              <w:rPr>
                <w:bCs/>
              </w:rPr>
            </w:pPr>
            <w:r>
              <w:rPr>
                <w:bCs/>
              </w:rPr>
              <w:t>I</w:t>
            </w:r>
            <w:r w:rsidRPr="00543A1B">
              <w:rPr>
                <w:bCs/>
              </w:rPr>
              <w:t xml:space="preserve">f you </w:t>
            </w:r>
            <w:r>
              <w:rPr>
                <w:bCs/>
              </w:rPr>
              <w:t>accidently</w:t>
            </w:r>
            <w:r w:rsidRPr="00543A1B">
              <w:rPr>
                <w:bCs/>
              </w:rPr>
              <w:t xml:space="preserve"> clone the original </w:t>
            </w:r>
            <w:r>
              <w:rPr>
                <w:bCs/>
              </w:rPr>
              <w:t xml:space="preserve">repository </w:t>
            </w:r>
            <w:r w:rsidRPr="00543A1B">
              <w:rPr>
                <w:bCs/>
              </w:rPr>
              <w:t>use :</w:t>
            </w:r>
            <w:r>
              <w:rPr>
                <w:bCs/>
              </w:rPr>
              <w:br/>
            </w:r>
            <w:r w:rsidRPr="00543A1B">
              <w:rPr>
                <w:bCs/>
              </w:rPr>
              <w:t xml:space="preserve"> "</w:t>
            </w:r>
            <w:r w:rsidRPr="005671A5">
              <w:rPr>
                <w:rFonts w:ascii="Courier New" w:hAnsi="Courier New" w:cs="Courier New"/>
                <w:bCs/>
                <w:sz w:val="20"/>
              </w:rPr>
              <w:t>git remote set-url origin https://github.com/</w:t>
            </w:r>
            <w:r>
              <w:rPr>
                <w:rFonts w:ascii="Courier New" w:hAnsi="Courier New" w:cs="Courier New"/>
                <w:bCs/>
                <w:sz w:val="20"/>
              </w:rPr>
              <w:t>&lt;yourGitID&gt;</w:t>
            </w:r>
            <w:r w:rsidRPr="005671A5">
              <w:rPr>
                <w:rFonts w:ascii="Courier New" w:hAnsi="Courier New" w:cs="Courier New"/>
                <w:bCs/>
                <w:sz w:val="20"/>
              </w:rPr>
              <w:t>/learn-chaincode</w:t>
            </w:r>
            <w:r>
              <w:rPr>
                <w:bCs/>
              </w:rPr>
              <w:t xml:space="preserve">" </w:t>
            </w:r>
            <w:r w:rsidRPr="00543A1B">
              <w:rPr>
                <w:bCs/>
              </w:rPr>
              <w:t xml:space="preserve">to point to your </w:t>
            </w:r>
            <w:r>
              <w:rPr>
                <w:bCs/>
              </w:rPr>
              <w:t>fork</w:t>
            </w:r>
            <w:r w:rsidRPr="00543A1B">
              <w:rPr>
                <w:bCs/>
              </w:rPr>
              <w:t xml:space="preserve"> rather than </w:t>
            </w:r>
            <w:r>
              <w:rPr>
                <w:bCs/>
              </w:rPr>
              <w:t>original</w:t>
            </w:r>
          </w:p>
        </w:tc>
      </w:tr>
    </w:tbl>
    <w:p w14:paraId="44C47F25" w14:textId="77777777" w:rsidR="00543A1B" w:rsidRDefault="00543A1B" w:rsidP="003A4065">
      <w:pPr>
        <w:pStyle w:val="Section"/>
        <w:numPr>
          <w:ilvl w:val="0"/>
          <w:numId w:val="0"/>
        </w:numPr>
        <w:rPr>
          <w:lang w:val="en-GB"/>
        </w:rPr>
      </w:pPr>
    </w:p>
    <w:p w14:paraId="414E7C24" w14:textId="77777777" w:rsidR="009A1982" w:rsidRDefault="009A1982" w:rsidP="00655C93">
      <w:pPr>
        <w:pStyle w:val="Section"/>
        <w:numPr>
          <w:ilvl w:val="1"/>
          <w:numId w:val="21"/>
        </w:numPr>
        <w:rPr>
          <w:lang w:val="en-GB"/>
        </w:rPr>
      </w:pPr>
      <w:r>
        <w:rPr>
          <w:lang w:val="en-GB"/>
        </w:rPr>
        <w:t xml:space="preserve">Editing the </w:t>
      </w:r>
      <w:r>
        <w:rPr>
          <w:rFonts w:ascii="Source Code Pro" w:hAnsi="Source Code Pro"/>
          <w:color w:val="3B4B54"/>
          <w:shd w:val="clear" w:color="auto" w:fill="FFFFFF"/>
        </w:rPr>
        <w:t>chaincode_start.go</w:t>
      </w:r>
      <w:r w:rsidRPr="009A1982">
        <w:rPr>
          <w:lang w:val="en-GB"/>
        </w:rPr>
        <w:t xml:space="preserve"> </w:t>
      </w:r>
      <w:r>
        <w:rPr>
          <w:lang w:val="en-GB"/>
        </w:rPr>
        <w:t>file to add in new capability</w:t>
      </w:r>
      <w:r w:rsidR="00655C93">
        <w:rPr>
          <w:lang w:val="en-GB"/>
        </w:rPr>
        <w:t xml:space="preserve"> for Invoking and Querying the Chaincode</w:t>
      </w:r>
    </w:p>
    <w:p w14:paraId="7AFD58C7" w14:textId="77777777" w:rsidR="00655C93" w:rsidRDefault="00655C93" w:rsidP="00655C93">
      <w:pPr>
        <w:pStyle w:val="Section"/>
        <w:numPr>
          <w:ilvl w:val="1"/>
          <w:numId w:val="21"/>
        </w:numPr>
        <w:rPr>
          <w:lang w:val="en-GB"/>
        </w:rPr>
      </w:pPr>
      <w:r>
        <w:rPr>
          <w:lang w:val="en-GB"/>
        </w:rPr>
        <w:t>Committing your local changes with "</w:t>
      </w:r>
      <w:r w:rsidRPr="00655C93">
        <w:rPr>
          <w:lang w:val="en-GB"/>
        </w:rPr>
        <w:t>git commit -a</w:t>
      </w:r>
      <w:r>
        <w:rPr>
          <w:lang w:val="en-GB"/>
        </w:rPr>
        <w:t>"</w:t>
      </w:r>
    </w:p>
    <w:p w14:paraId="6443B31E" w14:textId="77777777" w:rsidR="003D58DF" w:rsidRDefault="00655C93" w:rsidP="009A1982">
      <w:pPr>
        <w:pStyle w:val="Section"/>
        <w:numPr>
          <w:ilvl w:val="1"/>
          <w:numId w:val="21"/>
        </w:numPr>
        <w:rPr>
          <w:lang w:val="en-GB"/>
        </w:rPr>
      </w:pPr>
      <w:r>
        <w:rPr>
          <w:lang w:val="en-GB"/>
        </w:rPr>
        <w:t>Uploading you changes back to your forked repository with "git push"</w:t>
      </w:r>
    </w:p>
    <w:p w14:paraId="143B643C" w14:textId="77777777" w:rsidR="003A403D" w:rsidRDefault="003D58DF" w:rsidP="003D58DF">
      <w:pPr>
        <w:pStyle w:val="Section"/>
        <w:numPr>
          <w:ilvl w:val="1"/>
          <w:numId w:val="21"/>
        </w:numPr>
        <w:rPr>
          <w:lang w:val="en-GB"/>
        </w:rPr>
      </w:pPr>
      <w:r>
        <w:rPr>
          <w:lang w:val="en-GB"/>
        </w:rPr>
        <w:t>Interacting with your changes using the Swagger API to Deploy, Invoke and Query the new Chaincode</w:t>
      </w:r>
      <w:r w:rsidR="00E5699F">
        <w:rPr>
          <w:lang w:val="en-GB"/>
        </w:rPr>
        <w:t xml:space="preserve"> you made</w:t>
      </w:r>
      <w:r w:rsidR="003A403D">
        <w:rPr>
          <w:lang w:val="en-GB"/>
        </w:rPr>
        <w:br/>
      </w:r>
    </w:p>
    <w:p w14:paraId="45811F93" w14:textId="200DD3F5" w:rsidR="00213A08" w:rsidRPr="00724CA6" w:rsidRDefault="00724CA6" w:rsidP="003A403D">
      <w:pPr>
        <w:pStyle w:val="Section"/>
        <w:numPr>
          <w:ilvl w:val="0"/>
          <w:numId w:val="21"/>
        </w:numPr>
        <w:rPr>
          <w:lang w:val="en-GB"/>
        </w:rPr>
      </w:pPr>
      <w:r>
        <w:rPr>
          <w:lang w:val="en-GB"/>
        </w:rPr>
        <w:t xml:space="preserve">If you </w:t>
      </w:r>
      <w:r w:rsidR="003D58DF">
        <w:rPr>
          <w:lang w:val="en-GB"/>
        </w:rPr>
        <w:t xml:space="preserve">just want </w:t>
      </w:r>
      <w:r>
        <w:rPr>
          <w:lang w:val="en-GB"/>
        </w:rPr>
        <w:t xml:space="preserve">to see how Chaincode works, you do not need to follow the steps on setting up “Go” and using “Git” to make changes. </w:t>
      </w:r>
      <w:r w:rsidR="002A6950">
        <w:rPr>
          <w:lang w:val="en-GB"/>
        </w:rPr>
        <w:t>Instead,</w:t>
      </w:r>
      <w:r>
        <w:rPr>
          <w:lang w:val="en-GB"/>
        </w:rPr>
        <w:t xml:space="preserve"> you can</w:t>
      </w:r>
      <w:r w:rsidR="00E5699F">
        <w:rPr>
          <w:lang w:val="en-GB"/>
        </w:rPr>
        <w:t xml:space="preserve"> just read the earlier sections and simply</w:t>
      </w:r>
      <w:r>
        <w:rPr>
          <w:lang w:val="en-GB"/>
        </w:rPr>
        <w:t xml:space="preserve"> deploy the “Finished” version of the Chaincode directly</w:t>
      </w:r>
      <w:r w:rsidR="003D58DF">
        <w:rPr>
          <w:lang w:val="en-GB"/>
        </w:rPr>
        <w:t xml:space="preserve"> when you get to the “Deploying the Chaincode”</w:t>
      </w:r>
      <w:r w:rsidR="00D46272">
        <w:rPr>
          <w:lang w:val="en-GB"/>
        </w:rPr>
        <w:t xml:space="preserve"> section</w:t>
      </w:r>
      <w:r w:rsidR="002A6950">
        <w:rPr>
          <w:lang w:val="en-GB"/>
        </w:rPr>
        <w:t xml:space="preserve"> and work with that</w:t>
      </w:r>
      <w:r w:rsidR="00D46272">
        <w:rPr>
          <w:lang w:val="en-GB"/>
        </w:rPr>
        <w:t>.</w:t>
      </w:r>
    </w:p>
    <w:p w14:paraId="05A512B6" w14:textId="77777777" w:rsidR="00FB3402" w:rsidRDefault="00FB3402" w:rsidP="00FB3402">
      <w:pPr>
        <w:autoSpaceDE w:val="0"/>
        <w:autoSpaceDN w:val="0"/>
        <w:adjustRightInd w:val="0"/>
        <w:ind w:left="720"/>
        <w:rPr>
          <w:rFonts w:ascii="Helv" w:hAnsi="Helv" w:cs="Helv"/>
          <w:color w:val="000000"/>
          <w:sz w:val="20"/>
          <w:szCs w:val="20"/>
          <w:lang w:eastAsia="en-GB"/>
        </w:rPr>
      </w:pPr>
    </w:p>
    <w:p w14:paraId="28CB8E76" w14:textId="77777777" w:rsidR="00FB3402" w:rsidRPr="00772906" w:rsidRDefault="00FB3402" w:rsidP="00FB3402">
      <w:pPr>
        <w:rPr>
          <w:lang w:eastAsia="zh-CN"/>
        </w:rPr>
      </w:pPr>
    </w:p>
    <w:p w14:paraId="2424FD24" w14:textId="77777777" w:rsidR="00772906" w:rsidRDefault="00772906" w:rsidP="00772906">
      <w:pPr>
        <w:autoSpaceDE w:val="0"/>
        <w:autoSpaceDN w:val="0"/>
        <w:adjustRightInd w:val="0"/>
        <w:rPr>
          <w:rFonts w:ascii="Helv" w:hAnsi="Helv" w:cs="Helv"/>
          <w:color w:val="000000"/>
          <w:sz w:val="20"/>
          <w:szCs w:val="20"/>
          <w:lang w:eastAsia="en-GB"/>
        </w:rPr>
      </w:pPr>
    </w:p>
    <w:p w14:paraId="3A10115D" w14:textId="77777777" w:rsidR="00772906" w:rsidRDefault="00772906" w:rsidP="00772906">
      <w:pPr>
        <w:autoSpaceDE w:val="0"/>
        <w:autoSpaceDN w:val="0"/>
        <w:adjustRightInd w:val="0"/>
        <w:rPr>
          <w:rFonts w:ascii="Helv" w:hAnsi="Helv" w:cs="Helv"/>
          <w:b/>
          <w:bCs/>
          <w:color w:val="000000"/>
          <w:sz w:val="20"/>
          <w:szCs w:val="20"/>
          <w:u w:val="single"/>
          <w:lang w:eastAsia="en-GB"/>
        </w:rPr>
      </w:pPr>
    </w:p>
    <w:p w14:paraId="1576FAF9" w14:textId="77777777" w:rsidR="00772906" w:rsidRPr="00772906" w:rsidRDefault="00772906" w:rsidP="00772906">
      <w:pPr>
        <w:rPr>
          <w:lang w:eastAsia="zh-CN"/>
        </w:rPr>
      </w:pPr>
    </w:p>
    <w:p w14:paraId="1086E24D" w14:textId="77777777" w:rsidR="0030437D" w:rsidRDefault="0030437D" w:rsidP="0030437D">
      <w:pPr>
        <w:rPr>
          <w:lang w:eastAsia="zh-CN"/>
        </w:rPr>
      </w:pPr>
    </w:p>
    <w:p w14:paraId="21A44E29" w14:textId="77777777" w:rsidR="0030437D" w:rsidRDefault="0030437D" w:rsidP="0030437D">
      <w:pPr>
        <w:rPr>
          <w:lang w:eastAsia="zh-CN"/>
        </w:rPr>
      </w:pPr>
    </w:p>
    <w:p w14:paraId="3757387D" w14:textId="77777777" w:rsidR="0030437D" w:rsidRDefault="0030437D" w:rsidP="0030437D">
      <w:pPr>
        <w:rPr>
          <w:lang w:eastAsia="zh-CN"/>
        </w:rPr>
      </w:pPr>
    </w:p>
    <w:p w14:paraId="281ED2BA" w14:textId="77777777" w:rsidR="0030437D" w:rsidRPr="0030437D" w:rsidRDefault="0030437D" w:rsidP="0030437D">
      <w:pPr>
        <w:rPr>
          <w:lang w:eastAsia="zh-CN"/>
        </w:rPr>
      </w:pPr>
    </w:p>
    <w:p w14:paraId="4186EFB4" w14:textId="77777777" w:rsidR="00CF3D2F" w:rsidRDefault="00CF3D2F" w:rsidP="00CF3D2F"/>
    <w:p w14:paraId="70A6A6D4" w14:textId="77777777" w:rsidR="0030437D" w:rsidRDefault="0030437D" w:rsidP="00CF3D2F"/>
    <w:p w14:paraId="445AF612" w14:textId="77777777" w:rsidR="0030437D" w:rsidRDefault="0030437D" w:rsidP="00CF3D2F"/>
    <w:p w14:paraId="709EEF78" w14:textId="77777777" w:rsidR="009E0E6D" w:rsidRPr="00C27BEC" w:rsidRDefault="009E0E6D" w:rsidP="00C35B9E">
      <w:pPr>
        <w:pStyle w:val="Section"/>
        <w:numPr>
          <w:ilvl w:val="0"/>
          <w:numId w:val="0"/>
        </w:numPr>
        <w:ind w:left="792" w:hanging="792"/>
      </w:pPr>
    </w:p>
    <w:p w14:paraId="1C55D41E" w14:textId="77777777" w:rsidR="008518E8" w:rsidRPr="00C27BEC" w:rsidRDefault="008518E8" w:rsidP="008518E8">
      <w:pPr>
        <w:pStyle w:val="HeadingAppendix"/>
      </w:pPr>
      <w:bookmarkStart w:id="13" w:name="_Toc136939332"/>
      <w:bookmarkStart w:id="14" w:name="_Toc136943202"/>
      <w:bookmarkStart w:id="15" w:name="_Toc178757302"/>
      <w:bookmarkStart w:id="16" w:name="_Toc442893561"/>
      <w:bookmarkStart w:id="17" w:name="_Toc452131696"/>
      <w:r w:rsidRPr="00C27BEC">
        <w:lastRenderedPageBreak/>
        <w:t>Notices</w:t>
      </w:r>
      <w:bookmarkEnd w:id="13"/>
      <w:bookmarkEnd w:id="14"/>
      <w:bookmarkEnd w:id="15"/>
      <w:bookmarkEnd w:id="16"/>
      <w:bookmarkEnd w:id="17"/>
    </w:p>
    <w:p w14:paraId="23B750C0" w14:textId="77777777" w:rsidR="008518E8" w:rsidRPr="00C27BEC" w:rsidRDefault="008518E8" w:rsidP="00A8736B">
      <w:pPr>
        <w:pStyle w:val="BodyText"/>
      </w:pPr>
      <w:r w:rsidRPr="00C27BEC">
        <w:t xml:space="preserve">This information was developed for products and services offered in the U.S.A. </w:t>
      </w:r>
    </w:p>
    <w:p w14:paraId="4AA1A506" w14:textId="77777777" w:rsidR="008518E8" w:rsidRPr="00C27BEC" w:rsidRDefault="008518E8" w:rsidP="00A8736B">
      <w:pPr>
        <w:pStyle w:val="BodyText"/>
      </w:pPr>
      <w:r w:rsidRPr="00C27BEC">
        <w:t xml:space="preserve">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 </w:t>
      </w:r>
    </w:p>
    <w:p w14:paraId="3644B7C3" w14:textId="77777777" w:rsidR="008518E8" w:rsidRPr="00C27BEC" w:rsidRDefault="008518E8" w:rsidP="00A8736B">
      <w:pPr>
        <w:pStyle w:val="BodyText"/>
      </w:pPr>
      <w:r w:rsidRPr="00C27BEC">
        <w:t xml:space="preserve">IBM may have patents or pending patent applications covering subject matter described in this document. The furnishing of this document does not grant you any license to these patents. You can send license inquiries, in writing, to: </w:t>
      </w:r>
    </w:p>
    <w:p w14:paraId="054A92DA" w14:textId="77777777" w:rsidR="008518E8" w:rsidRPr="00C27BEC" w:rsidRDefault="008518E8" w:rsidP="00A8736B">
      <w:pPr>
        <w:pStyle w:val="BodyText"/>
      </w:pPr>
      <w:r w:rsidRPr="00C27BEC">
        <w:t>IBM Director of Licensing</w:t>
      </w:r>
      <w:r w:rsidR="00A8736B" w:rsidRPr="00C27BEC">
        <w:br/>
      </w:r>
      <w:r w:rsidRPr="00C27BEC">
        <w:t>IBM Corporation</w:t>
      </w:r>
      <w:r w:rsidR="00A8736B" w:rsidRPr="00C27BEC">
        <w:br/>
      </w:r>
      <w:r w:rsidRPr="00C27BEC">
        <w:t>North Castle Drive</w:t>
      </w:r>
      <w:r w:rsidR="00A8736B" w:rsidRPr="00C27BEC">
        <w:br/>
      </w:r>
      <w:r w:rsidRPr="00C27BEC">
        <w:t>Armonk, NY 10504-1785</w:t>
      </w:r>
      <w:r w:rsidR="00A8736B" w:rsidRPr="00C27BEC">
        <w:br/>
      </w:r>
      <w:r w:rsidRPr="00C27BEC">
        <w:t xml:space="preserve">U.S.A. </w:t>
      </w:r>
    </w:p>
    <w:p w14:paraId="18F074F6" w14:textId="77777777" w:rsidR="008518E8" w:rsidRPr="00C27BEC" w:rsidRDefault="008518E8" w:rsidP="00A8736B">
      <w:pPr>
        <w:pStyle w:val="BodyText"/>
      </w:pPr>
      <w:r w:rsidRPr="00C27BEC">
        <w:t xml:space="preserve">For license inquiries regarding double-byte (DBCS) information, contact the IBM Intellectual Property Department in your country or send inquiries, in writing, to: </w:t>
      </w:r>
    </w:p>
    <w:p w14:paraId="5BC3CAF2" w14:textId="77777777" w:rsidR="008518E8" w:rsidRPr="00C27BEC" w:rsidRDefault="008518E8" w:rsidP="00A8736B">
      <w:pPr>
        <w:pStyle w:val="BodyText"/>
      </w:pPr>
      <w:r w:rsidRPr="00C27BEC">
        <w:t>IBM World Trade Asia Corporation</w:t>
      </w:r>
      <w:r w:rsidR="00A8736B" w:rsidRPr="00C27BEC">
        <w:br/>
      </w:r>
      <w:r w:rsidRPr="00C27BEC">
        <w:t>Licensing</w:t>
      </w:r>
      <w:r w:rsidR="00A8736B" w:rsidRPr="00C27BEC">
        <w:br/>
      </w:r>
      <w:r w:rsidRPr="00C27BEC">
        <w:t>2-31 Roppongi 3-chome, Minato-ku</w:t>
      </w:r>
      <w:r w:rsidR="00A8736B" w:rsidRPr="00C27BEC">
        <w:br/>
      </w:r>
      <w:r w:rsidRPr="00C27BEC">
        <w:t xml:space="preserve">Tokyo 106-0032, Japan </w:t>
      </w:r>
    </w:p>
    <w:p w14:paraId="014D8DFE" w14:textId="77777777" w:rsidR="008518E8" w:rsidRPr="00C27BEC" w:rsidRDefault="008518E8" w:rsidP="00A8736B">
      <w:pPr>
        <w:pStyle w:val="BodyText"/>
      </w:pPr>
      <w:r w:rsidRPr="00C27BEC">
        <w:rPr>
          <w:b/>
          <w:bCs/>
        </w:rPr>
        <w:t>The following paragraph does not apply to the United Kingdom or any other country where such provisions are inconsistent with local law:</w:t>
      </w:r>
      <w:r w:rsidRPr="00C27BEC">
        <w:t xml:space="preserve"> INTERNATIONAL BUSINESS MACHINES CORPORATION PROVIDES THIS PUBLICATION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 </w:t>
      </w:r>
    </w:p>
    <w:p w14:paraId="174D0837" w14:textId="77777777" w:rsidR="008518E8" w:rsidRPr="00C27BEC" w:rsidRDefault="008518E8" w:rsidP="00A8736B">
      <w:pPr>
        <w:pStyle w:val="BodyText"/>
      </w:pPr>
      <w:r w:rsidRPr="00C27BEC">
        <w:t xml:space="preserve">This information could include technical inaccuracies or typographical errors. Changes are periodically made to the information herein; these changes will be incorporated in new editions of the publication. IBM may make improvements and/or changes in the product(s) and/or the program(s) described in this publication at any time without notice. </w:t>
      </w:r>
    </w:p>
    <w:p w14:paraId="0140EFA4" w14:textId="77777777" w:rsidR="008518E8" w:rsidRPr="00C27BEC" w:rsidRDefault="008518E8" w:rsidP="00A8736B">
      <w:pPr>
        <w:pStyle w:val="BodyText"/>
      </w:pPr>
      <w:r w:rsidRPr="00C27BEC">
        <w:t>Any references in this information to non-IBM Web sites are provided for convenience only and do not in any manner serve as an endorsement of those Web sites. The materials at those Web sites are not part of the materials for this IBM product and use of those Web sites is at your own risk.</w:t>
      </w:r>
    </w:p>
    <w:p w14:paraId="33361466" w14:textId="77777777" w:rsidR="008518E8" w:rsidRPr="00C27BEC" w:rsidRDefault="008518E8" w:rsidP="00A8736B">
      <w:pPr>
        <w:pStyle w:val="BodyText"/>
      </w:pPr>
      <w:r w:rsidRPr="00C27BEC">
        <w:t>IBM may use or distribute any of the information you supply in any way it believes appropriate without incurring any obligation to you.</w:t>
      </w:r>
    </w:p>
    <w:p w14:paraId="3CB95686" w14:textId="77777777" w:rsidR="008518E8" w:rsidRPr="00C27BEC" w:rsidRDefault="008518E8" w:rsidP="00A8736B">
      <w:pPr>
        <w:pStyle w:val="BodyText"/>
      </w:pPr>
      <w:r w:rsidRPr="00C27BEC">
        <w:t xml:space="preserve">Any performance data contained herein was determined in a controlled environment. Therefore, the results obtained in other operating environments may vary significantly. Some measurements may have been made on development-level systems and there is no guarantee that these measurements will be the same on generally available systems. Furthermore, some measurements may have been estimated through extrapolation. Actual results may vary. Users of this document should verify the applicable data for their specific environment. </w:t>
      </w:r>
    </w:p>
    <w:p w14:paraId="2D3928A0" w14:textId="77777777" w:rsidR="008518E8" w:rsidRPr="00C27BEC" w:rsidRDefault="008518E8" w:rsidP="00A8736B">
      <w:pPr>
        <w:pStyle w:val="BodyText"/>
      </w:pPr>
      <w:r w:rsidRPr="00C27BEC">
        <w:t>Information concerning non-IBM products was obtained from the suppliers of those products, their published announcements or other publicly available sources. IBM has not tested those products and cannot confirm the accuracy of performance, compatibility or any other claims related to non-IBM products. Questions on the capabilities of non-IBM products should be addressed to the suppliers of those products.</w:t>
      </w:r>
    </w:p>
    <w:p w14:paraId="04D842B8" w14:textId="77777777" w:rsidR="008518E8" w:rsidRPr="00C27BEC" w:rsidRDefault="008518E8" w:rsidP="00A8736B">
      <w:pPr>
        <w:pStyle w:val="BodyText"/>
      </w:pPr>
      <w:r w:rsidRPr="00C27BEC">
        <w:t>All statements regarding IBM's future direction and intent are subject to change or withdrawal without notice, and represent goals and objectives only.</w:t>
      </w:r>
    </w:p>
    <w:p w14:paraId="77842FFB" w14:textId="77777777" w:rsidR="000614C3" w:rsidRPr="00C27BEC" w:rsidRDefault="008518E8" w:rsidP="00A8736B">
      <w:pPr>
        <w:pStyle w:val="BodyText"/>
      </w:pPr>
      <w:r w:rsidRPr="00C27BEC">
        <w:lastRenderedPageBreak/>
        <w:t xml:space="preserve">This information contains examples of data and reports used in daily business operations. To illustrate them as completely as possible, the examples include the names of individuals, companies, brands, and products. All of these names are fictitious and any similarity to the names and addresses used by an actual business enterprise is entirely coincidental. </w:t>
      </w:r>
      <w:r w:rsidR="007645C6" w:rsidRPr="00C27BEC">
        <w:t>All references to fictitious companies or individuals are used for illustration purposes only.</w:t>
      </w:r>
    </w:p>
    <w:p w14:paraId="2531B7A8" w14:textId="77777777" w:rsidR="008518E8" w:rsidRPr="00C27BEC" w:rsidRDefault="008518E8" w:rsidP="00A8736B">
      <w:pPr>
        <w:pStyle w:val="BodyText"/>
      </w:pPr>
      <w:r w:rsidRPr="00C27BEC">
        <w:t xml:space="preserve">COPYRIGHT LICENSE: </w:t>
      </w:r>
    </w:p>
    <w:p w14:paraId="7F5F6B17" w14:textId="77777777" w:rsidR="008518E8" w:rsidRPr="00C27BEC" w:rsidRDefault="008518E8" w:rsidP="00A8736B">
      <w:pPr>
        <w:pStyle w:val="BodyText"/>
      </w:pPr>
      <w:r w:rsidRPr="00C27BEC">
        <w:t>This information contains sample application programs in source language, which illustrate programming techniques on various operating platforms. You may copy, modify, and distribute these sample programs in any form without payment to IBM, for the purposes of developing, using, marketing or distributing application programs conforming to the application programming interface for the operating platform for which the sample programs are written. These examples have not been thoroughly tested under all conditions. IBM, therefore, cannot guarantee or imply reliability, serviceability, or function of these programs.</w:t>
      </w:r>
    </w:p>
    <w:p w14:paraId="0A9C4101" w14:textId="77777777" w:rsidR="008518E8" w:rsidRPr="00C27BEC" w:rsidRDefault="008518E8" w:rsidP="008518E8">
      <w:pPr>
        <w:pStyle w:val="HeadingAppendix"/>
      </w:pPr>
      <w:bookmarkStart w:id="18" w:name="_Toc136939333"/>
      <w:bookmarkStart w:id="19" w:name="_Toc136943203"/>
      <w:bookmarkStart w:id="20" w:name="_Toc178757303"/>
      <w:bookmarkStart w:id="21" w:name="_Toc442893562"/>
      <w:bookmarkStart w:id="22" w:name="_Toc452131697"/>
      <w:r w:rsidRPr="00C27BEC">
        <w:lastRenderedPageBreak/>
        <w:t>Trademarks and copyrights</w:t>
      </w:r>
      <w:bookmarkEnd w:id="18"/>
      <w:bookmarkEnd w:id="19"/>
      <w:bookmarkEnd w:id="20"/>
      <w:bookmarkEnd w:id="21"/>
      <w:bookmarkEnd w:id="22"/>
    </w:p>
    <w:p w14:paraId="2776695B" w14:textId="77777777" w:rsidR="008518E8" w:rsidRPr="00C27BEC" w:rsidRDefault="008518E8" w:rsidP="00A8736B">
      <w:pPr>
        <w:pStyle w:val="BodyText"/>
      </w:pPr>
      <w:r w:rsidRPr="00C27BEC">
        <w:t>The following terms are trademarks of International Business Machines Corporation in the United States, other countries, or both:</w:t>
      </w:r>
    </w:p>
    <w:tbl>
      <w:tblPr>
        <w:tblW w:w="9920" w:type="dxa"/>
        <w:tblInd w:w="72" w:type="dxa"/>
        <w:tblCellMar>
          <w:top w:w="14" w:type="dxa"/>
          <w:left w:w="115" w:type="dxa"/>
          <w:bottom w:w="14" w:type="dxa"/>
          <w:right w:w="115" w:type="dxa"/>
        </w:tblCellMar>
        <w:tblLook w:val="01E0" w:firstRow="1" w:lastRow="1" w:firstColumn="1" w:lastColumn="1" w:noHBand="0" w:noVBand="0"/>
      </w:tblPr>
      <w:tblGrid>
        <w:gridCol w:w="1445"/>
        <w:gridCol w:w="1378"/>
        <w:gridCol w:w="1713"/>
        <w:gridCol w:w="1538"/>
        <w:gridCol w:w="1282"/>
        <w:gridCol w:w="1282"/>
        <w:gridCol w:w="1282"/>
      </w:tblGrid>
      <w:tr w:rsidR="00CE69DD" w:rsidRPr="00C27BEC" w14:paraId="6C3E5607" w14:textId="77777777" w:rsidTr="00763F24">
        <w:tc>
          <w:tcPr>
            <w:tcW w:w="1445" w:type="dxa"/>
            <w:shd w:val="clear" w:color="auto" w:fill="auto"/>
            <w:vAlign w:val="center"/>
          </w:tcPr>
          <w:p w14:paraId="04B47F0F" w14:textId="77777777" w:rsidR="00CE69DD" w:rsidRPr="00C27BEC" w:rsidRDefault="00CE69DD" w:rsidP="00CE69DD">
            <w:pPr>
              <w:pStyle w:val="TableText"/>
              <w:rPr>
                <w:rFonts w:cs="Arial"/>
                <w:sz w:val="16"/>
                <w:szCs w:val="16"/>
              </w:rPr>
            </w:pPr>
            <w:r w:rsidRPr="00C27BEC">
              <w:rPr>
                <w:rFonts w:cs="Arial"/>
                <w:sz w:val="16"/>
                <w:szCs w:val="16"/>
              </w:rPr>
              <w:t xml:space="preserve">IBM </w:t>
            </w:r>
          </w:p>
        </w:tc>
        <w:tc>
          <w:tcPr>
            <w:tcW w:w="1378" w:type="dxa"/>
            <w:shd w:val="clear" w:color="auto" w:fill="auto"/>
            <w:vAlign w:val="center"/>
          </w:tcPr>
          <w:p w14:paraId="1B7B225E" w14:textId="77777777" w:rsidR="00CE69DD" w:rsidRPr="00C27BEC" w:rsidRDefault="00CE69DD" w:rsidP="00CE69DD">
            <w:pPr>
              <w:pStyle w:val="TableText"/>
              <w:rPr>
                <w:rFonts w:cs="Arial"/>
                <w:sz w:val="16"/>
                <w:szCs w:val="16"/>
              </w:rPr>
            </w:pPr>
            <w:r w:rsidRPr="00C27BEC">
              <w:rPr>
                <w:rFonts w:cs="Arial"/>
                <w:sz w:val="16"/>
                <w:szCs w:val="16"/>
              </w:rPr>
              <w:t>AIX</w:t>
            </w:r>
          </w:p>
        </w:tc>
        <w:tc>
          <w:tcPr>
            <w:tcW w:w="1713" w:type="dxa"/>
            <w:shd w:val="clear" w:color="auto" w:fill="auto"/>
            <w:vAlign w:val="center"/>
          </w:tcPr>
          <w:p w14:paraId="5DE2214D" w14:textId="77777777" w:rsidR="00CE69DD" w:rsidRPr="00C27BEC" w:rsidRDefault="00CE69DD" w:rsidP="00CE69DD">
            <w:pPr>
              <w:pStyle w:val="TableText"/>
              <w:rPr>
                <w:rFonts w:cs="Arial"/>
                <w:sz w:val="16"/>
                <w:szCs w:val="16"/>
              </w:rPr>
            </w:pPr>
            <w:r w:rsidRPr="00C27BEC">
              <w:rPr>
                <w:rFonts w:cs="Arial"/>
                <w:sz w:val="16"/>
                <w:szCs w:val="16"/>
              </w:rPr>
              <w:t>CICS</w:t>
            </w:r>
          </w:p>
        </w:tc>
        <w:tc>
          <w:tcPr>
            <w:tcW w:w="1538" w:type="dxa"/>
            <w:shd w:val="clear" w:color="auto" w:fill="auto"/>
            <w:vAlign w:val="center"/>
          </w:tcPr>
          <w:p w14:paraId="472466CE" w14:textId="77777777" w:rsidR="00CE69DD" w:rsidRPr="00C27BEC" w:rsidRDefault="00CE69DD" w:rsidP="00CE69DD">
            <w:pPr>
              <w:pStyle w:val="TableText"/>
              <w:rPr>
                <w:rFonts w:cs="Arial"/>
                <w:sz w:val="16"/>
                <w:szCs w:val="16"/>
              </w:rPr>
            </w:pPr>
            <w:r w:rsidRPr="00C27BEC">
              <w:rPr>
                <w:rFonts w:cs="Arial"/>
                <w:sz w:val="16"/>
                <w:szCs w:val="16"/>
              </w:rPr>
              <w:t>ClearCase</w:t>
            </w:r>
          </w:p>
        </w:tc>
        <w:tc>
          <w:tcPr>
            <w:tcW w:w="1282" w:type="dxa"/>
            <w:shd w:val="clear" w:color="auto" w:fill="auto"/>
            <w:vAlign w:val="center"/>
          </w:tcPr>
          <w:p w14:paraId="5A88D2E3" w14:textId="77777777" w:rsidR="00CE69DD" w:rsidRPr="00C27BEC" w:rsidRDefault="00CE69DD" w:rsidP="00CE69DD">
            <w:pPr>
              <w:pStyle w:val="TableText"/>
              <w:rPr>
                <w:rFonts w:cs="Arial"/>
                <w:sz w:val="16"/>
                <w:szCs w:val="16"/>
              </w:rPr>
            </w:pPr>
            <w:r w:rsidRPr="00C27BEC">
              <w:rPr>
                <w:rFonts w:cs="Arial"/>
                <w:sz w:val="16"/>
                <w:szCs w:val="16"/>
              </w:rPr>
              <w:t>ClearQuest</w:t>
            </w:r>
          </w:p>
        </w:tc>
        <w:tc>
          <w:tcPr>
            <w:tcW w:w="1282" w:type="dxa"/>
            <w:shd w:val="clear" w:color="auto" w:fill="auto"/>
            <w:vAlign w:val="center"/>
          </w:tcPr>
          <w:p w14:paraId="4E0F3770" w14:textId="77777777" w:rsidR="00CE69DD" w:rsidRPr="00C27BEC" w:rsidRDefault="00CE69DD" w:rsidP="00CE69DD">
            <w:pPr>
              <w:pStyle w:val="TableText"/>
              <w:rPr>
                <w:rFonts w:cs="Arial"/>
                <w:sz w:val="16"/>
                <w:szCs w:val="16"/>
              </w:rPr>
            </w:pPr>
            <w:r w:rsidRPr="00C27BEC">
              <w:rPr>
                <w:rFonts w:cs="Arial"/>
                <w:sz w:val="16"/>
                <w:szCs w:val="16"/>
              </w:rPr>
              <w:t>Cloudscape</w:t>
            </w:r>
          </w:p>
        </w:tc>
        <w:tc>
          <w:tcPr>
            <w:tcW w:w="1282" w:type="dxa"/>
            <w:shd w:val="clear" w:color="auto" w:fill="auto"/>
            <w:vAlign w:val="center"/>
          </w:tcPr>
          <w:p w14:paraId="38CEAFE2" w14:textId="77777777" w:rsidR="00CE69DD" w:rsidRPr="00C27BEC" w:rsidRDefault="00CE69DD" w:rsidP="00763F24">
            <w:pPr>
              <w:pStyle w:val="TableText"/>
              <w:jc w:val="right"/>
              <w:rPr>
                <w:rFonts w:cs="Arial"/>
                <w:iCs/>
                <w:sz w:val="16"/>
                <w:szCs w:val="16"/>
              </w:rPr>
            </w:pPr>
          </w:p>
        </w:tc>
      </w:tr>
      <w:tr w:rsidR="00CE69DD" w:rsidRPr="00C27BEC" w14:paraId="591A9861" w14:textId="77777777" w:rsidTr="00763F24">
        <w:tc>
          <w:tcPr>
            <w:tcW w:w="1445" w:type="dxa"/>
            <w:shd w:val="clear" w:color="auto" w:fill="auto"/>
            <w:vAlign w:val="center"/>
          </w:tcPr>
          <w:p w14:paraId="2E773E15" w14:textId="77777777" w:rsidR="00CE69DD" w:rsidRPr="00C27BEC" w:rsidRDefault="00CE69DD" w:rsidP="00CE69DD">
            <w:pPr>
              <w:pStyle w:val="TableText"/>
              <w:rPr>
                <w:rFonts w:cs="Arial"/>
                <w:sz w:val="16"/>
                <w:szCs w:val="16"/>
              </w:rPr>
            </w:pPr>
            <w:r w:rsidRPr="00C27BEC">
              <w:rPr>
                <w:rFonts w:cs="Arial"/>
                <w:sz w:val="16"/>
                <w:szCs w:val="16"/>
              </w:rPr>
              <w:t>Cube Views</w:t>
            </w:r>
          </w:p>
        </w:tc>
        <w:tc>
          <w:tcPr>
            <w:tcW w:w="1378" w:type="dxa"/>
            <w:shd w:val="clear" w:color="auto" w:fill="auto"/>
            <w:vAlign w:val="center"/>
          </w:tcPr>
          <w:p w14:paraId="2F958911" w14:textId="77777777" w:rsidR="00CE69DD" w:rsidRPr="00C27BEC" w:rsidRDefault="00CE69DD" w:rsidP="00CE69DD">
            <w:pPr>
              <w:pStyle w:val="TableText"/>
              <w:rPr>
                <w:rFonts w:cs="Arial"/>
                <w:sz w:val="16"/>
                <w:szCs w:val="16"/>
              </w:rPr>
            </w:pPr>
            <w:r w:rsidRPr="00C27BEC">
              <w:rPr>
                <w:rFonts w:cs="Arial"/>
                <w:sz w:val="16"/>
                <w:szCs w:val="16"/>
              </w:rPr>
              <w:t>DB2</w:t>
            </w:r>
          </w:p>
        </w:tc>
        <w:tc>
          <w:tcPr>
            <w:tcW w:w="1713" w:type="dxa"/>
            <w:shd w:val="clear" w:color="auto" w:fill="auto"/>
            <w:vAlign w:val="center"/>
          </w:tcPr>
          <w:p w14:paraId="16B81810" w14:textId="77777777" w:rsidR="00CE69DD" w:rsidRPr="00C27BEC" w:rsidRDefault="00CE69DD" w:rsidP="00CE69DD">
            <w:pPr>
              <w:pStyle w:val="TableText"/>
              <w:rPr>
                <w:rFonts w:cs="Arial"/>
                <w:sz w:val="16"/>
                <w:szCs w:val="16"/>
              </w:rPr>
            </w:pPr>
            <w:r w:rsidRPr="00C27BEC">
              <w:rPr>
                <w:rFonts w:cs="Arial"/>
                <w:sz w:val="16"/>
                <w:szCs w:val="16"/>
              </w:rPr>
              <w:t>developerWorks</w:t>
            </w:r>
          </w:p>
        </w:tc>
        <w:tc>
          <w:tcPr>
            <w:tcW w:w="1538" w:type="dxa"/>
            <w:shd w:val="clear" w:color="auto" w:fill="auto"/>
            <w:vAlign w:val="center"/>
          </w:tcPr>
          <w:p w14:paraId="2F7FCAD9" w14:textId="77777777" w:rsidR="00CE69DD" w:rsidRPr="00C27BEC" w:rsidRDefault="00CE69DD" w:rsidP="00CE69DD">
            <w:pPr>
              <w:pStyle w:val="TableText"/>
              <w:rPr>
                <w:rFonts w:cs="Arial"/>
                <w:sz w:val="16"/>
                <w:szCs w:val="16"/>
              </w:rPr>
            </w:pPr>
            <w:r w:rsidRPr="00C27BEC">
              <w:rPr>
                <w:rFonts w:cs="Arial"/>
                <w:sz w:val="16"/>
                <w:szCs w:val="16"/>
              </w:rPr>
              <w:t>DRDA</w:t>
            </w:r>
          </w:p>
        </w:tc>
        <w:tc>
          <w:tcPr>
            <w:tcW w:w="1282" w:type="dxa"/>
            <w:shd w:val="clear" w:color="auto" w:fill="auto"/>
            <w:vAlign w:val="center"/>
          </w:tcPr>
          <w:p w14:paraId="5495A0AD" w14:textId="77777777" w:rsidR="00CE69DD" w:rsidRPr="00C27BEC" w:rsidRDefault="00CE69DD" w:rsidP="00CE69DD">
            <w:pPr>
              <w:pStyle w:val="TableText"/>
              <w:rPr>
                <w:rFonts w:cs="Arial"/>
                <w:sz w:val="16"/>
                <w:szCs w:val="16"/>
              </w:rPr>
            </w:pPr>
            <w:r w:rsidRPr="00C27BEC">
              <w:rPr>
                <w:rFonts w:cs="Arial"/>
                <w:sz w:val="16"/>
                <w:szCs w:val="16"/>
              </w:rPr>
              <w:t>IMS</w:t>
            </w:r>
          </w:p>
        </w:tc>
        <w:tc>
          <w:tcPr>
            <w:tcW w:w="1282" w:type="dxa"/>
            <w:shd w:val="clear" w:color="auto" w:fill="auto"/>
            <w:vAlign w:val="center"/>
          </w:tcPr>
          <w:p w14:paraId="0B41EF62" w14:textId="77777777" w:rsidR="00CE69DD" w:rsidRPr="00C27BEC" w:rsidRDefault="00CE69DD" w:rsidP="00CE69DD">
            <w:pPr>
              <w:pStyle w:val="TableText"/>
              <w:rPr>
                <w:rFonts w:cs="Arial"/>
                <w:sz w:val="16"/>
                <w:szCs w:val="16"/>
              </w:rPr>
            </w:pPr>
            <w:r w:rsidRPr="00C27BEC">
              <w:rPr>
                <w:rFonts w:cs="Arial"/>
                <w:sz w:val="16"/>
                <w:szCs w:val="16"/>
              </w:rPr>
              <w:t>IMS/ESA</w:t>
            </w:r>
          </w:p>
        </w:tc>
        <w:tc>
          <w:tcPr>
            <w:tcW w:w="1282" w:type="dxa"/>
            <w:shd w:val="clear" w:color="auto" w:fill="auto"/>
            <w:vAlign w:val="center"/>
          </w:tcPr>
          <w:p w14:paraId="7B89309B" w14:textId="77777777" w:rsidR="00CE69DD" w:rsidRPr="00C27BEC" w:rsidRDefault="00CE69DD" w:rsidP="00763F24">
            <w:pPr>
              <w:pStyle w:val="TableText"/>
              <w:jc w:val="right"/>
              <w:rPr>
                <w:rFonts w:cs="Arial"/>
                <w:iCs/>
                <w:sz w:val="16"/>
                <w:szCs w:val="16"/>
              </w:rPr>
            </w:pPr>
          </w:p>
        </w:tc>
      </w:tr>
      <w:tr w:rsidR="00CE69DD" w:rsidRPr="00C27BEC" w14:paraId="5F77FABC" w14:textId="77777777" w:rsidTr="00763F24">
        <w:tc>
          <w:tcPr>
            <w:tcW w:w="1445" w:type="dxa"/>
            <w:shd w:val="clear" w:color="auto" w:fill="auto"/>
            <w:vAlign w:val="center"/>
          </w:tcPr>
          <w:p w14:paraId="6C5494A2" w14:textId="77777777" w:rsidR="00CE69DD" w:rsidRPr="00C27BEC" w:rsidRDefault="00CE69DD" w:rsidP="00CE69DD">
            <w:pPr>
              <w:pStyle w:val="TableText"/>
              <w:rPr>
                <w:rFonts w:cs="Arial"/>
                <w:sz w:val="16"/>
                <w:szCs w:val="16"/>
              </w:rPr>
            </w:pPr>
            <w:r w:rsidRPr="00C27BEC">
              <w:rPr>
                <w:rFonts w:cs="Arial"/>
                <w:sz w:val="16"/>
                <w:szCs w:val="16"/>
              </w:rPr>
              <w:t>Informix</w:t>
            </w:r>
          </w:p>
        </w:tc>
        <w:tc>
          <w:tcPr>
            <w:tcW w:w="1378" w:type="dxa"/>
            <w:shd w:val="clear" w:color="auto" w:fill="auto"/>
            <w:vAlign w:val="center"/>
          </w:tcPr>
          <w:p w14:paraId="03D6EB10" w14:textId="77777777" w:rsidR="00CE69DD" w:rsidRPr="00C27BEC" w:rsidRDefault="00CE69DD" w:rsidP="00CE69DD">
            <w:pPr>
              <w:pStyle w:val="TableText"/>
              <w:rPr>
                <w:rFonts w:cs="Arial"/>
                <w:sz w:val="16"/>
                <w:szCs w:val="16"/>
              </w:rPr>
            </w:pPr>
            <w:r w:rsidRPr="00C27BEC">
              <w:rPr>
                <w:rFonts w:cs="Arial"/>
                <w:sz w:val="16"/>
                <w:szCs w:val="16"/>
              </w:rPr>
              <w:t>Lotus</w:t>
            </w:r>
          </w:p>
        </w:tc>
        <w:tc>
          <w:tcPr>
            <w:tcW w:w="1713" w:type="dxa"/>
            <w:shd w:val="clear" w:color="auto" w:fill="auto"/>
            <w:vAlign w:val="center"/>
          </w:tcPr>
          <w:p w14:paraId="670480FA" w14:textId="77777777" w:rsidR="00CE69DD" w:rsidRPr="00C27BEC" w:rsidRDefault="00CE69DD" w:rsidP="00CE69DD">
            <w:pPr>
              <w:pStyle w:val="TableText"/>
              <w:rPr>
                <w:rFonts w:cs="Arial"/>
                <w:sz w:val="16"/>
                <w:szCs w:val="16"/>
              </w:rPr>
            </w:pPr>
            <w:r w:rsidRPr="00C27BEC">
              <w:rPr>
                <w:rFonts w:cs="Arial"/>
                <w:sz w:val="16"/>
                <w:szCs w:val="16"/>
              </w:rPr>
              <w:t>Lotus Workflow</w:t>
            </w:r>
          </w:p>
        </w:tc>
        <w:tc>
          <w:tcPr>
            <w:tcW w:w="1538" w:type="dxa"/>
            <w:shd w:val="clear" w:color="auto" w:fill="auto"/>
            <w:vAlign w:val="center"/>
          </w:tcPr>
          <w:p w14:paraId="32D4F18E" w14:textId="77777777" w:rsidR="00CE69DD" w:rsidRPr="00C27BEC" w:rsidRDefault="00CE69DD" w:rsidP="00CE69DD">
            <w:pPr>
              <w:pStyle w:val="TableText"/>
              <w:rPr>
                <w:rFonts w:cs="Arial"/>
                <w:sz w:val="16"/>
                <w:szCs w:val="16"/>
              </w:rPr>
            </w:pPr>
            <w:r w:rsidRPr="00C27BEC">
              <w:rPr>
                <w:rFonts w:cs="Arial"/>
                <w:sz w:val="16"/>
                <w:szCs w:val="16"/>
              </w:rPr>
              <w:t>MQSeries</w:t>
            </w:r>
          </w:p>
        </w:tc>
        <w:tc>
          <w:tcPr>
            <w:tcW w:w="1282" w:type="dxa"/>
            <w:shd w:val="clear" w:color="auto" w:fill="auto"/>
            <w:vAlign w:val="center"/>
          </w:tcPr>
          <w:p w14:paraId="2E439C4B" w14:textId="77777777" w:rsidR="00CE69DD" w:rsidRPr="00C27BEC" w:rsidRDefault="00CE69DD" w:rsidP="00CE69DD">
            <w:pPr>
              <w:pStyle w:val="TableText"/>
              <w:rPr>
                <w:rFonts w:cs="Arial"/>
                <w:sz w:val="16"/>
                <w:szCs w:val="16"/>
              </w:rPr>
            </w:pPr>
            <w:r w:rsidRPr="00C27BEC">
              <w:rPr>
                <w:rFonts w:cs="Arial"/>
                <w:sz w:val="16"/>
                <w:szCs w:val="16"/>
              </w:rPr>
              <w:t>OmniFind</w:t>
            </w:r>
          </w:p>
        </w:tc>
        <w:tc>
          <w:tcPr>
            <w:tcW w:w="1282" w:type="dxa"/>
            <w:shd w:val="clear" w:color="auto" w:fill="auto"/>
            <w:vAlign w:val="center"/>
          </w:tcPr>
          <w:p w14:paraId="72CFBC90" w14:textId="77777777" w:rsidR="00CE69DD" w:rsidRPr="00C27BEC" w:rsidRDefault="00CE69DD" w:rsidP="00CE69DD">
            <w:pPr>
              <w:pStyle w:val="TableText"/>
              <w:rPr>
                <w:rFonts w:cs="Arial"/>
                <w:sz w:val="16"/>
                <w:szCs w:val="16"/>
              </w:rPr>
            </w:pPr>
          </w:p>
        </w:tc>
        <w:tc>
          <w:tcPr>
            <w:tcW w:w="1282" w:type="dxa"/>
            <w:shd w:val="clear" w:color="auto" w:fill="auto"/>
            <w:vAlign w:val="center"/>
          </w:tcPr>
          <w:p w14:paraId="2681DFEB" w14:textId="77777777" w:rsidR="00CE69DD" w:rsidRPr="00C27BEC" w:rsidRDefault="00CE69DD" w:rsidP="00763F24">
            <w:pPr>
              <w:pStyle w:val="TableText"/>
              <w:jc w:val="right"/>
              <w:rPr>
                <w:rFonts w:cs="Arial"/>
                <w:iCs/>
                <w:sz w:val="16"/>
                <w:szCs w:val="16"/>
              </w:rPr>
            </w:pPr>
          </w:p>
        </w:tc>
      </w:tr>
      <w:tr w:rsidR="00CE69DD" w:rsidRPr="00C27BEC" w14:paraId="7F01D71F" w14:textId="77777777" w:rsidTr="00763F24">
        <w:tc>
          <w:tcPr>
            <w:tcW w:w="1445" w:type="dxa"/>
            <w:shd w:val="clear" w:color="auto" w:fill="auto"/>
            <w:vAlign w:val="center"/>
          </w:tcPr>
          <w:p w14:paraId="18DAD943" w14:textId="77777777" w:rsidR="00CE69DD" w:rsidRPr="00C27BEC" w:rsidRDefault="00CE69DD" w:rsidP="00CE69DD">
            <w:pPr>
              <w:pStyle w:val="TableText"/>
              <w:rPr>
                <w:rFonts w:cs="Arial"/>
                <w:sz w:val="16"/>
                <w:szCs w:val="16"/>
              </w:rPr>
            </w:pPr>
            <w:r w:rsidRPr="00C27BEC">
              <w:rPr>
                <w:rFonts w:cs="Arial"/>
                <w:sz w:val="16"/>
                <w:szCs w:val="16"/>
              </w:rPr>
              <w:t>Rational</w:t>
            </w:r>
          </w:p>
        </w:tc>
        <w:tc>
          <w:tcPr>
            <w:tcW w:w="1378" w:type="dxa"/>
            <w:shd w:val="clear" w:color="auto" w:fill="auto"/>
            <w:vAlign w:val="center"/>
          </w:tcPr>
          <w:p w14:paraId="1ECDA673" w14:textId="77777777" w:rsidR="00CE69DD" w:rsidRPr="00C27BEC" w:rsidRDefault="00CE69DD" w:rsidP="00CE69DD">
            <w:pPr>
              <w:pStyle w:val="TableText"/>
              <w:rPr>
                <w:rFonts w:cs="Arial"/>
                <w:sz w:val="16"/>
                <w:szCs w:val="16"/>
              </w:rPr>
            </w:pPr>
            <w:r w:rsidRPr="00C27BEC">
              <w:rPr>
                <w:rFonts w:cs="Arial"/>
                <w:sz w:val="16"/>
                <w:szCs w:val="16"/>
              </w:rPr>
              <w:t>Redbooks</w:t>
            </w:r>
          </w:p>
        </w:tc>
        <w:tc>
          <w:tcPr>
            <w:tcW w:w="1713" w:type="dxa"/>
            <w:shd w:val="clear" w:color="auto" w:fill="auto"/>
            <w:vAlign w:val="center"/>
          </w:tcPr>
          <w:p w14:paraId="52774BB7" w14:textId="77777777" w:rsidR="00CE69DD" w:rsidRPr="00C27BEC" w:rsidRDefault="00CE69DD" w:rsidP="00CE69DD">
            <w:pPr>
              <w:pStyle w:val="TableText"/>
              <w:rPr>
                <w:rFonts w:cs="Arial"/>
                <w:sz w:val="16"/>
                <w:szCs w:val="16"/>
              </w:rPr>
            </w:pPr>
            <w:r w:rsidRPr="00C27BEC">
              <w:rPr>
                <w:rFonts w:cs="Arial"/>
                <w:sz w:val="16"/>
                <w:szCs w:val="16"/>
              </w:rPr>
              <w:t>Red Brick</w:t>
            </w:r>
          </w:p>
        </w:tc>
        <w:tc>
          <w:tcPr>
            <w:tcW w:w="1538" w:type="dxa"/>
            <w:shd w:val="clear" w:color="auto" w:fill="auto"/>
            <w:vAlign w:val="center"/>
          </w:tcPr>
          <w:p w14:paraId="45A07F53" w14:textId="77777777" w:rsidR="00CE69DD" w:rsidRPr="00C27BEC" w:rsidRDefault="00CE69DD" w:rsidP="00CE69DD">
            <w:pPr>
              <w:pStyle w:val="TableText"/>
              <w:rPr>
                <w:rFonts w:cs="Arial"/>
                <w:sz w:val="16"/>
                <w:szCs w:val="16"/>
              </w:rPr>
            </w:pPr>
            <w:r w:rsidRPr="00C27BEC">
              <w:rPr>
                <w:rFonts w:cs="Arial"/>
                <w:sz w:val="16"/>
                <w:szCs w:val="16"/>
              </w:rPr>
              <w:t>RequisitePro</w:t>
            </w:r>
          </w:p>
        </w:tc>
        <w:tc>
          <w:tcPr>
            <w:tcW w:w="1282" w:type="dxa"/>
            <w:shd w:val="clear" w:color="auto" w:fill="auto"/>
            <w:vAlign w:val="center"/>
          </w:tcPr>
          <w:p w14:paraId="394176CF" w14:textId="77777777" w:rsidR="00CE69DD" w:rsidRPr="00C27BEC" w:rsidRDefault="00CE69DD" w:rsidP="00CE69DD">
            <w:pPr>
              <w:pStyle w:val="TableText"/>
              <w:rPr>
                <w:rFonts w:cs="Arial"/>
                <w:sz w:val="16"/>
                <w:szCs w:val="16"/>
              </w:rPr>
            </w:pPr>
            <w:r w:rsidRPr="00C27BEC">
              <w:rPr>
                <w:rFonts w:cs="Arial"/>
                <w:sz w:val="16"/>
                <w:szCs w:val="16"/>
              </w:rPr>
              <w:t>System i</w:t>
            </w:r>
          </w:p>
        </w:tc>
        <w:tc>
          <w:tcPr>
            <w:tcW w:w="1282" w:type="dxa"/>
            <w:shd w:val="clear" w:color="auto" w:fill="auto"/>
            <w:vAlign w:val="center"/>
          </w:tcPr>
          <w:p w14:paraId="1F77AD02" w14:textId="77777777" w:rsidR="00CE69DD" w:rsidRPr="00C27BEC" w:rsidRDefault="00CE69DD" w:rsidP="00CE69DD">
            <w:pPr>
              <w:pStyle w:val="TableText"/>
              <w:rPr>
                <w:rFonts w:cs="Arial"/>
                <w:sz w:val="16"/>
                <w:szCs w:val="16"/>
              </w:rPr>
            </w:pPr>
          </w:p>
        </w:tc>
        <w:tc>
          <w:tcPr>
            <w:tcW w:w="1282" w:type="dxa"/>
            <w:shd w:val="clear" w:color="auto" w:fill="auto"/>
            <w:vAlign w:val="center"/>
          </w:tcPr>
          <w:p w14:paraId="4D34D5FB" w14:textId="77777777" w:rsidR="00CE69DD" w:rsidRPr="00C27BEC" w:rsidRDefault="00CE69DD" w:rsidP="00763F24">
            <w:pPr>
              <w:pStyle w:val="TableText"/>
              <w:jc w:val="right"/>
              <w:rPr>
                <w:rFonts w:cs="Arial"/>
                <w:iCs/>
                <w:sz w:val="16"/>
                <w:szCs w:val="16"/>
              </w:rPr>
            </w:pPr>
          </w:p>
        </w:tc>
      </w:tr>
      <w:tr w:rsidR="00CE69DD" w:rsidRPr="00C27BEC" w14:paraId="05A9BB24" w14:textId="77777777" w:rsidTr="00763F24">
        <w:tc>
          <w:tcPr>
            <w:tcW w:w="1445" w:type="dxa"/>
            <w:shd w:val="clear" w:color="auto" w:fill="auto"/>
            <w:vAlign w:val="center"/>
          </w:tcPr>
          <w:p w14:paraId="04A6B168" w14:textId="77777777" w:rsidR="00CE69DD" w:rsidRPr="00C27BEC" w:rsidRDefault="00CE69DD" w:rsidP="00CE69DD">
            <w:pPr>
              <w:pStyle w:val="TableText"/>
              <w:rPr>
                <w:rFonts w:cs="Arial"/>
                <w:i/>
                <w:iCs/>
                <w:sz w:val="16"/>
                <w:szCs w:val="16"/>
              </w:rPr>
            </w:pPr>
            <w:r w:rsidRPr="00C27BEC">
              <w:rPr>
                <w:rFonts w:cs="Arial"/>
                <w:i/>
                <w:iCs/>
                <w:sz w:val="16"/>
                <w:szCs w:val="16"/>
              </w:rPr>
              <w:t>System z</w:t>
            </w:r>
          </w:p>
        </w:tc>
        <w:tc>
          <w:tcPr>
            <w:tcW w:w="1378" w:type="dxa"/>
            <w:shd w:val="clear" w:color="auto" w:fill="auto"/>
            <w:vAlign w:val="center"/>
          </w:tcPr>
          <w:p w14:paraId="09F0A10D" w14:textId="77777777" w:rsidR="00CE69DD" w:rsidRPr="00C27BEC" w:rsidRDefault="00CE69DD" w:rsidP="00CE69DD">
            <w:pPr>
              <w:pStyle w:val="TableText"/>
              <w:rPr>
                <w:rFonts w:cs="Arial"/>
                <w:i/>
                <w:iCs/>
                <w:sz w:val="16"/>
                <w:szCs w:val="16"/>
              </w:rPr>
            </w:pPr>
            <w:r w:rsidRPr="00C27BEC">
              <w:rPr>
                <w:rFonts w:cs="Arial"/>
                <w:i/>
                <w:iCs/>
                <w:sz w:val="16"/>
                <w:szCs w:val="16"/>
              </w:rPr>
              <w:t>Tivoli</w:t>
            </w:r>
          </w:p>
        </w:tc>
        <w:tc>
          <w:tcPr>
            <w:tcW w:w="1713" w:type="dxa"/>
            <w:shd w:val="clear" w:color="auto" w:fill="auto"/>
            <w:vAlign w:val="center"/>
          </w:tcPr>
          <w:p w14:paraId="6F5F2106" w14:textId="77777777" w:rsidR="00CE69DD" w:rsidRPr="00C27BEC" w:rsidRDefault="00CE69DD" w:rsidP="00CE69DD">
            <w:pPr>
              <w:pStyle w:val="TableText"/>
              <w:rPr>
                <w:rFonts w:cs="Arial"/>
                <w:i/>
                <w:iCs/>
                <w:sz w:val="16"/>
                <w:szCs w:val="16"/>
              </w:rPr>
            </w:pPr>
            <w:r w:rsidRPr="00C27BEC">
              <w:rPr>
                <w:rFonts w:cs="Arial"/>
                <w:i/>
                <w:iCs/>
                <w:sz w:val="16"/>
                <w:szCs w:val="16"/>
              </w:rPr>
              <w:t>WebSphere</w:t>
            </w:r>
          </w:p>
        </w:tc>
        <w:tc>
          <w:tcPr>
            <w:tcW w:w="1538" w:type="dxa"/>
            <w:shd w:val="clear" w:color="auto" w:fill="auto"/>
            <w:vAlign w:val="center"/>
          </w:tcPr>
          <w:p w14:paraId="2F82D0F3" w14:textId="77777777" w:rsidR="00CE69DD" w:rsidRPr="00C27BEC" w:rsidRDefault="00CE69DD" w:rsidP="00CE69DD">
            <w:pPr>
              <w:pStyle w:val="TableText"/>
              <w:rPr>
                <w:rFonts w:cs="Arial"/>
                <w:i/>
                <w:iCs/>
                <w:sz w:val="16"/>
                <w:szCs w:val="16"/>
              </w:rPr>
            </w:pPr>
            <w:r w:rsidRPr="00C27BEC">
              <w:rPr>
                <w:rFonts w:cs="Arial"/>
                <w:i/>
                <w:iCs/>
                <w:sz w:val="16"/>
                <w:szCs w:val="16"/>
              </w:rPr>
              <w:t>Workplace</w:t>
            </w:r>
          </w:p>
        </w:tc>
        <w:tc>
          <w:tcPr>
            <w:tcW w:w="1282" w:type="dxa"/>
            <w:shd w:val="clear" w:color="auto" w:fill="auto"/>
            <w:vAlign w:val="center"/>
          </w:tcPr>
          <w:p w14:paraId="4896D82A" w14:textId="77777777" w:rsidR="00CE69DD" w:rsidRPr="00C27BEC" w:rsidRDefault="00CE69DD" w:rsidP="00CE69DD">
            <w:pPr>
              <w:pStyle w:val="TableText"/>
              <w:rPr>
                <w:rFonts w:cs="Arial"/>
                <w:i/>
                <w:iCs/>
                <w:sz w:val="16"/>
                <w:szCs w:val="16"/>
              </w:rPr>
            </w:pPr>
            <w:r w:rsidRPr="00C27BEC">
              <w:rPr>
                <w:rFonts w:cs="Arial"/>
                <w:i/>
                <w:iCs/>
                <w:sz w:val="16"/>
                <w:szCs w:val="16"/>
              </w:rPr>
              <w:t>System p</w:t>
            </w:r>
          </w:p>
        </w:tc>
        <w:tc>
          <w:tcPr>
            <w:tcW w:w="1282" w:type="dxa"/>
            <w:shd w:val="clear" w:color="auto" w:fill="auto"/>
            <w:vAlign w:val="center"/>
          </w:tcPr>
          <w:p w14:paraId="5DEF8D96" w14:textId="77777777" w:rsidR="00CE69DD" w:rsidRPr="00C27BEC" w:rsidRDefault="00CE69DD" w:rsidP="00CE69DD">
            <w:pPr>
              <w:pStyle w:val="TableText"/>
              <w:rPr>
                <w:rFonts w:cs="Arial"/>
                <w:i/>
                <w:iCs/>
                <w:sz w:val="16"/>
                <w:szCs w:val="16"/>
              </w:rPr>
            </w:pPr>
          </w:p>
        </w:tc>
        <w:tc>
          <w:tcPr>
            <w:tcW w:w="1282" w:type="dxa"/>
            <w:shd w:val="clear" w:color="auto" w:fill="auto"/>
            <w:vAlign w:val="center"/>
          </w:tcPr>
          <w:p w14:paraId="4A179486" w14:textId="77777777" w:rsidR="00CE69DD" w:rsidRPr="00C27BEC" w:rsidRDefault="00CE69DD" w:rsidP="00763F24">
            <w:pPr>
              <w:pStyle w:val="TableText"/>
              <w:jc w:val="right"/>
              <w:rPr>
                <w:rFonts w:cs="Arial"/>
                <w:i/>
                <w:iCs/>
                <w:sz w:val="16"/>
                <w:szCs w:val="16"/>
              </w:rPr>
            </w:pPr>
          </w:p>
        </w:tc>
      </w:tr>
    </w:tbl>
    <w:p w14:paraId="5B7CFB1D" w14:textId="77777777" w:rsidR="00CC0E06" w:rsidRPr="00C27BEC" w:rsidRDefault="00CC0E06" w:rsidP="00CC0E06">
      <w:pPr>
        <w:pStyle w:val="BodyText"/>
      </w:pPr>
      <w:r w:rsidRPr="00C27BEC">
        <w:t>Adobe, the Adobe logo, PostScript, and the PostScript logo are either registered trademarks or trademarks of Adobe Systems Incorporated in the United States, and/or other countries.</w:t>
      </w:r>
    </w:p>
    <w:p w14:paraId="64BA79B9" w14:textId="77777777" w:rsidR="00CC0E06" w:rsidRPr="00C27BEC" w:rsidRDefault="00CC0E06" w:rsidP="00CC0E06">
      <w:pPr>
        <w:pStyle w:val="BodyText"/>
      </w:pPr>
      <w:r w:rsidRPr="00C27BEC">
        <w:t>IT Infrastructure Library is a registered trademark of the Central Computer and Telecommunications Agency which is now part of the Office of Government Commerce.</w:t>
      </w:r>
    </w:p>
    <w:p w14:paraId="60DCA784" w14:textId="77777777" w:rsidR="00CC0E06" w:rsidRPr="00C27BEC" w:rsidRDefault="00CC0E06" w:rsidP="00CC0E06">
      <w:pPr>
        <w:pStyle w:val="BodyText"/>
      </w:pPr>
      <w:r w:rsidRPr="00C27BEC">
        <w:t>Intel, Intel logo, Intel Inside, Intel Inside logo, Intel Centrino, Intel Centrino logo, Celeron, Intel Xeon, Intel SpeedStep, Itanium, and Pentium are trademarks or registered trademarks of Intel Corporation or its subsidiaries in the United States and other countries.</w:t>
      </w:r>
    </w:p>
    <w:p w14:paraId="0C134FB8" w14:textId="77777777" w:rsidR="00CC0E06" w:rsidRPr="00C27BEC" w:rsidRDefault="00CC0E06" w:rsidP="00CC0E06">
      <w:pPr>
        <w:pStyle w:val="BodyText"/>
      </w:pPr>
      <w:r w:rsidRPr="00C27BEC">
        <w:t>Linux is a registered trademark of Linus Torvalds in the United States, other countries, or both.</w:t>
      </w:r>
    </w:p>
    <w:p w14:paraId="5BE5F45F" w14:textId="77777777" w:rsidR="00CC0E06" w:rsidRPr="00C27BEC" w:rsidRDefault="00CC0E06" w:rsidP="00CC0E06">
      <w:pPr>
        <w:pStyle w:val="BodyText"/>
      </w:pPr>
      <w:r w:rsidRPr="00C27BEC">
        <w:t>Microsoft, Windows, Windows NT, and the Windows logo are trademarks of Microsoft Corporation in the United States, other countries, or both.</w:t>
      </w:r>
    </w:p>
    <w:p w14:paraId="1FDCD900" w14:textId="77777777" w:rsidR="00CC0E06" w:rsidRPr="00C27BEC" w:rsidRDefault="00CC0E06" w:rsidP="00CC0E06">
      <w:pPr>
        <w:pStyle w:val="BodyText"/>
      </w:pPr>
      <w:r w:rsidRPr="00C27BEC">
        <w:t>ITIL is a registered trademark, and a registered community trademark of The Minister for the Cabinet Office, and is registered in the U.S. Patent and Trademark Office.</w:t>
      </w:r>
    </w:p>
    <w:p w14:paraId="767D8B78" w14:textId="77777777" w:rsidR="00CC0E06" w:rsidRPr="00C27BEC" w:rsidRDefault="00CC0E06" w:rsidP="00CC0E06">
      <w:pPr>
        <w:pStyle w:val="BodyText"/>
      </w:pPr>
      <w:r w:rsidRPr="00C27BEC">
        <w:t>UNIX is a registered trademark of The Open Group in the United States and other countries.</w:t>
      </w:r>
    </w:p>
    <w:p w14:paraId="495C7CD2" w14:textId="77777777" w:rsidR="00CC0E06" w:rsidRPr="00C27BEC" w:rsidRDefault="00CC0E06" w:rsidP="00CC0E06">
      <w:pPr>
        <w:pStyle w:val="BodyText"/>
      </w:pPr>
      <w:r w:rsidRPr="00C27BEC">
        <w:t>Java and all Java-based trademarks and logos are trademarks or registered trademarks of Oracle and/or its affiliates.</w:t>
      </w:r>
    </w:p>
    <w:p w14:paraId="7C2D5270" w14:textId="77777777" w:rsidR="00CC0E06" w:rsidRPr="00C27BEC" w:rsidRDefault="00CC0E06" w:rsidP="00CC0E06">
      <w:pPr>
        <w:pStyle w:val="BodyText"/>
      </w:pPr>
      <w:r w:rsidRPr="00C27BEC">
        <w:t>Cell Broadband Engine is a trademark of Sony Computer Entertainment, Inc. in the United States, other countries, or both and is used under license therefrom.</w:t>
      </w:r>
    </w:p>
    <w:p w14:paraId="71C07DD5" w14:textId="77777777" w:rsidR="006B066B" w:rsidRPr="00C27BEC" w:rsidRDefault="00CC0E06" w:rsidP="00CC0E06">
      <w:pPr>
        <w:pStyle w:val="BodyText"/>
      </w:pPr>
      <w:r w:rsidRPr="00C27BEC">
        <w:t>Linear Tape-Open, LTO, the LTO Logo, Ultrium, and the Ultrium logo are trademarks of HP, IBM Corp. and Quantum in the U.S. and other countries.</w:t>
      </w:r>
    </w:p>
    <w:p w14:paraId="00A84AFF" w14:textId="77777777" w:rsidR="006B066B" w:rsidRPr="00C27BEC" w:rsidRDefault="006B066B" w:rsidP="00CE69DD">
      <w:pPr>
        <w:sectPr w:rsidR="006B066B" w:rsidRPr="00C27BEC" w:rsidSect="005B6B98">
          <w:footerReference w:type="default" r:id="rId31"/>
          <w:type w:val="continuous"/>
          <w:pgSz w:w="12240" w:h="15840" w:code="1"/>
          <w:pgMar w:top="993" w:right="1008" w:bottom="1276" w:left="1008" w:header="432" w:footer="720" w:gutter="0"/>
          <w:cols w:space="720"/>
          <w:docGrid w:linePitch="360"/>
        </w:sectPr>
      </w:pPr>
    </w:p>
    <w:p w14:paraId="5351BA6E" w14:textId="77777777" w:rsidR="00D548D8" w:rsidRPr="00C27BEC" w:rsidRDefault="00D548D8" w:rsidP="00D548D8">
      <w:pPr>
        <w:pStyle w:val="Line"/>
      </w:pPr>
    </w:p>
    <w:p w14:paraId="0169E4BC" w14:textId="77777777" w:rsidR="00D548D8" w:rsidRPr="00C27BEC" w:rsidRDefault="00D548D8" w:rsidP="00D548D8">
      <w:pPr>
        <w:pStyle w:val="InformationBoxBody"/>
        <w:rPr>
          <w:lang w:val="en-GB"/>
        </w:rPr>
      </w:pPr>
    </w:p>
    <w:p w14:paraId="5678A5E9" w14:textId="77777777" w:rsidR="00D548D8" w:rsidRPr="00C27BEC" w:rsidRDefault="00D548D8" w:rsidP="00D548D8">
      <w:pPr>
        <w:pStyle w:val="Line"/>
      </w:pPr>
    </w:p>
    <w:p w14:paraId="6D81BC87" w14:textId="77777777" w:rsidR="00D548D8" w:rsidRPr="00C27BEC" w:rsidRDefault="00D548D8" w:rsidP="00D548D8">
      <w:pPr>
        <w:pStyle w:val="InformationBoxBody"/>
        <w:rPr>
          <w:lang w:val="en-GB"/>
        </w:rPr>
      </w:pPr>
    </w:p>
    <w:p w14:paraId="252A6707" w14:textId="77777777" w:rsidR="00D548D8" w:rsidRPr="00C27BEC" w:rsidRDefault="00D548D8" w:rsidP="00D548D8">
      <w:pPr>
        <w:pStyle w:val="Line"/>
      </w:pPr>
    </w:p>
    <w:p w14:paraId="66BF453E" w14:textId="77777777" w:rsidR="00D548D8" w:rsidRPr="00C27BEC" w:rsidRDefault="00D548D8" w:rsidP="00D548D8">
      <w:pPr>
        <w:pStyle w:val="InformationBoxBody"/>
        <w:rPr>
          <w:lang w:val="en-GB"/>
        </w:rPr>
      </w:pPr>
    </w:p>
    <w:p w14:paraId="52D04339" w14:textId="77777777" w:rsidR="00D548D8" w:rsidRPr="00C27BEC" w:rsidRDefault="00D548D8" w:rsidP="00D548D8">
      <w:pPr>
        <w:pStyle w:val="Line"/>
      </w:pPr>
    </w:p>
    <w:p w14:paraId="1AAFCA89" w14:textId="77777777" w:rsidR="00D548D8" w:rsidRPr="00C27BEC" w:rsidRDefault="00D548D8" w:rsidP="00D548D8">
      <w:pPr>
        <w:pStyle w:val="InformationBoxBody"/>
        <w:rPr>
          <w:lang w:val="en-GB"/>
        </w:rPr>
      </w:pPr>
    </w:p>
    <w:p w14:paraId="64F9A1AA" w14:textId="77777777" w:rsidR="00D548D8" w:rsidRPr="00C27BEC" w:rsidRDefault="00D548D8" w:rsidP="00D548D8">
      <w:pPr>
        <w:pStyle w:val="Line"/>
      </w:pPr>
    </w:p>
    <w:p w14:paraId="57BBE3ED" w14:textId="77777777" w:rsidR="00D548D8" w:rsidRPr="00C27BEC" w:rsidRDefault="00D548D8" w:rsidP="00D548D8">
      <w:pPr>
        <w:pStyle w:val="InformationBoxBody"/>
        <w:rPr>
          <w:lang w:val="en-GB"/>
        </w:rPr>
      </w:pPr>
    </w:p>
    <w:p w14:paraId="5E23EDE3" w14:textId="77777777" w:rsidR="00D548D8" w:rsidRPr="00C27BEC" w:rsidRDefault="00D548D8" w:rsidP="00D548D8">
      <w:pPr>
        <w:pStyle w:val="Line"/>
      </w:pPr>
    </w:p>
    <w:p w14:paraId="236A01CC" w14:textId="77777777" w:rsidR="00D548D8" w:rsidRPr="00C27BEC" w:rsidRDefault="00D548D8" w:rsidP="00D548D8">
      <w:pPr>
        <w:pStyle w:val="InformationBoxBody"/>
        <w:rPr>
          <w:lang w:val="en-GB"/>
        </w:rPr>
      </w:pPr>
    </w:p>
    <w:p w14:paraId="34D3AAE7" w14:textId="77777777" w:rsidR="00D548D8" w:rsidRPr="00C27BEC" w:rsidRDefault="00D548D8" w:rsidP="00D548D8">
      <w:pPr>
        <w:pStyle w:val="Line"/>
      </w:pPr>
    </w:p>
    <w:p w14:paraId="375037CF" w14:textId="77777777" w:rsidR="00D548D8" w:rsidRPr="00C27BEC" w:rsidRDefault="00D548D8" w:rsidP="00D548D8">
      <w:pPr>
        <w:pStyle w:val="InformationBoxBody"/>
        <w:rPr>
          <w:lang w:val="en-GB"/>
        </w:rPr>
      </w:pPr>
    </w:p>
    <w:p w14:paraId="1B79DC83" w14:textId="77777777" w:rsidR="00D548D8" w:rsidRPr="00C27BEC" w:rsidRDefault="00D548D8" w:rsidP="00D548D8">
      <w:pPr>
        <w:pStyle w:val="Line"/>
      </w:pPr>
    </w:p>
    <w:p w14:paraId="2D0D5F0A" w14:textId="77777777" w:rsidR="00D548D8" w:rsidRPr="00C27BEC" w:rsidRDefault="00D548D8" w:rsidP="00D548D8">
      <w:pPr>
        <w:pStyle w:val="InformationBoxBody"/>
        <w:rPr>
          <w:lang w:val="en-GB"/>
        </w:rPr>
      </w:pPr>
    </w:p>
    <w:p w14:paraId="7503C71D" w14:textId="77777777" w:rsidR="00D548D8" w:rsidRPr="00C27BEC" w:rsidRDefault="00D548D8" w:rsidP="00D548D8">
      <w:pPr>
        <w:pStyle w:val="Line"/>
      </w:pPr>
    </w:p>
    <w:p w14:paraId="2CFAA47D" w14:textId="77777777" w:rsidR="00D548D8" w:rsidRPr="00C27BEC" w:rsidRDefault="00D548D8" w:rsidP="00D548D8">
      <w:pPr>
        <w:pStyle w:val="InformationBoxBody"/>
        <w:rPr>
          <w:lang w:val="en-GB"/>
        </w:rPr>
      </w:pPr>
    </w:p>
    <w:p w14:paraId="26851A1E" w14:textId="77777777" w:rsidR="00D548D8" w:rsidRPr="00C27BEC" w:rsidRDefault="00D548D8" w:rsidP="00D548D8">
      <w:pPr>
        <w:pStyle w:val="Line"/>
      </w:pPr>
    </w:p>
    <w:p w14:paraId="5B47A80B" w14:textId="77777777" w:rsidR="00D548D8" w:rsidRPr="00C27BEC" w:rsidRDefault="00D548D8" w:rsidP="00D548D8">
      <w:pPr>
        <w:pStyle w:val="InformationBoxBody"/>
        <w:rPr>
          <w:lang w:val="en-GB"/>
        </w:rPr>
      </w:pPr>
    </w:p>
    <w:p w14:paraId="6706A235" w14:textId="77777777" w:rsidR="00D548D8" w:rsidRPr="00C27BEC" w:rsidRDefault="00D548D8" w:rsidP="00D548D8">
      <w:pPr>
        <w:pStyle w:val="Line"/>
      </w:pPr>
    </w:p>
    <w:p w14:paraId="0489C0E5" w14:textId="77777777" w:rsidR="00D548D8" w:rsidRPr="00C27BEC" w:rsidRDefault="00D548D8" w:rsidP="00D548D8">
      <w:pPr>
        <w:pStyle w:val="InformationBoxBody"/>
        <w:rPr>
          <w:lang w:val="en-GB"/>
        </w:rPr>
      </w:pPr>
    </w:p>
    <w:p w14:paraId="33B9CB69" w14:textId="77777777" w:rsidR="00D548D8" w:rsidRPr="00C27BEC" w:rsidRDefault="00D548D8" w:rsidP="00D548D8">
      <w:pPr>
        <w:pStyle w:val="Line"/>
      </w:pPr>
    </w:p>
    <w:p w14:paraId="79BD5A27" w14:textId="77777777" w:rsidR="00D548D8" w:rsidRPr="00C27BEC" w:rsidRDefault="00D548D8" w:rsidP="00D548D8">
      <w:pPr>
        <w:pStyle w:val="InformationBoxBody"/>
        <w:rPr>
          <w:lang w:val="en-GB"/>
        </w:rPr>
      </w:pPr>
    </w:p>
    <w:p w14:paraId="7038704B" w14:textId="77777777" w:rsidR="00D548D8" w:rsidRPr="00C27BEC" w:rsidRDefault="00D548D8" w:rsidP="00D548D8">
      <w:pPr>
        <w:pStyle w:val="Line"/>
      </w:pPr>
    </w:p>
    <w:p w14:paraId="4038DD44" w14:textId="77777777" w:rsidR="00D548D8" w:rsidRPr="00C27BEC" w:rsidRDefault="00D548D8" w:rsidP="00D548D8">
      <w:pPr>
        <w:pStyle w:val="InformationBoxBody"/>
        <w:rPr>
          <w:lang w:val="en-GB"/>
        </w:rPr>
      </w:pPr>
    </w:p>
    <w:p w14:paraId="608D4275" w14:textId="77777777" w:rsidR="00D548D8" w:rsidRPr="00C27BEC" w:rsidRDefault="00D548D8" w:rsidP="00D548D8">
      <w:pPr>
        <w:pStyle w:val="Line"/>
      </w:pPr>
    </w:p>
    <w:p w14:paraId="263B6AA8" w14:textId="77777777" w:rsidR="00D548D8" w:rsidRPr="00C27BEC" w:rsidRDefault="00D548D8" w:rsidP="00D548D8">
      <w:pPr>
        <w:pStyle w:val="InformationBoxBody"/>
        <w:rPr>
          <w:lang w:val="en-GB"/>
        </w:rPr>
      </w:pPr>
    </w:p>
    <w:p w14:paraId="507774F0" w14:textId="77777777" w:rsidR="00D548D8" w:rsidRPr="00C27BEC" w:rsidRDefault="00D548D8" w:rsidP="00D548D8">
      <w:pPr>
        <w:pStyle w:val="Line"/>
      </w:pPr>
    </w:p>
    <w:p w14:paraId="11CE0716" w14:textId="77777777" w:rsidR="00D548D8" w:rsidRPr="00C27BEC" w:rsidRDefault="00D548D8" w:rsidP="00D548D8">
      <w:pPr>
        <w:pStyle w:val="InformationBoxBody"/>
        <w:rPr>
          <w:lang w:val="en-GB"/>
        </w:rPr>
      </w:pPr>
    </w:p>
    <w:p w14:paraId="27F2A00D" w14:textId="77777777" w:rsidR="00D548D8" w:rsidRPr="00C27BEC" w:rsidRDefault="00D548D8" w:rsidP="00D548D8">
      <w:pPr>
        <w:pStyle w:val="Line"/>
      </w:pPr>
    </w:p>
    <w:p w14:paraId="21F2CA06" w14:textId="77777777" w:rsidR="00D548D8" w:rsidRPr="00C27BEC" w:rsidRDefault="00D548D8" w:rsidP="00D548D8">
      <w:pPr>
        <w:pStyle w:val="InformationBoxBody"/>
        <w:rPr>
          <w:lang w:val="en-GB"/>
        </w:rPr>
      </w:pPr>
    </w:p>
    <w:p w14:paraId="7A3CFD9A" w14:textId="77777777" w:rsidR="00D548D8" w:rsidRPr="00C27BEC" w:rsidRDefault="00D548D8" w:rsidP="00D548D8">
      <w:pPr>
        <w:pStyle w:val="Line"/>
      </w:pPr>
    </w:p>
    <w:p w14:paraId="10D9EA58" w14:textId="77777777" w:rsidR="00D548D8" w:rsidRPr="00C27BEC" w:rsidRDefault="00D548D8" w:rsidP="00D548D8">
      <w:pPr>
        <w:pStyle w:val="InformationBoxBody"/>
        <w:rPr>
          <w:lang w:val="en-GB"/>
        </w:rPr>
      </w:pPr>
    </w:p>
    <w:p w14:paraId="12FFECF1" w14:textId="77777777" w:rsidR="00D548D8" w:rsidRPr="00C27BEC" w:rsidRDefault="00D548D8" w:rsidP="00D548D8">
      <w:pPr>
        <w:pStyle w:val="Line"/>
      </w:pPr>
    </w:p>
    <w:p w14:paraId="7F318B26" w14:textId="77777777" w:rsidR="00D548D8" w:rsidRPr="00C27BEC" w:rsidRDefault="00D548D8" w:rsidP="00D548D8">
      <w:pPr>
        <w:pStyle w:val="InformationBoxBody"/>
        <w:rPr>
          <w:lang w:val="en-GB"/>
        </w:rPr>
      </w:pPr>
    </w:p>
    <w:p w14:paraId="2AB43A73" w14:textId="77777777" w:rsidR="00D548D8" w:rsidRPr="00C27BEC" w:rsidRDefault="00D548D8" w:rsidP="00D548D8">
      <w:pPr>
        <w:pStyle w:val="Line"/>
      </w:pPr>
    </w:p>
    <w:p w14:paraId="5F331B2D" w14:textId="77777777" w:rsidR="00D548D8" w:rsidRPr="00C27BEC" w:rsidRDefault="00D548D8" w:rsidP="00D548D8">
      <w:pPr>
        <w:pStyle w:val="InformationBoxBody"/>
        <w:rPr>
          <w:lang w:val="en-GB"/>
        </w:rPr>
      </w:pPr>
    </w:p>
    <w:p w14:paraId="46A67F8A" w14:textId="77777777" w:rsidR="00D548D8" w:rsidRPr="00C27BEC" w:rsidRDefault="00D548D8" w:rsidP="00D548D8">
      <w:pPr>
        <w:pStyle w:val="Line"/>
      </w:pPr>
    </w:p>
    <w:p w14:paraId="7C77A413" w14:textId="77777777" w:rsidR="00D548D8" w:rsidRPr="00C27BEC" w:rsidRDefault="00D548D8" w:rsidP="00D548D8">
      <w:pPr>
        <w:pStyle w:val="InformationBoxBody"/>
        <w:rPr>
          <w:lang w:val="en-GB"/>
        </w:rPr>
      </w:pPr>
    </w:p>
    <w:p w14:paraId="14DE7008" w14:textId="77777777" w:rsidR="00D548D8" w:rsidRPr="00C27BEC" w:rsidRDefault="00D548D8" w:rsidP="00D548D8">
      <w:pPr>
        <w:pStyle w:val="Line"/>
      </w:pPr>
    </w:p>
    <w:p w14:paraId="347C9196" w14:textId="77777777" w:rsidR="00D548D8" w:rsidRPr="00C27BEC" w:rsidRDefault="00D548D8" w:rsidP="00D548D8">
      <w:pPr>
        <w:pStyle w:val="InformationBoxBody"/>
        <w:rPr>
          <w:lang w:val="en-GB"/>
        </w:rPr>
      </w:pPr>
    </w:p>
    <w:p w14:paraId="29EA078D" w14:textId="77777777" w:rsidR="00D548D8" w:rsidRPr="00C27BEC" w:rsidRDefault="00D548D8" w:rsidP="00D548D8">
      <w:pPr>
        <w:pStyle w:val="Line"/>
      </w:pPr>
    </w:p>
    <w:p w14:paraId="123080D2" w14:textId="77777777" w:rsidR="00D548D8" w:rsidRPr="00C27BEC" w:rsidRDefault="00D548D8" w:rsidP="00D548D8">
      <w:pPr>
        <w:pStyle w:val="InformationBoxBody"/>
        <w:rPr>
          <w:lang w:val="en-GB"/>
        </w:rPr>
      </w:pPr>
    </w:p>
    <w:p w14:paraId="69CAAE89" w14:textId="77777777" w:rsidR="00D548D8" w:rsidRPr="00C27BEC" w:rsidRDefault="00D548D8" w:rsidP="00D548D8">
      <w:pPr>
        <w:pStyle w:val="Line"/>
      </w:pPr>
    </w:p>
    <w:p w14:paraId="1F96AB18" w14:textId="77777777" w:rsidR="00D548D8" w:rsidRPr="00C27BEC" w:rsidRDefault="00D548D8" w:rsidP="00D548D8">
      <w:pPr>
        <w:pStyle w:val="InformationBoxBody"/>
        <w:rPr>
          <w:lang w:val="en-GB"/>
        </w:rPr>
      </w:pPr>
    </w:p>
    <w:p w14:paraId="722E6BB7" w14:textId="77777777" w:rsidR="00D548D8" w:rsidRPr="00C27BEC" w:rsidRDefault="00D548D8" w:rsidP="00D548D8">
      <w:pPr>
        <w:pStyle w:val="Line"/>
      </w:pPr>
    </w:p>
    <w:p w14:paraId="79E74DED" w14:textId="77777777" w:rsidR="00D548D8" w:rsidRPr="00C27BEC" w:rsidRDefault="00D548D8" w:rsidP="00D548D8">
      <w:pPr>
        <w:pStyle w:val="InformationBoxBody"/>
        <w:rPr>
          <w:lang w:val="en-GB"/>
        </w:rPr>
      </w:pPr>
    </w:p>
    <w:p w14:paraId="39A58671" w14:textId="77777777" w:rsidR="00D548D8" w:rsidRPr="00C27BEC" w:rsidRDefault="00D548D8" w:rsidP="00D548D8">
      <w:pPr>
        <w:pStyle w:val="Line"/>
      </w:pPr>
    </w:p>
    <w:p w14:paraId="1E2374F2" w14:textId="77777777" w:rsidR="00D548D8" w:rsidRPr="00C27BEC" w:rsidRDefault="00D548D8" w:rsidP="00D548D8">
      <w:pPr>
        <w:pStyle w:val="InformationBoxBody"/>
        <w:rPr>
          <w:lang w:val="en-GB"/>
        </w:rPr>
      </w:pPr>
    </w:p>
    <w:p w14:paraId="514A1DDD" w14:textId="77777777" w:rsidR="00D548D8" w:rsidRPr="00C27BEC" w:rsidRDefault="00D548D8" w:rsidP="00D548D8">
      <w:pPr>
        <w:pStyle w:val="Line"/>
      </w:pPr>
    </w:p>
    <w:p w14:paraId="236878BC" w14:textId="77777777" w:rsidR="00D548D8" w:rsidRPr="00C27BEC" w:rsidRDefault="00D548D8" w:rsidP="00D548D8">
      <w:pPr>
        <w:pStyle w:val="InformationBoxBody"/>
        <w:rPr>
          <w:lang w:val="en-GB"/>
        </w:rPr>
      </w:pPr>
    </w:p>
    <w:p w14:paraId="79EC88C7" w14:textId="77777777" w:rsidR="00D548D8" w:rsidRPr="00C27BEC" w:rsidRDefault="00D548D8" w:rsidP="00D548D8">
      <w:pPr>
        <w:pStyle w:val="Line"/>
      </w:pPr>
    </w:p>
    <w:p w14:paraId="02483B40" w14:textId="77777777" w:rsidR="00D548D8" w:rsidRPr="00C27BEC" w:rsidRDefault="00D548D8" w:rsidP="00D548D8">
      <w:pPr>
        <w:pStyle w:val="InformationBoxBody"/>
        <w:rPr>
          <w:lang w:val="en-GB"/>
        </w:rPr>
      </w:pPr>
    </w:p>
    <w:p w14:paraId="2815AA98" w14:textId="77777777" w:rsidR="00D548D8" w:rsidRPr="00C27BEC" w:rsidRDefault="00D548D8" w:rsidP="00D548D8">
      <w:pPr>
        <w:pStyle w:val="Line"/>
      </w:pPr>
    </w:p>
    <w:p w14:paraId="623E405E" w14:textId="77777777" w:rsidR="00D548D8" w:rsidRPr="00C27BEC" w:rsidRDefault="00D548D8" w:rsidP="00D548D8">
      <w:pPr>
        <w:pStyle w:val="InformationBoxBody"/>
        <w:rPr>
          <w:lang w:val="en-GB"/>
        </w:rPr>
      </w:pPr>
    </w:p>
    <w:p w14:paraId="09383B01" w14:textId="77777777" w:rsidR="00D548D8" w:rsidRPr="00C27BEC" w:rsidRDefault="00D548D8" w:rsidP="00D548D8">
      <w:pPr>
        <w:pStyle w:val="Line"/>
      </w:pPr>
    </w:p>
    <w:p w14:paraId="4D3C5B92" w14:textId="77777777" w:rsidR="00D548D8" w:rsidRPr="00C27BEC" w:rsidRDefault="00D548D8" w:rsidP="00D548D8">
      <w:pPr>
        <w:pStyle w:val="InformationBoxBody"/>
        <w:rPr>
          <w:lang w:val="en-GB"/>
        </w:rPr>
      </w:pPr>
    </w:p>
    <w:p w14:paraId="1F91D173" w14:textId="77777777" w:rsidR="00D548D8" w:rsidRPr="00C27BEC" w:rsidRDefault="00D548D8" w:rsidP="00D548D8">
      <w:pPr>
        <w:pStyle w:val="Line"/>
      </w:pPr>
    </w:p>
    <w:p w14:paraId="381CE159" w14:textId="77777777" w:rsidR="00D548D8" w:rsidRPr="00C27BEC" w:rsidRDefault="00D548D8" w:rsidP="00D548D8">
      <w:pPr>
        <w:pStyle w:val="InformationBoxBody"/>
        <w:rPr>
          <w:lang w:val="en-GB"/>
        </w:rPr>
      </w:pPr>
    </w:p>
    <w:p w14:paraId="46FDF27E" w14:textId="77777777" w:rsidR="00D548D8" w:rsidRPr="00C27BEC" w:rsidRDefault="00D548D8" w:rsidP="00D548D8">
      <w:pPr>
        <w:pStyle w:val="Line"/>
      </w:pPr>
    </w:p>
    <w:p w14:paraId="174C997A" w14:textId="77777777" w:rsidR="00D548D8" w:rsidRPr="00C27BEC" w:rsidRDefault="00D548D8" w:rsidP="00D548D8">
      <w:pPr>
        <w:pStyle w:val="InformationBoxBody"/>
        <w:rPr>
          <w:lang w:val="en-GB"/>
        </w:rPr>
      </w:pPr>
    </w:p>
    <w:p w14:paraId="70A89EA8" w14:textId="77777777" w:rsidR="00D548D8" w:rsidRPr="00C27BEC" w:rsidRDefault="00D548D8" w:rsidP="00D548D8">
      <w:pPr>
        <w:pStyle w:val="Line"/>
      </w:pPr>
    </w:p>
    <w:p w14:paraId="0FDB7BDC" w14:textId="77777777" w:rsidR="00D548D8" w:rsidRPr="00C27BEC" w:rsidRDefault="00D548D8" w:rsidP="00D548D8">
      <w:pPr>
        <w:pStyle w:val="InformationBoxBody"/>
        <w:rPr>
          <w:lang w:val="en-GB"/>
        </w:rPr>
      </w:pPr>
    </w:p>
    <w:p w14:paraId="722B5EE4" w14:textId="77777777" w:rsidR="00D548D8" w:rsidRPr="00C27BEC" w:rsidRDefault="00D548D8" w:rsidP="00D548D8">
      <w:pPr>
        <w:pStyle w:val="Line"/>
      </w:pPr>
    </w:p>
    <w:p w14:paraId="04E444F9" w14:textId="77777777" w:rsidR="00D548D8" w:rsidRPr="00C27BEC" w:rsidRDefault="00D548D8" w:rsidP="00D548D8">
      <w:pPr>
        <w:pStyle w:val="InformationBoxBody"/>
        <w:rPr>
          <w:lang w:val="en-GB"/>
        </w:rPr>
      </w:pPr>
    </w:p>
    <w:p w14:paraId="4436A68D" w14:textId="77777777" w:rsidR="00D548D8" w:rsidRPr="00C27BEC" w:rsidRDefault="00D548D8" w:rsidP="00D548D8">
      <w:pPr>
        <w:pStyle w:val="Line"/>
      </w:pPr>
    </w:p>
    <w:p w14:paraId="7FA03B7F" w14:textId="77777777" w:rsidR="00D548D8" w:rsidRPr="00C27BEC" w:rsidRDefault="00D548D8" w:rsidP="00D548D8">
      <w:pPr>
        <w:pStyle w:val="InformationBoxBody"/>
        <w:rPr>
          <w:lang w:val="en-GB"/>
        </w:rPr>
      </w:pPr>
    </w:p>
    <w:p w14:paraId="411773E5" w14:textId="77777777" w:rsidR="00D548D8" w:rsidRPr="00C27BEC" w:rsidRDefault="00D548D8" w:rsidP="00D548D8">
      <w:pPr>
        <w:pStyle w:val="Line"/>
      </w:pPr>
    </w:p>
    <w:p w14:paraId="3BC5DC4D" w14:textId="77777777" w:rsidR="00D548D8" w:rsidRPr="00C27BEC" w:rsidRDefault="00D548D8" w:rsidP="00D548D8">
      <w:pPr>
        <w:pStyle w:val="InformationBoxBody"/>
        <w:rPr>
          <w:lang w:val="en-GB"/>
        </w:rPr>
      </w:pPr>
    </w:p>
    <w:p w14:paraId="30A15415" w14:textId="77777777" w:rsidR="00D548D8" w:rsidRPr="00C27BEC" w:rsidRDefault="00D548D8" w:rsidP="00D548D8">
      <w:pPr>
        <w:pStyle w:val="Line"/>
      </w:pPr>
    </w:p>
    <w:p w14:paraId="382388DD" w14:textId="77777777" w:rsidR="00D548D8" w:rsidRPr="00C27BEC" w:rsidRDefault="00D548D8" w:rsidP="00D548D8">
      <w:pPr>
        <w:pStyle w:val="InformationBoxBody"/>
        <w:rPr>
          <w:lang w:val="en-GB"/>
        </w:rPr>
      </w:pPr>
    </w:p>
    <w:p w14:paraId="46465AF4" w14:textId="77777777" w:rsidR="00D548D8" w:rsidRPr="00C27BEC" w:rsidRDefault="00D548D8" w:rsidP="00D548D8">
      <w:pPr>
        <w:pStyle w:val="Line"/>
      </w:pPr>
    </w:p>
    <w:p w14:paraId="141C2639" w14:textId="77777777" w:rsidR="00D548D8" w:rsidRPr="00C27BEC" w:rsidRDefault="00D548D8" w:rsidP="00D548D8">
      <w:pPr>
        <w:pStyle w:val="InformationBoxBody"/>
        <w:rPr>
          <w:lang w:val="en-GB"/>
        </w:rPr>
      </w:pPr>
    </w:p>
    <w:p w14:paraId="16F31B8C" w14:textId="77777777" w:rsidR="00D548D8" w:rsidRPr="00C27BEC" w:rsidRDefault="00D548D8" w:rsidP="00D548D8">
      <w:pPr>
        <w:pStyle w:val="Line"/>
      </w:pPr>
    </w:p>
    <w:p w14:paraId="07747E3D" w14:textId="77777777" w:rsidR="00D548D8" w:rsidRPr="00C27BEC" w:rsidRDefault="00D548D8" w:rsidP="00D548D8">
      <w:pPr>
        <w:pStyle w:val="InformationBoxBody"/>
        <w:rPr>
          <w:lang w:val="en-GB"/>
        </w:rPr>
      </w:pPr>
    </w:p>
    <w:p w14:paraId="1B1B9C5D" w14:textId="77777777" w:rsidR="00D548D8" w:rsidRPr="00C27BEC" w:rsidRDefault="00D548D8" w:rsidP="00D548D8">
      <w:pPr>
        <w:pStyle w:val="Line"/>
      </w:pPr>
    </w:p>
    <w:p w14:paraId="0D4A6A17" w14:textId="77777777" w:rsidR="00D548D8" w:rsidRPr="00C27BEC" w:rsidRDefault="00D548D8" w:rsidP="00D548D8">
      <w:pPr>
        <w:pStyle w:val="InformationBoxBody"/>
        <w:rPr>
          <w:lang w:val="en-GB"/>
        </w:rPr>
      </w:pPr>
    </w:p>
    <w:p w14:paraId="7AD4A0B6" w14:textId="77777777" w:rsidR="00D548D8" w:rsidRPr="00C27BEC" w:rsidRDefault="00D548D8" w:rsidP="00D548D8">
      <w:pPr>
        <w:pStyle w:val="Line"/>
      </w:pPr>
    </w:p>
    <w:p w14:paraId="4A265456" w14:textId="77777777" w:rsidR="00D548D8" w:rsidRPr="00C27BEC" w:rsidRDefault="00D548D8" w:rsidP="00D548D8">
      <w:pPr>
        <w:pStyle w:val="InformationBoxBody"/>
        <w:rPr>
          <w:lang w:val="en-GB"/>
        </w:rPr>
      </w:pPr>
    </w:p>
    <w:p w14:paraId="3B7E4893" w14:textId="77777777" w:rsidR="00D548D8" w:rsidRPr="00C27BEC" w:rsidRDefault="00D548D8" w:rsidP="00D548D8">
      <w:pPr>
        <w:pStyle w:val="Line"/>
      </w:pPr>
    </w:p>
    <w:p w14:paraId="76B3075D" w14:textId="77777777" w:rsidR="00D548D8" w:rsidRPr="00C27BEC" w:rsidRDefault="00D548D8" w:rsidP="00D548D8">
      <w:pPr>
        <w:pStyle w:val="InformationBoxBody"/>
        <w:rPr>
          <w:lang w:val="en-GB"/>
        </w:rPr>
      </w:pPr>
    </w:p>
    <w:p w14:paraId="4D2E846E" w14:textId="77777777" w:rsidR="002A5950" w:rsidRPr="00C27BEC" w:rsidRDefault="002A5950" w:rsidP="002A5950">
      <w:pPr>
        <w:pStyle w:val="Line"/>
      </w:pPr>
    </w:p>
    <w:p w14:paraId="0C9B3D5E" w14:textId="77777777" w:rsidR="002A5950" w:rsidRPr="00C27BEC" w:rsidRDefault="002A5950" w:rsidP="002A5950">
      <w:pPr>
        <w:pStyle w:val="InformationBoxBody"/>
        <w:rPr>
          <w:lang w:val="en-GB"/>
        </w:rPr>
      </w:pPr>
    </w:p>
    <w:p w14:paraId="3A8DE49D" w14:textId="77777777" w:rsidR="002A5950" w:rsidRPr="00C27BEC" w:rsidRDefault="002A5950" w:rsidP="002A5950">
      <w:pPr>
        <w:pStyle w:val="Line"/>
      </w:pPr>
    </w:p>
    <w:p w14:paraId="70882DFA" w14:textId="77777777" w:rsidR="002A5950" w:rsidRPr="00C27BEC" w:rsidRDefault="002A5950" w:rsidP="002A5950">
      <w:pPr>
        <w:pStyle w:val="InformationBoxBody"/>
        <w:rPr>
          <w:lang w:val="en-GB"/>
        </w:rPr>
      </w:pPr>
    </w:p>
    <w:p w14:paraId="3358D2F2" w14:textId="77777777" w:rsidR="002A5950" w:rsidRPr="00C27BEC" w:rsidRDefault="002A5950" w:rsidP="002A5950">
      <w:pPr>
        <w:pStyle w:val="Line"/>
      </w:pPr>
    </w:p>
    <w:p w14:paraId="71A162F4" w14:textId="77777777" w:rsidR="002A5950" w:rsidRPr="00C27BEC" w:rsidRDefault="002A5950" w:rsidP="002A5950">
      <w:pPr>
        <w:pStyle w:val="InformationBoxBody"/>
        <w:rPr>
          <w:lang w:val="en-GB"/>
        </w:rPr>
      </w:pPr>
    </w:p>
    <w:p w14:paraId="575E3110" w14:textId="77777777" w:rsidR="002A5950" w:rsidRPr="00C27BEC" w:rsidRDefault="002A5950" w:rsidP="002A5950">
      <w:pPr>
        <w:pStyle w:val="Line"/>
      </w:pPr>
    </w:p>
    <w:p w14:paraId="538D078E" w14:textId="77777777" w:rsidR="002A5950" w:rsidRPr="00C27BEC" w:rsidRDefault="002A5950" w:rsidP="002A5950">
      <w:pPr>
        <w:pStyle w:val="InformationBoxBody"/>
        <w:rPr>
          <w:lang w:val="en-GB"/>
        </w:rPr>
      </w:pPr>
    </w:p>
    <w:p w14:paraId="6467BD22" w14:textId="77777777" w:rsidR="00D548D8" w:rsidRPr="00C27BEC" w:rsidRDefault="00D548D8" w:rsidP="00D548D8">
      <w:pPr>
        <w:pStyle w:val="Line"/>
      </w:pPr>
    </w:p>
    <w:p w14:paraId="7ACFA66D" w14:textId="77777777" w:rsidR="006E6ECE" w:rsidRPr="00C27BEC" w:rsidRDefault="006E6ECE" w:rsidP="00B5328F">
      <w:pPr>
        <w:pStyle w:val="Legal-1"/>
        <w:rPr>
          <w:lang w:val="en-GB"/>
        </w:rPr>
        <w:sectPr w:rsidR="006E6ECE" w:rsidRPr="00C27BEC" w:rsidSect="00C7114A">
          <w:headerReference w:type="even" r:id="rId32"/>
          <w:headerReference w:type="default" r:id="rId33"/>
          <w:footerReference w:type="even" r:id="rId34"/>
          <w:footerReference w:type="default" r:id="rId35"/>
          <w:pgSz w:w="12240" w:h="15840" w:code="1"/>
          <w:pgMar w:top="1440" w:right="1008" w:bottom="1440" w:left="1008" w:header="432" w:footer="720" w:gutter="0"/>
          <w:cols w:space="720"/>
          <w:docGrid w:linePitch="360"/>
        </w:sectPr>
      </w:pPr>
    </w:p>
    <w:p w14:paraId="0B30A514" w14:textId="0ED95375" w:rsidR="00365011" w:rsidRPr="00C27BEC" w:rsidRDefault="00B7063C" w:rsidP="00B5328F">
      <w:pPr>
        <w:pStyle w:val="Legal-1"/>
        <w:rPr>
          <w:lang w:val="en-GB"/>
        </w:rPr>
      </w:pPr>
      <w:r w:rsidRPr="00C27BEC">
        <w:rPr>
          <w:noProof/>
          <w:lang w:eastAsia="en-US"/>
        </w:rPr>
        <w:lastRenderedPageBreak/>
        <w:drawing>
          <wp:inline distT="0" distB="0" distL="0" distR="0" wp14:anchorId="5A46FE77" wp14:editId="368B08B2">
            <wp:extent cx="1016000" cy="381000"/>
            <wp:effectExtent l="0" t="0" r="0" b="0"/>
            <wp:docPr id="12" name="Picture 12" descr="IBM-600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BM-600dpi-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6000" cy="381000"/>
                    </a:xfrm>
                    <a:prstGeom prst="rect">
                      <a:avLst/>
                    </a:prstGeom>
                    <a:noFill/>
                    <a:ln>
                      <a:noFill/>
                    </a:ln>
                  </pic:spPr>
                </pic:pic>
              </a:graphicData>
            </a:graphic>
          </wp:inline>
        </w:drawing>
      </w:r>
    </w:p>
    <w:p w14:paraId="64399EF2" w14:textId="77777777" w:rsidR="00B5328F" w:rsidRPr="00C27BEC" w:rsidRDefault="00B5328F" w:rsidP="009941AB">
      <w:pPr>
        <w:pStyle w:val="Legal-1-line"/>
        <w:rPr>
          <w:lang w:val="en-GB"/>
        </w:rPr>
      </w:pPr>
    </w:p>
    <w:p w14:paraId="119389FA" w14:textId="77777777" w:rsidR="00A271E5" w:rsidRPr="00C27BEC" w:rsidRDefault="00A271E5" w:rsidP="001633EA">
      <w:pPr>
        <w:pStyle w:val="Legal-1"/>
        <w:rPr>
          <w:lang w:val="en-GB"/>
        </w:rPr>
      </w:pPr>
      <w:r w:rsidRPr="00C27BEC">
        <w:rPr>
          <w:lang w:val="en-GB"/>
        </w:rPr>
        <w:t xml:space="preserve">© Copyright IBM Corporation </w:t>
      </w:r>
      <w:r w:rsidR="00D33BB3">
        <w:rPr>
          <w:lang w:val="en-GB"/>
        </w:rPr>
        <w:t>2016</w:t>
      </w:r>
      <w:r w:rsidRPr="00C27BEC">
        <w:rPr>
          <w:lang w:val="en-GB"/>
        </w:rPr>
        <w:t xml:space="preserve">.  </w:t>
      </w:r>
    </w:p>
    <w:p w14:paraId="6420EA0D" w14:textId="77777777" w:rsidR="00A271E5" w:rsidRPr="00C27BEC" w:rsidRDefault="00A271E5" w:rsidP="002D0B0F">
      <w:pPr>
        <w:pStyle w:val="Legal-1"/>
        <w:rPr>
          <w:lang w:val="en-GB"/>
        </w:rPr>
      </w:pPr>
      <w:r w:rsidRPr="00C27BEC">
        <w:rPr>
          <w:lang w:val="en-GB"/>
        </w:rPr>
        <w:t>The information contained in these materials is provided for informational purposes only, and is provided AS IS without warranty of any kind, express or implied.  IBM shall not be responsible for any damages arising out of the use of, or otherwise related to, these materials.  Nothing contained in these materials is intended to, nor shall have the effect of, creating any warranties or representations from IBM or its suppliers or licensors, or altering the terms and conditions of the applicable license agreement governing the use of IBM software. References in these materials to IBM products, programs, or services do not imply that they will be available in all countries in which IBM operates. This information is based on current IBM product plans and strategy, which are subject to change by IBM without notice.  Product release dates and/or capabilities referenced in these materials may change at any time at IBM’s sole discretion based on market opportunities or other factors, and are not intended to be a commitment to future product or feature availability in any way.</w:t>
      </w:r>
    </w:p>
    <w:p w14:paraId="5DBFD155" w14:textId="77777777" w:rsidR="0009216E" w:rsidRPr="00C27BEC" w:rsidRDefault="0009216E" w:rsidP="00BB555D">
      <w:pPr>
        <w:pStyle w:val="Legal-1"/>
        <w:rPr>
          <w:lang w:val="en-GB"/>
        </w:rPr>
      </w:pPr>
      <w:r w:rsidRPr="00C27BEC">
        <w:rPr>
          <w:lang w:val="en-GB"/>
        </w:rPr>
        <w:t xml:space="preserve">IBM, the IBM logo and ibm.com </w:t>
      </w:r>
      <w:r w:rsidR="00E258CB" w:rsidRPr="00C27BEC">
        <w:rPr>
          <w:lang w:val="en-GB"/>
        </w:rPr>
        <w:t>are trademarks of International Business Machines Corp., registered in many jurisdictions worldwide. Other product and service names might be trademarks of IBM or other companies. A current list of IBM trademarks is available on the Web at “Copyright and trademark information” at www.ibm.com/legal/copytrade.shtml.</w:t>
      </w:r>
    </w:p>
    <w:p w14:paraId="22CE9734" w14:textId="28090404" w:rsidR="00B5328F" w:rsidRPr="00C27BEC" w:rsidRDefault="00B7063C" w:rsidP="00BB555D">
      <w:pPr>
        <w:pStyle w:val="Legal-1"/>
        <w:rPr>
          <w:lang w:val="en-GB"/>
        </w:rPr>
      </w:pPr>
      <w:r w:rsidRPr="00C27BEC">
        <w:rPr>
          <w:noProof/>
          <w:lang w:eastAsia="en-US"/>
        </w:rPr>
        <w:drawing>
          <wp:inline distT="0" distB="0" distL="0" distR="0" wp14:anchorId="709D082C" wp14:editId="1ACF9161">
            <wp:extent cx="1016000" cy="254000"/>
            <wp:effectExtent l="0" t="0" r="0" b="0"/>
            <wp:docPr id="13" name="Picture 1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ease Recyc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16000" cy="254000"/>
                    </a:xfrm>
                    <a:prstGeom prst="rect">
                      <a:avLst/>
                    </a:prstGeom>
                    <a:noFill/>
                    <a:ln>
                      <a:noFill/>
                    </a:ln>
                  </pic:spPr>
                </pic:pic>
              </a:graphicData>
            </a:graphic>
          </wp:inline>
        </w:drawing>
      </w:r>
    </w:p>
    <w:p w14:paraId="6A8B59E3" w14:textId="77777777" w:rsidR="00A85C61" w:rsidRPr="00C27BEC" w:rsidRDefault="00A85C61" w:rsidP="009941AB">
      <w:pPr>
        <w:pStyle w:val="Legal-1-line"/>
        <w:rPr>
          <w:lang w:val="en-GB"/>
        </w:rPr>
      </w:pPr>
    </w:p>
    <w:sectPr w:rsidR="00A85C61" w:rsidRPr="00C27BEC" w:rsidSect="00C7114A">
      <w:headerReference w:type="even" r:id="rId38"/>
      <w:headerReference w:type="default" r:id="rId39"/>
      <w:footerReference w:type="even" r:id="rId40"/>
      <w:footerReference w:type="default" r:id="rId41"/>
      <w:type w:val="evenPage"/>
      <w:pgSz w:w="12240" w:h="15840" w:code="1"/>
      <w:pgMar w:top="1440" w:right="1008" w:bottom="1440" w:left="1008"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54125" w14:textId="77777777" w:rsidR="000D2F87" w:rsidRDefault="000D2F87">
      <w:r>
        <w:separator/>
      </w:r>
    </w:p>
  </w:endnote>
  <w:endnote w:type="continuationSeparator" w:id="0">
    <w:p w14:paraId="4C47C7DC" w14:textId="77777777" w:rsidR="000D2F87" w:rsidRDefault="000D2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panose1 w:val="02010600030101010101"/>
    <w:charset w:val="86"/>
    <w:family w:val="auto"/>
    <w:pitch w:val="variable"/>
    <w:sig w:usb0="00000003" w:usb1="288F0000" w:usb2="00000016" w:usb3="00000000" w:csb0="0004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iberation Sans">
    <w:charset w:val="00"/>
    <w:family w:val="swiss"/>
    <w:pitch w:val="variable"/>
    <w:sig w:usb0="A00002AF" w:usb1="500078FB" w:usb2="00000000" w:usb3="00000000" w:csb0="0000009F" w:csb1="00000000"/>
  </w:font>
  <w:font w:name="DejaVu Sans">
    <w:charset w:val="00"/>
    <w:family w:val="swiss"/>
    <w:pitch w:val="variable"/>
    <w:sig w:usb0="E7002EFF" w:usb1="D200FDFF" w:usb2="0A246029" w:usb3="00000000" w:csb0="000001FF" w:csb1="00000000"/>
  </w:font>
  <w:font w:name="Lohit Hindi">
    <w:altName w:val="Times New Roman"/>
    <w:charset w:val="00"/>
    <w:family w:val="auto"/>
    <w:pitch w:val="variable"/>
    <w:sig w:usb0="80008003" w:usb1="0000204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
    <w:charset w:val="00"/>
    <w:family w:val="auto"/>
    <w:pitch w:val="variable"/>
    <w:sig w:usb0="E50002FF" w:usb1="500079DB" w:usb2="00000010" w:usb3="00000000" w:csb0="00000001" w:csb1="00000000"/>
  </w:font>
  <w:font w:name="Source Code Pro">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2626" w14:textId="77777777" w:rsidR="003C7590" w:rsidRDefault="003C7590" w:rsidP="00A90C3F">
    <w:pPr>
      <w:pStyle w:val="Footer"/>
      <w:pBdr>
        <w:top w:val="none" w:sz="0" w:space="0"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000000"/>
      </w:tblBorders>
      <w:tblCellMar>
        <w:left w:w="0" w:type="dxa"/>
        <w:right w:w="0" w:type="dxa"/>
      </w:tblCellMar>
      <w:tblLook w:val="01E0" w:firstRow="1" w:lastRow="1" w:firstColumn="1" w:lastColumn="1" w:noHBand="0" w:noVBand="0"/>
    </w:tblPr>
    <w:tblGrid>
      <w:gridCol w:w="1080"/>
      <w:gridCol w:w="9144"/>
    </w:tblGrid>
    <w:tr w:rsidR="003C7590" w:rsidRPr="008C3441" w14:paraId="6214D713" w14:textId="77777777" w:rsidTr="00763F24">
      <w:trPr>
        <w:cantSplit/>
        <w:jc w:val="center"/>
      </w:trPr>
      <w:tc>
        <w:tcPr>
          <w:tcW w:w="1080" w:type="dxa"/>
          <w:shd w:val="clear" w:color="auto" w:fill="auto"/>
        </w:tcPr>
        <w:p w14:paraId="3800D40D" w14:textId="77777777" w:rsidR="003C7590" w:rsidRPr="00763F24" w:rsidRDefault="003C7590" w:rsidP="007D5075">
          <w:pPr>
            <w:pStyle w:val="Footer-tabletext"/>
            <w:rPr>
              <w:bCs/>
              <w:snapToGrid w:val="0"/>
            </w:rPr>
          </w:pPr>
          <w:r w:rsidRPr="00763F24">
            <w:rPr>
              <w:bCs/>
              <w:snapToGrid w:val="0"/>
            </w:rPr>
            <w:t xml:space="preserve">Page </w:t>
          </w:r>
          <w:r w:rsidRPr="00763F24">
            <w:rPr>
              <w:bCs/>
              <w:snapToGrid w:val="0"/>
            </w:rPr>
            <w:fldChar w:fldCharType="begin"/>
          </w:r>
          <w:r w:rsidRPr="00763F24">
            <w:rPr>
              <w:bCs/>
              <w:snapToGrid w:val="0"/>
            </w:rPr>
            <w:instrText xml:space="preserve"> PAGE </w:instrText>
          </w:r>
          <w:r w:rsidRPr="00763F24">
            <w:rPr>
              <w:bCs/>
              <w:snapToGrid w:val="0"/>
            </w:rPr>
            <w:fldChar w:fldCharType="separate"/>
          </w:r>
          <w:r w:rsidR="00B57F22">
            <w:rPr>
              <w:bCs/>
              <w:noProof/>
              <w:snapToGrid w:val="0"/>
            </w:rPr>
            <w:t>8</w:t>
          </w:r>
          <w:r w:rsidRPr="00763F24">
            <w:rPr>
              <w:bCs/>
              <w:snapToGrid w:val="0"/>
            </w:rPr>
            <w:fldChar w:fldCharType="end"/>
          </w:r>
        </w:p>
      </w:tc>
      <w:tc>
        <w:tcPr>
          <w:tcW w:w="9144" w:type="dxa"/>
          <w:shd w:val="clear" w:color="auto" w:fill="auto"/>
        </w:tcPr>
        <w:p w14:paraId="12D3CAB9" w14:textId="6C8B214C" w:rsidR="003C7590" w:rsidRPr="00C64690" w:rsidRDefault="00DF101E" w:rsidP="00CB50BC">
          <w:pPr>
            <w:pStyle w:val="Footer-tabletext"/>
            <w:jc w:val="right"/>
            <w:rPr>
              <w:bCs/>
              <w:snapToGrid w:val="0"/>
            </w:rPr>
          </w:pPr>
          <w:r>
            <w:t>Blockchain Unchained -</w:t>
          </w:r>
          <w:r>
            <w:rPr>
              <w:bCs/>
              <w:snapToGrid w:val="0"/>
            </w:rPr>
            <w:t xml:space="preserve"> Lab Guide</w:t>
          </w:r>
        </w:p>
      </w:tc>
    </w:tr>
  </w:tbl>
  <w:p w14:paraId="548BD2C3" w14:textId="77777777" w:rsidR="003C7590" w:rsidRPr="00594CDF" w:rsidRDefault="003C7590" w:rsidP="00594CDF">
    <w:pPr>
      <w:pStyle w:val="Spac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E13BB" w14:textId="77777777" w:rsidR="003C7590" w:rsidRPr="000A6725" w:rsidRDefault="003C7590" w:rsidP="00FB63F3">
    <w:pPr>
      <w:pStyle w:val="Footer"/>
    </w:pPr>
    <w:r>
      <w:rPr>
        <w:szCs w:val="20"/>
      </w:rPr>
      <w:t>Contents</w:t>
    </w:r>
    <w:r w:rsidRPr="00CF134E">
      <w:tab/>
      <w:t xml:space="preserve">Page </w:t>
    </w:r>
    <w:r w:rsidRPr="00CF134E">
      <w:fldChar w:fldCharType="begin"/>
    </w:r>
    <w:r w:rsidRPr="00CF134E">
      <w:instrText xml:space="preserve"> PAGE </w:instrText>
    </w:r>
    <w:r w:rsidRPr="00CF134E">
      <w:fldChar w:fldCharType="separate"/>
    </w:r>
    <w:r>
      <w:rPr>
        <w:noProof/>
      </w:rPr>
      <w:t>3</w:t>
    </w:r>
    <w:r w:rsidRPr="00CF134E">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7168B" w14:textId="207F26E2" w:rsidR="003C7590" w:rsidRPr="000A6725" w:rsidRDefault="00DF101E" w:rsidP="00FB63F3">
    <w:pPr>
      <w:pStyle w:val="Footer"/>
    </w:pPr>
    <w:r>
      <w:t>Blockchain Unchained -</w:t>
    </w:r>
    <w:r>
      <w:rPr>
        <w:bCs/>
        <w:snapToGrid w:val="0"/>
      </w:rPr>
      <w:t xml:space="preserve"> Lab Guide</w:t>
    </w:r>
    <w:r w:rsidR="003C7590" w:rsidRPr="00CF134E">
      <w:tab/>
      <w:t xml:space="preserve">Page </w:t>
    </w:r>
    <w:r w:rsidR="003C7590" w:rsidRPr="00CF134E">
      <w:fldChar w:fldCharType="begin"/>
    </w:r>
    <w:r w:rsidR="003C7590" w:rsidRPr="00CF134E">
      <w:instrText xml:space="preserve"> PAGE </w:instrText>
    </w:r>
    <w:r w:rsidR="003C7590" w:rsidRPr="00CF134E">
      <w:fldChar w:fldCharType="separate"/>
    </w:r>
    <w:r w:rsidR="00B57F22">
      <w:rPr>
        <w:noProof/>
      </w:rPr>
      <w:t>9</w:t>
    </w:r>
    <w:r w:rsidR="003C7590" w:rsidRPr="00CF134E">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88F74" w14:textId="77777777" w:rsidR="003C7590" w:rsidRDefault="003C7590" w:rsidP="0047408B"/>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124E9" w14:textId="77777777" w:rsidR="003C7590" w:rsidRDefault="003C7590" w:rsidP="001914E1">
    <w:pPr>
      <w:pStyle w:val="BodyTex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75501" w14:textId="6984852E" w:rsidR="003C7590" w:rsidRDefault="00B7063C" w:rsidP="00F030C7">
    <w:r>
      <w:rPr>
        <w:noProof/>
        <w:lang w:val="en-US"/>
      </w:rPr>
      <w:drawing>
        <wp:inline distT="0" distB="0" distL="0" distR="0" wp14:anchorId="6466CAC8" wp14:editId="6BF322A2">
          <wp:extent cx="1320800" cy="177800"/>
          <wp:effectExtent l="0" t="0" r="0" b="0"/>
          <wp:docPr id="2" name="Picture 2" descr="Brands-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nds-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0800" cy="177800"/>
                  </a:xfrm>
                  <a:prstGeom prst="rect">
                    <a:avLst/>
                  </a:prstGeom>
                  <a:noFill/>
                  <a:ln>
                    <a:noFill/>
                  </a:ln>
                </pic:spPr>
              </pic:pic>
            </a:graphicData>
          </a:graphic>
        </wp:inline>
      </w:drawing>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996A9" w14:textId="77777777" w:rsidR="003C7590" w:rsidRDefault="003C7590" w:rsidP="001914E1">
    <w:pPr>
      <w:pStyle w:val="Body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ED277" w14:textId="77777777" w:rsidR="000D2F87" w:rsidRDefault="000D2F87">
      <w:r>
        <w:separator/>
      </w:r>
    </w:p>
  </w:footnote>
  <w:footnote w:type="continuationSeparator" w:id="0">
    <w:p w14:paraId="4349979F" w14:textId="77777777" w:rsidR="000D2F87" w:rsidRDefault="000D2F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256"/>
      <w:gridCol w:w="5256"/>
    </w:tblGrid>
    <w:tr w:rsidR="003C7590" w14:paraId="76B5C6BD" w14:textId="77777777" w:rsidTr="00A90C3F">
      <w:trPr>
        <w:jc w:val="center"/>
      </w:trPr>
      <w:tc>
        <w:tcPr>
          <w:tcW w:w="2500" w:type="pct"/>
          <w:tcBorders>
            <w:top w:val="nil"/>
            <w:left w:val="nil"/>
            <w:bottom w:val="nil"/>
            <w:right w:val="nil"/>
            <w:tl2br w:val="nil"/>
            <w:tr2bl w:val="nil"/>
          </w:tcBorders>
          <w:shd w:val="clear" w:color="auto" w:fill="auto"/>
        </w:tcPr>
        <w:p w14:paraId="2FCD5069" w14:textId="77777777" w:rsidR="003C7590" w:rsidRDefault="003C7590" w:rsidP="00A90C3F">
          <w:pPr>
            <w:pStyle w:val="Header-cover1"/>
          </w:pPr>
          <w:r>
            <w:t>IBM Software</w:t>
          </w:r>
        </w:p>
        <w:p w14:paraId="7292889C" w14:textId="77777777" w:rsidR="003C7590" w:rsidRDefault="003C7590" w:rsidP="00A90C3F">
          <w:pPr>
            <w:pStyle w:val="Header-cover2"/>
          </w:pPr>
          <w:r>
            <w:t>BlockChain</w:t>
          </w:r>
        </w:p>
      </w:tc>
      <w:tc>
        <w:tcPr>
          <w:tcW w:w="2500" w:type="pct"/>
          <w:tcBorders>
            <w:top w:val="nil"/>
            <w:left w:val="nil"/>
            <w:bottom w:val="nil"/>
            <w:right w:val="nil"/>
            <w:tl2br w:val="nil"/>
            <w:tr2bl w:val="nil"/>
          </w:tcBorders>
          <w:shd w:val="clear" w:color="auto" w:fill="auto"/>
        </w:tcPr>
        <w:p w14:paraId="7A8FB8E9" w14:textId="77777777" w:rsidR="003C7590" w:rsidRDefault="003C7590" w:rsidP="00A90C3F">
          <w:pPr>
            <w:pStyle w:val="Header-cover3"/>
          </w:pPr>
          <w:r>
            <w:t>An IBM Proof of Technology</w:t>
          </w:r>
        </w:p>
      </w:tc>
    </w:tr>
  </w:tbl>
  <w:p w14:paraId="369649DB" w14:textId="3BA5C4EC" w:rsidR="003C7590" w:rsidRPr="006D038C" w:rsidRDefault="00B7063C" w:rsidP="00A90C3F">
    <w:pPr>
      <w:pStyle w:val="Header"/>
    </w:pPr>
    <w:r>
      <w:rPr>
        <w:noProof/>
        <w:lang w:val="en-US"/>
      </w:rPr>
      <w:drawing>
        <wp:anchor distT="0" distB="0" distL="114300" distR="114300" simplePos="0" relativeHeight="251658240" behindDoc="1" locked="0" layoutInCell="1" allowOverlap="1" wp14:anchorId="2F4ECC21" wp14:editId="47E51D67">
          <wp:simplePos x="0" y="0"/>
          <wp:positionH relativeFrom="page">
            <wp:align>left</wp:align>
          </wp:positionH>
          <wp:positionV relativeFrom="page">
            <wp:align>center</wp:align>
          </wp:positionV>
          <wp:extent cx="9058275" cy="10044430"/>
          <wp:effectExtent l="0" t="0" r="9525" b="0"/>
          <wp:wrapNone/>
          <wp:docPr id="368" name="Picture 368" descr="TEC-Cover-Blue2-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TEC-Cover-Blue2-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8275" cy="10044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0" w:type="dxa"/>
        <w:right w:w="0" w:type="dxa"/>
      </w:tblCellMar>
      <w:tblLook w:val="01E0" w:firstRow="1" w:lastRow="1" w:firstColumn="1" w:lastColumn="1" w:noHBand="0" w:noVBand="0"/>
    </w:tblPr>
    <w:tblGrid>
      <w:gridCol w:w="5400"/>
      <w:gridCol w:w="5400"/>
    </w:tblGrid>
    <w:tr w:rsidR="003C7590" w14:paraId="30358176" w14:textId="77777777" w:rsidTr="00763F24">
      <w:trPr>
        <w:jc w:val="center"/>
      </w:trPr>
      <w:tc>
        <w:tcPr>
          <w:tcW w:w="2500" w:type="pct"/>
          <w:tcBorders>
            <w:top w:val="nil"/>
            <w:left w:val="nil"/>
            <w:bottom w:val="nil"/>
            <w:right w:val="nil"/>
            <w:tl2br w:val="nil"/>
            <w:tr2bl w:val="nil"/>
          </w:tcBorders>
          <w:shd w:val="clear" w:color="auto" w:fill="auto"/>
        </w:tcPr>
        <w:p w14:paraId="05E9729C" w14:textId="77777777" w:rsidR="003C7590" w:rsidRPr="00775C35" w:rsidRDefault="003C7590" w:rsidP="00821342">
          <w:pPr>
            <w:pStyle w:val="Header-cover1"/>
          </w:pPr>
          <w:r w:rsidRPr="00775C35">
            <w:t>IBM Software</w:t>
          </w:r>
        </w:p>
        <w:p w14:paraId="67DE81BE" w14:textId="77777777" w:rsidR="003C7590" w:rsidRDefault="003C7590" w:rsidP="0049070C">
          <w:pPr>
            <w:pStyle w:val="Header-cover2"/>
          </w:pPr>
        </w:p>
      </w:tc>
      <w:tc>
        <w:tcPr>
          <w:tcW w:w="2500" w:type="pct"/>
          <w:tcBorders>
            <w:top w:val="nil"/>
            <w:left w:val="nil"/>
            <w:bottom w:val="nil"/>
            <w:right w:val="nil"/>
            <w:tl2br w:val="nil"/>
            <w:tr2bl w:val="nil"/>
          </w:tcBorders>
          <w:shd w:val="clear" w:color="auto" w:fill="auto"/>
        </w:tcPr>
        <w:p w14:paraId="5E244344" w14:textId="77777777" w:rsidR="003C7590" w:rsidRDefault="003C7590" w:rsidP="00821342">
          <w:pPr>
            <w:pStyle w:val="Header-cover3"/>
          </w:pPr>
          <w:r>
            <w:t>An IBM Proof of Technology</w:t>
          </w:r>
        </w:p>
      </w:tc>
    </w:tr>
  </w:tbl>
  <w:p w14:paraId="0FB46C14" w14:textId="4AF6F523" w:rsidR="003C7590" w:rsidRPr="00087C9B" w:rsidRDefault="00B7063C" w:rsidP="00087C9B">
    <w:pPr>
      <w:pStyle w:val="Header"/>
    </w:pPr>
    <w:r>
      <w:rPr>
        <w:noProof/>
        <w:lang w:val="en-US"/>
      </w:rPr>
      <w:drawing>
        <wp:anchor distT="0" distB="0" distL="114300" distR="114300" simplePos="0" relativeHeight="251657216" behindDoc="1" locked="0" layoutInCell="1" allowOverlap="1" wp14:anchorId="7CF9D431" wp14:editId="7CBBC80F">
          <wp:simplePos x="0" y="0"/>
          <wp:positionH relativeFrom="page">
            <wp:align>left</wp:align>
          </wp:positionH>
          <wp:positionV relativeFrom="page">
            <wp:align>center</wp:align>
          </wp:positionV>
          <wp:extent cx="7778750" cy="10033635"/>
          <wp:effectExtent l="0" t="0" r="0" b="0"/>
          <wp:wrapNone/>
          <wp:docPr id="367" name="Picture 367" descr="TEC-Cover-Plain-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TEC-Cover-Plain-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0033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31B1" w14:textId="77777777" w:rsidR="003C7590" w:rsidRPr="00681C9C" w:rsidRDefault="003C7590" w:rsidP="00362A51">
    <w:pPr>
      <w:pStyle w:val="Header"/>
    </w:pPr>
    <w:r w:rsidRPr="000A6725">
      <w:t>IBM Software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ACD5" w14:textId="77777777" w:rsidR="003C7590" w:rsidRPr="00362A51" w:rsidRDefault="003C7590" w:rsidP="00362A51">
    <w:pPr>
      <w:pStyle w:val="Header"/>
      <w:jc w:val="right"/>
      <w:rPr>
        <w:bCs/>
      </w:rPr>
    </w:pPr>
    <w:r w:rsidRPr="000A6725">
      <w:t>IBM Software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B4273" w14:textId="77777777" w:rsidR="003C7590" w:rsidRDefault="003C7590" w:rsidP="006F4320">
    <w:pPr>
      <w:pStyle w:val="NoteHeading"/>
    </w:pPr>
    <w:r>
      <w:t>NOTES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1CB9E" w14:textId="77777777" w:rsidR="003C7590" w:rsidRDefault="003C7590" w:rsidP="006F4320">
    <w:pPr>
      <w:pStyle w:val="NoteHeading"/>
    </w:pPr>
    <w:r>
      <w:t>NOTES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8A096" w14:textId="77777777" w:rsidR="003C7590" w:rsidRDefault="003C7590">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05544" w14:textId="77777777" w:rsidR="003C7590" w:rsidRPr="00A85C61" w:rsidRDefault="003C7590" w:rsidP="00A85C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3A7DE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CFA886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14EE4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674C8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1C85A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C92E5F90"/>
    <w:lvl w:ilvl="0">
      <w:start w:val="1"/>
      <w:numFmt w:val="decimal"/>
      <w:pStyle w:val="ListNumber"/>
      <w:lvlText w:val="%1."/>
      <w:lvlJc w:val="left"/>
      <w:pPr>
        <w:tabs>
          <w:tab w:val="num" w:pos="360"/>
        </w:tabs>
        <w:ind w:left="360" w:hanging="360"/>
      </w:pPr>
    </w:lvl>
  </w:abstractNum>
  <w:abstractNum w:abstractNumId="6">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89E5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0A0042E"/>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9">
    <w:nsid w:val="14890535"/>
    <w:multiLevelType w:val="multilevel"/>
    <w:tmpl w:val="C140490C"/>
    <w:lvl w:ilvl="0">
      <w:start w:val="1"/>
      <w:numFmt w:val="decimal"/>
      <w:pStyle w:val="Heading1"/>
      <w:lvlText w:val="Section %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9D5D8F"/>
    <w:multiLevelType w:val="hybridMultilevel"/>
    <w:tmpl w:val="2348FE8A"/>
    <w:lvl w:ilvl="0" w:tplc="1A7C5C66">
      <w:start w:val="1"/>
      <w:numFmt w:val="decimal"/>
      <w:pStyle w:val="Heading2"/>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8970492"/>
    <w:multiLevelType w:val="hybridMultilevel"/>
    <w:tmpl w:val="3AA889DE"/>
    <w:lvl w:ilvl="0" w:tplc="37A28EEA">
      <w:start w:val="1"/>
      <w:numFmt w:val="bullet"/>
      <w:pStyle w:val="TableBullet"/>
      <w:lvlText w:val=""/>
      <w:lvlJc w:val="left"/>
      <w:pPr>
        <w:tabs>
          <w:tab w:val="num" w:pos="720"/>
        </w:tabs>
        <w:ind w:left="720" w:hanging="360"/>
      </w:pPr>
      <w:rPr>
        <w:rFonts w:ascii="Wingdings" w:hAnsi="Wingdings" w:hint="default"/>
      </w:rPr>
    </w:lvl>
    <w:lvl w:ilvl="1" w:tplc="7CD68694">
      <w:start w:val="1"/>
      <w:numFmt w:val="bullet"/>
      <w:lvlText w:val=""/>
      <w:lvlJc w:val="left"/>
      <w:pPr>
        <w:tabs>
          <w:tab w:val="num" w:pos="1440"/>
        </w:tabs>
        <w:ind w:left="1440" w:hanging="360"/>
      </w:pPr>
      <w:rPr>
        <w:rFonts w:ascii="Wingdings" w:hAnsi="Wingdings" w:hint="default"/>
      </w:rPr>
    </w:lvl>
    <w:lvl w:ilvl="2" w:tplc="5400D7C0" w:tentative="1">
      <w:start w:val="1"/>
      <w:numFmt w:val="bullet"/>
      <w:lvlText w:val=""/>
      <w:lvlJc w:val="left"/>
      <w:pPr>
        <w:tabs>
          <w:tab w:val="num" w:pos="2160"/>
        </w:tabs>
        <w:ind w:left="2160" w:hanging="360"/>
      </w:pPr>
      <w:rPr>
        <w:rFonts w:ascii="Wingdings" w:hAnsi="Wingdings" w:hint="default"/>
      </w:rPr>
    </w:lvl>
    <w:lvl w:ilvl="3" w:tplc="81E80B58" w:tentative="1">
      <w:start w:val="1"/>
      <w:numFmt w:val="bullet"/>
      <w:lvlText w:val=""/>
      <w:lvlJc w:val="left"/>
      <w:pPr>
        <w:tabs>
          <w:tab w:val="num" w:pos="2880"/>
        </w:tabs>
        <w:ind w:left="2880" w:hanging="360"/>
      </w:pPr>
      <w:rPr>
        <w:rFonts w:ascii="Wingdings" w:hAnsi="Wingdings" w:hint="default"/>
      </w:rPr>
    </w:lvl>
    <w:lvl w:ilvl="4" w:tplc="A89CD834" w:tentative="1">
      <w:start w:val="1"/>
      <w:numFmt w:val="bullet"/>
      <w:lvlText w:val=""/>
      <w:lvlJc w:val="left"/>
      <w:pPr>
        <w:tabs>
          <w:tab w:val="num" w:pos="3600"/>
        </w:tabs>
        <w:ind w:left="3600" w:hanging="360"/>
      </w:pPr>
      <w:rPr>
        <w:rFonts w:ascii="Wingdings" w:hAnsi="Wingdings" w:hint="default"/>
      </w:rPr>
    </w:lvl>
    <w:lvl w:ilvl="5" w:tplc="C320313A" w:tentative="1">
      <w:start w:val="1"/>
      <w:numFmt w:val="bullet"/>
      <w:lvlText w:val=""/>
      <w:lvlJc w:val="left"/>
      <w:pPr>
        <w:tabs>
          <w:tab w:val="num" w:pos="4320"/>
        </w:tabs>
        <w:ind w:left="4320" w:hanging="360"/>
      </w:pPr>
      <w:rPr>
        <w:rFonts w:ascii="Wingdings" w:hAnsi="Wingdings" w:hint="default"/>
      </w:rPr>
    </w:lvl>
    <w:lvl w:ilvl="6" w:tplc="C97E946A" w:tentative="1">
      <w:start w:val="1"/>
      <w:numFmt w:val="bullet"/>
      <w:lvlText w:val=""/>
      <w:lvlJc w:val="left"/>
      <w:pPr>
        <w:tabs>
          <w:tab w:val="num" w:pos="5040"/>
        </w:tabs>
        <w:ind w:left="5040" w:hanging="360"/>
      </w:pPr>
      <w:rPr>
        <w:rFonts w:ascii="Wingdings" w:hAnsi="Wingdings" w:hint="default"/>
      </w:rPr>
    </w:lvl>
    <w:lvl w:ilvl="7" w:tplc="1A8E3D8E" w:tentative="1">
      <w:start w:val="1"/>
      <w:numFmt w:val="bullet"/>
      <w:lvlText w:val=""/>
      <w:lvlJc w:val="left"/>
      <w:pPr>
        <w:tabs>
          <w:tab w:val="num" w:pos="5760"/>
        </w:tabs>
        <w:ind w:left="5760" w:hanging="360"/>
      </w:pPr>
      <w:rPr>
        <w:rFonts w:ascii="Wingdings" w:hAnsi="Wingdings" w:hint="default"/>
      </w:rPr>
    </w:lvl>
    <w:lvl w:ilvl="8" w:tplc="BF2ECFA0" w:tentative="1">
      <w:start w:val="1"/>
      <w:numFmt w:val="bullet"/>
      <w:lvlText w:val=""/>
      <w:lvlJc w:val="left"/>
      <w:pPr>
        <w:tabs>
          <w:tab w:val="num" w:pos="6480"/>
        </w:tabs>
        <w:ind w:left="6480" w:hanging="360"/>
      </w:pPr>
      <w:rPr>
        <w:rFonts w:ascii="Wingdings" w:hAnsi="Wingdings" w:hint="default"/>
      </w:rPr>
    </w:lvl>
  </w:abstractNum>
  <w:abstractNum w:abstractNumId="12">
    <w:nsid w:val="257B1FF8"/>
    <w:multiLevelType w:val="multilevel"/>
    <w:tmpl w:val="8312C332"/>
    <w:lvl w:ilvl="0">
      <w:start w:val="1"/>
      <w:numFmt w:val="bullet"/>
      <w:pStyle w:val="ListBullet"/>
      <w:lvlText w:val="●"/>
      <w:lvlJc w:val="left"/>
      <w:pPr>
        <w:tabs>
          <w:tab w:val="num" w:pos="1008"/>
        </w:tabs>
        <w:ind w:left="1008" w:hanging="187"/>
      </w:pPr>
      <w:rPr>
        <w:rFonts w:ascii="Arial" w:hAnsi="Arial" w:cs="Times New Roman" w:hint="default"/>
        <w:sz w:val="16"/>
        <w:szCs w:val="20"/>
      </w:rPr>
    </w:lvl>
    <w:lvl w:ilvl="1">
      <w:start w:val="1"/>
      <w:numFmt w:val="bullet"/>
      <w:pStyle w:val="ListBullet2"/>
      <w:lvlText w:val=""/>
      <w:lvlJc w:val="left"/>
      <w:pPr>
        <w:tabs>
          <w:tab w:val="num" w:pos="1728"/>
        </w:tabs>
        <w:ind w:left="1728" w:hanging="173"/>
      </w:pPr>
      <w:rPr>
        <w:rFonts w:ascii="Wingdings" w:hAnsi="Wingdings" w:cs="Times New Roman" w:hint="default"/>
        <w:sz w:val="16"/>
        <w:szCs w:val="20"/>
      </w:rPr>
    </w:lvl>
    <w:lvl w:ilvl="2">
      <w:start w:val="1"/>
      <w:numFmt w:val="bullet"/>
      <w:pStyle w:val="ListBullet3"/>
      <w:lvlText w:val=""/>
      <w:lvlJc w:val="left"/>
      <w:pPr>
        <w:tabs>
          <w:tab w:val="num" w:pos="2592"/>
        </w:tabs>
        <w:ind w:left="2592" w:hanging="230"/>
      </w:pPr>
      <w:rPr>
        <w:rFonts w:ascii="Symbol" w:hAnsi="Symbol" w:cs="Times New Roman" w:hint="default"/>
        <w:sz w:val="16"/>
        <w:szCs w:val="16"/>
      </w:rPr>
    </w:lvl>
    <w:lvl w:ilvl="3">
      <w:start w:val="1"/>
      <w:numFmt w:val="bullet"/>
      <w:pStyle w:val="ListBullet4"/>
      <w:lvlText w:val="◊"/>
      <w:lvlJc w:val="left"/>
      <w:pPr>
        <w:tabs>
          <w:tab w:val="num" w:pos="2822"/>
        </w:tabs>
        <w:ind w:left="3024" w:hanging="202"/>
      </w:pPr>
      <w:rPr>
        <w:rFonts w:ascii="Arial" w:hAnsi="Arial" w:cs="Times New Roman" w:hint="default"/>
        <w:sz w:val="16"/>
        <w:szCs w:val="16"/>
      </w:rPr>
    </w:lvl>
    <w:lvl w:ilvl="4">
      <w:start w:val="1"/>
      <w:numFmt w:val="bullet"/>
      <w:lvlText w:val=""/>
      <w:lvlJc w:val="left"/>
      <w:pPr>
        <w:tabs>
          <w:tab w:val="num" w:pos="1944"/>
        </w:tabs>
        <w:ind w:left="1944" w:hanging="216"/>
      </w:pPr>
      <w:rPr>
        <w:rFonts w:ascii="Wingdings" w:hAnsi="Wingdings" w:cs="Times New Roman" w:hint="default"/>
        <w:sz w:val="16"/>
        <w:szCs w:val="16"/>
      </w:rPr>
    </w:lvl>
    <w:lvl w:ilvl="5">
      <w:start w:val="1"/>
      <w:numFmt w:val="none"/>
      <w:lvlText w:val=""/>
      <w:lvlJc w:val="left"/>
      <w:pPr>
        <w:tabs>
          <w:tab w:val="num" w:pos="2160"/>
        </w:tabs>
        <w:ind w:left="2160" w:hanging="216"/>
      </w:pPr>
      <w:rPr>
        <w:rFonts w:hint="default"/>
      </w:rPr>
    </w:lvl>
    <w:lvl w:ilvl="6">
      <w:start w:val="1"/>
      <w:numFmt w:val="none"/>
      <w:lvlText w:val=""/>
      <w:lvlJc w:val="left"/>
      <w:pPr>
        <w:tabs>
          <w:tab w:val="num" w:pos="2376"/>
        </w:tabs>
        <w:ind w:left="2376" w:hanging="216"/>
      </w:pPr>
      <w:rPr>
        <w:rFonts w:hint="default"/>
      </w:rPr>
    </w:lvl>
    <w:lvl w:ilvl="7">
      <w:start w:val="1"/>
      <w:numFmt w:val="none"/>
      <w:lvlText w:val=""/>
      <w:lvlJc w:val="left"/>
      <w:pPr>
        <w:tabs>
          <w:tab w:val="num" w:pos="2592"/>
        </w:tabs>
        <w:ind w:left="2592" w:hanging="216"/>
      </w:pPr>
      <w:rPr>
        <w:rFonts w:hint="default"/>
      </w:rPr>
    </w:lvl>
    <w:lvl w:ilvl="8">
      <w:start w:val="1"/>
      <w:numFmt w:val="none"/>
      <w:lvlText w:val=""/>
      <w:lvlJc w:val="left"/>
      <w:pPr>
        <w:tabs>
          <w:tab w:val="num" w:pos="2808"/>
        </w:tabs>
        <w:ind w:left="2808" w:hanging="216"/>
      </w:pPr>
      <w:rPr>
        <w:rFonts w:hint="default"/>
      </w:rPr>
    </w:lvl>
  </w:abstractNum>
  <w:abstractNum w:abstractNumId="13">
    <w:nsid w:val="31FF409F"/>
    <w:multiLevelType w:val="hybridMultilevel"/>
    <w:tmpl w:val="C0367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35CD3"/>
    <w:multiLevelType w:val="hybridMultilevel"/>
    <w:tmpl w:val="3F9CCFE4"/>
    <w:lvl w:ilvl="0" w:tplc="D744D292">
      <w:start w:val="1"/>
      <w:numFmt w:val="upperLetter"/>
      <w:pStyle w:val="HeadingAppendix"/>
      <w:lvlText w:val="Appendix %1."/>
      <w:lvlJc w:val="left"/>
      <w:pPr>
        <w:tabs>
          <w:tab w:val="num" w:pos="72"/>
        </w:tabs>
        <w:ind w:left="0" w:firstLine="0"/>
      </w:pPr>
      <w:rPr>
        <w:rFonts w:hint="default"/>
      </w:rPr>
    </w:lvl>
    <w:lvl w:ilvl="1" w:tplc="04090019">
      <w:start w:val="1"/>
      <w:numFmt w:val="bullet"/>
      <w:lvlText w:val=""/>
      <w:lvlJc w:val="left"/>
      <w:pPr>
        <w:tabs>
          <w:tab w:val="num" w:pos="1440"/>
        </w:tabs>
        <w:ind w:left="1440" w:hanging="360"/>
      </w:pPr>
      <w:rPr>
        <w:rFonts w:ascii="Symbol" w:hAnsi="Symbol" w:hint="default"/>
        <w:color w:val="auto"/>
        <w:sz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C26998"/>
    <w:multiLevelType w:val="multilevel"/>
    <w:tmpl w:val="05248A32"/>
    <w:lvl w:ilvl="0">
      <w:start w:val="1"/>
      <w:numFmt w:val="decimal"/>
      <w:pStyle w:val="StepList"/>
      <w:lvlText w:val="__%1. "/>
      <w:lvlJc w:val="left"/>
      <w:pPr>
        <w:tabs>
          <w:tab w:val="num" w:pos="792"/>
        </w:tabs>
        <w:ind w:left="792" w:hanging="792"/>
      </w:pPr>
      <w:rPr>
        <w:rFonts w:hint="default"/>
        <w:sz w:val="22"/>
        <w:szCs w:val="22"/>
      </w:rPr>
    </w:lvl>
    <w:lvl w:ilvl="1">
      <w:start w:val="1"/>
      <w:numFmt w:val="lowerLetter"/>
      <w:lvlText w:val="__%2. "/>
      <w:lvlJc w:val="left"/>
      <w:pPr>
        <w:tabs>
          <w:tab w:val="num" w:pos="792"/>
        </w:tabs>
        <w:ind w:left="1526" w:hanging="734"/>
      </w:pPr>
      <w:rPr>
        <w:rFonts w:hint="default"/>
        <w:color w:val="auto"/>
      </w:rPr>
    </w:lvl>
    <w:lvl w:ilvl="2">
      <w:start w:val="1"/>
      <w:numFmt w:val="lowerRoman"/>
      <w:lvlText w:val="__%3. "/>
      <w:lvlJc w:val="left"/>
      <w:pPr>
        <w:tabs>
          <w:tab w:val="num" w:pos="1526"/>
        </w:tabs>
        <w:ind w:left="2333" w:hanging="807"/>
      </w:pPr>
      <w:rPr>
        <w:rFonts w:hint="default"/>
      </w:rPr>
    </w:lvl>
    <w:lvl w:ilvl="3">
      <w:start w:val="1"/>
      <w:numFmt w:val="decimal"/>
      <w:lvlText w:val="(%4) "/>
      <w:lvlJc w:val="left"/>
      <w:pPr>
        <w:tabs>
          <w:tab w:val="num" w:pos="2333"/>
        </w:tabs>
        <w:ind w:left="2794" w:hanging="461"/>
      </w:pPr>
      <w:rPr>
        <w:rFonts w:hint="default"/>
      </w:rPr>
    </w:lvl>
    <w:lvl w:ilvl="4">
      <w:start w:val="1"/>
      <w:numFmt w:val="bullet"/>
      <w:lvlText w:val=""/>
      <w:lvlJc w:val="left"/>
      <w:pPr>
        <w:tabs>
          <w:tab w:val="num" w:pos="-144"/>
        </w:tabs>
        <w:ind w:left="2880" w:hanging="288"/>
      </w:pPr>
      <w:rPr>
        <w:rFonts w:ascii="Symbol" w:hAnsi="Symbol" w:cs="Times New Roman" w:hint="default"/>
      </w:rPr>
    </w:lvl>
    <w:lvl w:ilvl="5">
      <w:start w:val="1"/>
      <w:numFmt w:val="lowerRoman"/>
      <w:lvlText w:val="(%6) "/>
      <w:lvlJc w:val="left"/>
      <w:pPr>
        <w:tabs>
          <w:tab w:val="num" w:pos="2880"/>
        </w:tabs>
        <w:ind w:left="3456" w:hanging="576"/>
      </w:pPr>
      <w:rPr>
        <w:rFonts w:hint="default"/>
      </w:rPr>
    </w:lvl>
    <w:lvl w:ilvl="6">
      <w:start w:val="1"/>
      <w:numFmt w:val="decimal"/>
      <w:lvlText w:val="%7."/>
      <w:lvlJc w:val="left"/>
      <w:pPr>
        <w:tabs>
          <w:tab w:val="num" w:pos="3456"/>
        </w:tabs>
        <w:ind w:left="4032" w:hanging="576"/>
      </w:pPr>
      <w:rPr>
        <w:rFonts w:hint="default"/>
      </w:rPr>
    </w:lvl>
    <w:lvl w:ilvl="7">
      <w:start w:val="1"/>
      <w:numFmt w:val="lowerLetter"/>
      <w:lvlText w:val="%8."/>
      <w:lvlJc w:val="left"/>
      <w:pPr>
        <w:tabs>
          <w:tab w:val="num" w:pos="4032"/>
        </w:tabs>
        <w:ind w:left="4464" w:hanging="432"/>
      </w:pPr>
      <w:rPr>
        <w:rFonts w:hint="default"/>
      </w:rPr>
    </w:lvl>
    <w:lvl w:ilvl="8">
      <w:start w:val="1"/>
      <w:numFmt w:val="lowerRoman"/>
      <w:lvlText w:val="%9."/>
      <w:lvlJc w:val="left"/>
      <w:pPr>
        <w:tabs>
          <w:tab w:val="num" w:pos="4536"/>
        </w:tabs>
        <w:ind w:left="5184" w:hanging="576"/>
      </w:pPr>
      <w:rPr>
        <w:rFonts w:hint="default"/>
      </w:rPr>
    </w:lvl>
  </w:abstractNum>
  <w:abstractNum w:abstractNumId="16">
    <w:nsid w:val="572A2FD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5CBB36F2"/>
    <w:multiLevelType w:val="hybridMultilevel"/>
    <w:tmpl w:val="AAE23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1B0A7E"/>
    <w:multiLevelType w:val="hybridMultilevel"/>
    <w:tmpl w:val="7EB8CFD8"/>
    <w:lvl w:ilvl="0" w:tplc="0809000F">
      <w:start w:val="1"/>
      <w:numFmt w:val="decimal"/>
      <w:lvlText w:val="%1."/>
      <w:lvlJc w:val="left"/>
      <w:pPr>
        <w:ind w:left="1512" w:hanging="360"/>
      </w:pPr>
    </w:lvl>
    <w:lvl w:ilvl="1" w:tplc="08090019">
      <w:start w:val="1"/>
      <w:numFmt w:val="lowerLetter"/>
      <w:lvlText w:val="%2."/>
      <w:lvlJc w:val="left"/>
      <w:pPr>
        <w:ind w:left="2232" w:hanging="360"/>
      </w:pPr>
    </w:lvl>
    <w:lvl w:ilvl="2" w:tplc="0809001B">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num w:numId="1">
    <w:abstractNumId w:val="11"/>
  </w:num>
  <w:num w:numId="2">
    <w:abstractNumId w:val="14"/>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6"/>
  </w:num>
  <w:num w:numId="8">
    <w:abstractNumId w:val="4"/>
  </w:num>
  <w:num w:numId="9">
    <w:abstractNumId w:val="5"/>
  </w:num>
  <w:num w:numId="10">
    <w:abstractNumId w:val="3"/>
  </w:num>
  <w:num w:numId="11">
    <w:abstractNumId w:val="2"/>
  </w:num>
  <w:num w:numId="12">
    <w:abstractNumId w:val="1"/>
  </w:num>
  <w:num w:numId="13">
    <w:abstractNumId w:val="0"/>
  </w:num>
  <w:num w:numId="14">
    <w:abstractNumId w:val="17"/>
  </w:num>
  <w:num w:numId="15">
    <w:abstractNumId w:val="9"/>
  </w:num>
  <w:num w:numId="16">
    <w:abstractNumId w:val="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8"/>
  </w:num>
  <w:num w:numId="22">
    <w:abstractNumId w:val="10"/>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o:colormru v:ext="edit" colors="#777,#eaeaea,#9c0,#6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01"/>
    <w:rsid w:val="00004E23"/>
    <w:rsid w:val="00005B4A"/>
    <w:rsid w:val="0001085A"/>
    <w:rsid w:val="00013233"/>
    <w:rsid w:val="0001488C"/>
    <w:rsid w:val="00021304"/>
    <w:rsid w:val="00025B59"/>
    <w:rsid w:val="000264C3"/>
    <w:rsid w:val="00026B64"/>
    <w:rsid w:val="00026EC2"/>
    <w:rsid w:val="000275F9"/>
    <w:rsid w:val="00033EE1"/>
    <w:rsid w:val="0003468A"/>
    <w:rsid w:val="00034772"/>
    <w:rsid w:val="000368AA"/>
    <w:rsid w:val="00040AF4"/>
    <w:rsid w:val="00044D7E"/>
    <w:rsid w:val="00057F80"/>
    <w:rsid w:val="00057FA2"/>
    <w:rsid w:val="000614C3"/>
    <w:rsid w:val="00063AC7"/>
    <w:rsid w:val="00064361"/>
    <w:rsid w:val="00064E79"/>
    <w:rsid w:val="00065077"/>
    <w:rsid w:val="0006547E"/>
    <w:rsid w:val="00066409"/>
    <w:rsid w:val="00072C60"/>
    <w:rsid w:val="0007678B"/>
    <w:rsid w:val="00076CC6"/>
    <w:rsid w:val="00080571"/>
    <w:rsid w:val="00082396"/>
    <w:rsid w:val="00082E5B"/>
    <w:rsid w:val="00087C9B"/>
    <w:rsid w:val="00087FCA"/>
    <w:rsid w:val="0009216E"/>
    <w:rsid w:val="000A6725"/>
    <w:rsid w:val="000B10EB"/>
    <w:rsid w:val="000B1375"/>
    <w:rsid w:val="000B7458"/>
    <w:rsid w:val="000B7C7B"/>
    <w:rsid w:val="000C0171"/>
    <w:rsid w:val="000C2814"/>
    <w:rsid w:val="000C58B2"/>
    <w:rsid w:val="000D22FF"/>
    <w:rsid w:val="000D2F87"/>
    <w:rsid w:val="000E1A16"/>
    <w:rsid w:val="000E2F8B"/>
    <w:rsid w:val="000E31BD"/>
    <w:rsid w:val="000E59F3"/>
    <w:rsid w:val="000E70D4"/>
    <w:rsid w:val="000E76D5"/>
    <w:rsid w:val="000E7A4E"/>
    <w:rsid w:val="000F1A1F"/>
    <w:rsid w:val="000F7C44"/>
    <w:rsid w:val="00104894"/>
    <w:rsid w:val="00110890"/>
    <w:rsid w:val="00110CA8"/>
    <w:rsid w:val="00110FCE"/>
    <w:rsid w:val="0011568B"/>
    <w:rsid w:val="0012035C"/>
    <w:rsid w:val="00124431"/>
    <w:rsid w:val="00131002"/>
    <w:rsid w:val="00132A2D"/>
    <w:rsid w:val="0013675B"/>
    <w:rsid w:val="001378CC"/>
    <w:rsid w:val="00140C27"/>
    <w:rsid w:val="001428FB"/>
    <w:rsid w:val="00143E3B"/>
    <w:rsid w:val="00147839"/>
    <w:rsid w:val="00150320"/>
    <w:rsid w:val="00150815"/>
    <w:rsid w:val="00151149"/>
    <w:rsid w:val="00151285"/>
    <w:rsid w:val="00154947"/>
    <w:rsid w:val="001550E6"/>
    <w:rsid w:val="00161C7E"/>
    <w:rsid w:val="001633EA"/>
    <w:rsid w:val="001673AD"/>
    <w:rsid w:val="00170F11"/>
    <w:rsid w:val="00171005"/>
    <w:rsid w:val="0017189A"/>
    <w:rsid w:val="0017408B"/>
    <w:rsid w:val="00177AC2"/>
    <w:rsid w:val="0018447B"/>
    <w:rsid w:val="00185AC4"/>
    <w:rsid w:val="00186F71"/>
    <w:rsid w:val="001914E1"/>
    <w:rsid w:val="00192427"/>
    <w:rsid w:val="0019249E"/>
    <w:rsid w:val="0019678D"/>
    <w:rsid w:val="001A241E"/>
    <w:rsid w:val="001B204E"/>
    <w:rsid w:val="001B4338"/>
    <w:rsid w:val="001B46C8"/>
    <w:rsid w:val="001C15C1"/>
    <w:rsid w:val="001C23E6"/>
    <w:rsid w:val="001C55AC"/>
    <w:rsid w:val="001D2131"/>
    <w:rsid w:val="001D3C8A"/>
    <w:rsid w:val="001D715B"/>
    <w:rsid w:val="001D7A87"/>
    <w:rsid w:val="001E2A66"/>
    <w:rsid w:val="001E3096"/>
    <w:rsid w:val="001E3161"/>
    <w:rsid w:val="001E3F25"/>
    <w:rsid w:val="001E5890"/>
    <w:rsid w:val="001E652A"/>
    <w:rsid w:val="001F49FF"/>
    <w:rsid w:val="001F50D6"/>
    <w:rsid w:val="001F73AA"/>
    <w:rsid w:val="00200953"/>
    <w:rsid w:val="0020377A"/>
    <w:rsid w:val="00210677"/>
    <w:rsid w:val="00211F0B"/>
    <w:rsid w:val="00213A08"/>
    <w:rsid w:val="00214F42"/>
    <w:rsid w:val="00223FEB"/>
    <w:rsid w:val="00226839"/>
    <w:rsid w:val="002269F1"/>
    <w:rsid w:val="00233723"/>
    <w:rsid w:val="00234971"/>
    <w:rsid w:val="00242FF2"/>
    <w:rsid w:val="002450C8"/>
    <w:rsid w:val="002458C7"/>
    <w:rsid w:val="002550BA"/>
    <w:rsid w:val="00255602"/>
    <w:rsid w:val="00257D51"/>
    <w:rsid w:val="00260798"/>
    <w:rsid w:val="002621B9"/>
    <w:rsid w:val="00262C2C"/>
    <w:rsid w:val="002641EA"/>
    <w:rsid w:val="00267C73"/>
    <w:rsid w:val="002802B5"/>
    <w:rsid w:val="00290D02"/>
    <w:rsid w:val="0029262E"/>
    <w:rsid w:val="00295CBB"/>
    <w:rsid w:val="002A1D27"/>
    <w:rsid w:val="002A381D"/>
    <w:rsid w:val="002A3F68"/>
    <w:rsid w:val="002A5950"/>
    <w:rsid w:val="002A6950"/>
    <w:rsid w:val="002A6FE1"/>
    <w:rsid w:val="002B0EA1"/>
    <w:rsid w:val="002B166B"/>
    <w:rsid w:val="002B2C5F"/>
    <w:rsid w:val="002B3975"/>
    <w:rsid w:val="002B5F0D"/>
    <w:rsid w:val="002B6BA1"/>
    <w:rsid w:val="002C0787"/>
    <w:rsid w:val="002C1EE3"/>
    <w:rsid w:val="002C7409"/>
    <w:rsid w:val="002D0B0F"/>
    <w:rsid w:val="002D2DF8"/>
    <w:rsid w:val="002D46BF"/>
    <w:rsid w:val="002D56F3"/>
    <w:rsid w:val="002E11E1"/>
    <w:rsid w:val="002E1BF9"/>
    <w:rsid w:val="002F2560"/>
    <w:rsid w:val="002F569A"/>
    <w:rsid w:val="0030032D"/>
    <w:rsid w:val="0030238B"/>
    <w:rsid w:val="00303346"/>
    <w:rsid w:val="0030437D"/>
    <w:rsid w:val="0030652A"/>
    <w:rsid w:val="003077BD"/>
    <w:rsid w:val="00311C19"/>
    <w:rsid w:val="0031730F"/>
    <w:rsid w:val="00317845"/>
    <w:rsid w:val="00320D09"/>
    <w:rsid w:val="00321ABE"/>
    <w:rsid w:val="00324C88"/>
    <w:rsid w:val="0032711E"/>
    <w:rsid w:val="00327ABE"/>
    <w:rsid w:val="00327AD6"/>
    <w:rsid w:val="00330D04"/>
    <w:rsid w:val="00341477"/>
    <w:rsid w:val="003452B5"/>
    <w:rsid w:val="003467DE"/>
    <w:rsid w:val="003519AC"/>
    <w:rsid w:val="00351E78"/>
    <w:rsid w:val="00351FD5"/>
    <w:rsid w:val="00356A65"/>
    <w:rsid w:val="00362A51"/>
    <w:rsid w:val="00363B50"/>
    <w:rsid w:val="00363E25"/>
    <w:rsid w:val="0036424A"/>
    <w:rsid w:val="00365011"/>
    <w:rsid w:val="00366F93"/>
    <w:rsid w:val="003725E6"/>
    <w:rsid w:val="00373A78"/>
    <w:rsid w:val="00373D96"/>
    <w:rsid w:val="00383EFE"/>
    <w:rsid w:val="00396640"/>
    <w:rsid w:val="00397D54"/>
    <w:rsid w:val="003A063E"/>
    <w:rsid w:val="003A0689"/>
    <w:rsid w:val="003A403D"/>
    <w:rsid w:val="003A4065"/>
    <w:rsid w:val="003B42BD"/>
    <w:rsid w:val="003B5BE7"/>
    <w:rsid w:val="003C0901"/>
    <w:rsid w:val="003C1316"/>
    <w:rsid w:val="003C256D"/>
    <w:rsid w:val="003C4AE8"/>
    <w:rsid w:val="003C7590"/>
    <w:rsid w:val="003D2100"/>
    <w:rsid w:val="003D36D4"/>
    <w:rsid w:val="003D4AAA"/>
    <w:rsid w:val="003D50C5"/>
    <w:rsid w:val="003D58DF"/>
    <w:rsid w:val="003F0B1C"/>
    <w:rsid w:val="0040000E"/>
    <w:rsid w:val="0040062D"/>
    <w:rsid w:val="00403CD5"/>
    <w:rsid w:val="00403D60"/>
    <w:rsid w:val="004066BB"/>
    <w:rsid w:val="00411757"/>
    <w:rsid w:val="004135FC"/>
    <w:rsid w:val="00420084"/>
    <w:rsid w:val="00421EDD"/>
    <w:rsid w:val="00421F7E"/>
    <w:rsid w:val="00422373"/>
    <w:rsid w:val="00423B86"/>
    <w:rsid w:val="00426BF1"/>
    <w:rsid w:val="0043075B"/>
    <w:rsid w:val="00432C02"/>
    <w:rsid w:val="0043649C"/>
    <w:rsid w:val="00437060"/>
    <w:rsid w:val="0043753F"/>
    <w:rsid w:val="00442471"/>
    <w:rsid w:val="00442901"/>
    <w:rsid w:val="00443B63"/>
    <w:rsid w:val="00452CA6"/>
    <w:rsid w:val="00453B0A"/>
    <w:rsid w:val="004615D6"/>
    <w:rsid w:val="00461BEC"/>
    <w:rsid w:val="00463482"/>
    <w:rsid w:val="004635D6"/>
    <w:rsid w:val="004642D3"/>
    <w:rsid w:val="004643B5"/>
    <w:rsid w:val="00464D54"/>
    <w:rsid w:val="0047408B"/>
    <w:rsid w:val="00476F6A"/>
    <w:rsid w:val="004800CA"/>
    <w:rsid w:val="00482E45"/>
    <w:rsid w:val="0048784D"/>
    <w:rsid w:val="0049070C"/>
    <w:rsid w:val="00491260"/>
    <w:rsid w:val="004933F0"/>
    <w:rsid w:val="004941E3"/>
    <w:rsid w:val="004957B7"/>
    <w:rsid w:val="00497DCE"/>
    <w:rsid w:val="004A22D4"/>
    <w:rsid w:val="004A60B7"/>
    <w:rsid w:val="004B007D"/>
    <w:rsid w:val="004B1E85"/>
    <w:rsid w:val="004B21B7"/>
    <w:rsid w:val="004B253C"/>
    <w:rsid w:val="004C71E3"/>
    <w:rsid w:val="004E0CEA"/>
    <w:rsid w:val="004E1CED"/>
    <w:rsid w:val="004F465E"/>
    <w:rsid w:val="004F5E4B"/>
    <w:rsid w:val="004F6F7C"/>
    <w:rsid w:val="0050158A"/>
    <w:rsid w:val="005171E1"/>
    <w:rsid w:val="00522452"/>
    <w:rsid w:val="00527CBB"/>
    <w:rsid w:val="00527F4D"/>
    <w:rsid w:val="00530732"/>
    <w:rsid w:val="00530BA4"/>
    <w:rsid w:val="00534B41"/>
    <w:rsid w:val="005358EA"/>
    <w:rsid w:val="00536815"/>
    <w:rsid w:val="00540A8D"/>
    <w:rsid w:val="00543A1B"/>
    <w:rsid w:val="0055004C"/>
    <w:rsid w:val="00550A26"/>
    <w:rsid w:val="00552773"/>
    <w:rsid w:val="005534D6"/>
    <w:rsid w:val="0055613B"/>
    <w:rsid w:val="0055623F"/>
    <w:rsid w:val="005562A5"/>
    <w:rsid w:val="00557988"/>
    <w:rsid w:val="00562156"/>
    <w:rsid w:val="005671A5"/>
    <w:rsid w:val="0057004D"/>
    <w:rsid w:val="0057207B"/>
    <w:rsid w:val="00572804"/>
    <w:rsid w:val="00584D40"/>
    <w:rsid w:val="00585140"/>
    <w:rsid w:val="0058665D"/>
    <w:rsid w:val="005904EA"/>
    <w:rsid w:val="00594CDF"/>
    <w:rsid w:val="0059641B"/>
    <w:rsid w:val="005A33DA"/>
    <w:rsid w:val="005A64A1"/>
    <w:rsid w:val="005A6AB6"/>
    <w:rsid w:val="005B2762"/>
    <w:rsid w:val="005B4898"/>
    <w:rsid w:val="005B59A1"/>
    <w:rsid w:val="005B6B98"/>
    <w:rsid w:val="005B794A"/>
    <w:rsid w:val="005D033C"/>
    <w:rsid w:val="005D1806"/>
    <w:rsid w:val="005D4898"/>
    <w:rsid w:val="005D59CD"/>
    <w:rsid w:val="005E6A8A"/>
    <w:rsid w:val="005E734E"/>
    <w:rsid w:val="005E751D"/>
    <w:rsid w:val="005E7AD1"/>
    <w:rsid w:val="005F2113"/>
    <w:rsid w:val="005F6380"/>
    <w:rsid w:val="00600FEA"/>
    <w:rsid w:val="00601C38"/>
    <w:rsid w:val="00605EC0"/>
    <w:rsid w:val="00606B62"/>
    <w:rsid w:val="00607FC8"/>
    <w:rsid w:val="00610D25"/>
    <w:rsid w:val="00613BB2"/>
    <w:rsid w:val="00620809"/>
    <w:rsid w:val="0063732F"/>
    <w:rsid w:val="00641E98"/>
    <w:rsid w:val="006448E1"/>
    <w:rsid w:val="00644FAA"/>
    <w:rsid w:val="006461D1"/>
    <w:rsid w:val="0064691B"/>
    <w:rsid w:val="00647ADF"/>
    <w:rsid w:val="00655C93"/>
    <w:rsid w:val="00657BCF"/>
    <w:rsid w:val="006625B3"/>
    <w:rsid w:val="006635B5"/>
    <w:rsid w:val="00672003"/>
    <w:rsid w:val="00674ADB"/>
    <w:rsid w:val="00674B83"/>
    <w:rsid w:val="00675195"/>
    <w:rsid w:val="0067567D"/>
    <w:rsid w:val="00681C9C"/>
    <w:rsid w:val="00683605"/>
    <w:rsid w:val="00690F12"/>
    <w:rsid w:val="0069128C"/>
    <w:rsid w:val="00694EE4"/>
    <w:rsid w:val="006A06AF"/>
    <w:rsid w:val="006A514A"/>
    <w:rsid w:val="006A71EF"/>
    <w:rsid w:val="006B066B"/>
    <w:rsid w:val="006B1599"/>
    <w:rsid w:val="006B1BD0"/>
    <w:rsid w:val="006B362F"/>
    <w:rsid w:val="006B6231"/>
    <w:rsid w:val="006B66B1"/>
    <w:rsid w:val="006C369F"/>
    <w:rsid w:val="006C39A7"/>
    <w:rsid w:val="006C3ECA"/>
    <w:rsid w:val="006C7737"/>
    <w:rsid w:val="006D0739"/>
    <w:rsid w:val="006D114F"/>
    <w:rsid w:val="006D40A3"/>
    <w:rsid w:val="006D4102"/>
    <w:rsid w:val="006D5803"/>
    <w:rsid w:val="006D5FA3"/>
    <w:rsid w:val="006E11C2"/>
    <w:rsid w:val="006E3665"/>
    <w:rsid w:val="006E3F1A"/>
    <w:rsid w:val="006E59BD"/>
    <w:rsid w:val="006E69A3"/>
    <w:rsid w:val="006E6ECE"/>
    <w:rsid w:val="006F0E12"/>
    <w:rsid w:val="006F40B2"/>
    <w:rsid w:val="006F4320"/>
    <w:rsid w:val="006F4418"/>
    <w:rsid w:val="006F6B14"/>
    <w:rsid w:val="00701100"/>
    <w:rsid w:val="00704AF2"/>
    <w:rsid w:val="007050D9"/>
    <w:rsid w:val="00705B6C"/>
    <w:rsid w:val="0071000A"/>
    <w:rsid w:val="00710E35"/>
    <w:rsid w:val="00713EBC"/>
    <w:rsid w:val="0071497F"/>
    <w:rsid w:val="00715F22"/>
    <w:rsid w:val="00720E30"/>
    <w:rsid w:val="00721862"/>
    <w:rsid w:val="00722000"/>
    <w:rsid w:val="0072435F"/>
    <w:rsid w:val="00724CA6"/>
    <w:rsid w:val="00726737"/>
    <w:rsid w:val="00726928"/>
    <w:rsid w:val="00743042"/>
    <w:rsid w:val="0074780A"/>
    <w:rsid w:val="007507F2"/>
    <w:rsid w:val="00751581"/>
    <w:rsid w:val="0075248D"/>
    <w:rsid w:val="007528B7"/>
    <w:rsid w:val="00754307"/>
    <w:rsid w:val="00756BF4"/>
    <w:rsid w:val="007574DC"/>
    <w:rsid w:val="00760CB1"/>
    <w:rsid w:val="00763F24"/>
    <w:rsid w:val="007645C6"/>
    <w:rsid w:val="00772906"/>
    <w:rsid w:val="00772994"/>
    <w:rsid w:val="00772B94"/>
    <w:rsid w:val="00775C35"/>
    <w:rsid w:val="00780707"/>
    <w:rsid w:val="007856FF"/>
    <w:rsid w:val="00794A81"/>
    <w:rsid w:val="007952EB"/>
    <w:rsid w:val="00796C54"/>
    <w:rsid w:val="007A5ED3"/>
    <w:rsid w:val="007A69BE"/>
    <w:rsid w:val="007A7144"/>
    <w:rsid w:val="007A742A"/>
    <w:rsid w:val="007B4398"/>
    <w:rsid w:val="007B5042"/>
    <w:rsid w:val="007C1937"/>
    <w:rsid w:val="007C1E20"/>
    <w:rsid w:val="007C2472"/>
    <w:rsid w:val="007C3404"/>
    <w:rsid w:val="007C6517"/>
    <w:rsid w:val="007D0A66"/>
    <w:rsid w:val="007D5075"/>
    <w:rsid w:val="007D6E69"/>
    <w:rsid w:val="007E1218"/>
    <w:rsid w:val="007E140E"/>
    <w:rsid w:val="007E3E7E"/>
    <w:rsid w:val="007E5665"/>
    <w:rsid w:val="007E7CA1"/>
    <w:rsid w:val="007F2515"/>
    <w:rsid w:val="008021BA"/>
    <w:rsid w:val="00803785"/>
    <w:rsid w:val="008042C2"/>
    <w:rsid w:val="00806CFB"/>
    <w:rsid w:val="00811BD7"/>
    <w:rsid w:val="00811F08"/>
    <w:rsid w:val="00812571"/>
    <w:rsid w:val="0081344B"/>
    <w:rsid w:val="00816A5A"/>
    <w:rsid w:val="008206D6"/>
    <w:rsid w:val="00821342"/>
    <w:rsid w:val="0082576B"/>
    <w:rsid w:val="00826A95"/>
    <w:rsid w:val="0082749A"/>
    <w:rsid w:val="008344EC"/>
    <w:rsid w:val="00837D10"/>
    <w:rsid w:val="00841CB5"/>
    <w:rsid w:val="008518E8"/>
    <w:rsid w:val="00852A24"/>
    <w:rsid w:val="00861B47"/>
    <w:rsid w:val="00863E5F"/>
    <w:rsid w:val="0087085D"/>
    <w:rsid w:val="008725A9"/>
    <w:rsid w:val="00876B1B"/>
    <w:rsid w:val="00880BA4"/>
    <w:rsid w:val="008864EB"/>
    <w:rsid w:val="00891C31"/>
    <w:rsid w:val="0089558E"/>
    <w:rsid w:val="00895A62"/>
    <w:rsid w:val="00895B16"/>
    <w:rsid w:val="00896AF3"/>
    <w:rsid w:val="008A1FD7"/>
    <w:rsid w:val="008A23E7"/>
    <w:rsid w:val="008A407F"/>
    <w:rsid w:val="008A4721"/>
    <w:rsid w:val="008B2EA7"/>
    <w:rsid w:val="008B6F03"/>
    <w:rsid w:val="008C034B"/>
    <w:rsid w:val="008C046D"/>
    <w:rsid w:val="008C3441"/>
    <w:rsid w:val="008C35E4"/>
    <w:rsid w:val="008C5232"/>
    <w:rsid w:val="008C6CA4"/>
    <w:rsid w:val="008E3091"/>
    <w:rsid w:val="008F3AC5"/>
    <w:rsid w:val="008F4EEA"/>
    <w:rsid w:val="008F76DA"/>
    <w:rsid w:val="00901C86"/>
    <w:rsid w:val="0090380A"/>
    <w:rsid w:val="00906003"/>
    <w:rsid w:val="0090719B"/>
    <w:rsid w:val="00911962"/>
    <w:rsid w:val="009122F8"/>
    <w:rsid w:val="00913B0C"/>
    <w:rsid w:val="009175BF"/>
    <w:rsid w:val="00920CC7"/>
    <w:rsid w:val="00921452"/>
    <w:rsid w:val="0092211B"/>
    <w:rsid w:val="0092255A"/>
    <w:rsid w:val="00932FE1"/>
    <w:rsid w:val="009342F7"/>
    <w:rsid w:val="0093574A"/>
    <w:rsid w:val="00937489"/>
    <w:rsid w:val="00946321"/>
    <w:rsid w:val="00951020"/>
    <w:rsid w:val="00952669"/>
    <w:rsid w:val="009560E4"/>
    <w:rsid w:val="00960B5A"/>
    <w:rsid w:val="009648E6"/>
    <w:rsid w:val="00965DF3"/>
    <w:rsid w:val="0096785F"/>
    <w:rsid w:val="00971A41"/>
    <w:rsid w:val="009735ED"/>
    <w:rsid w:val="009768E6"/>
    <w:rsid w:val="009800AB"/>
    <w:rsid w:val="009812CC"/>
    <w:rsid w:val="0098274C"/>
    <w:rsid w:val="00983166"/>
    <w:rsid w:val="00983FBD"/>
    <w:rsid w:val="009920B4"/>
    <w:rsid w:val="00992390"/>
    <w:rsid w:val="009932CE"/>
    <w:rsid w:val="009941AB"/>
    <w:rsid w:val="0099599F"/>
    <w:rsid w:val="0099726C"/>
    <w:rsid w:val="009A1982"/>
    <w:rsid w:val="009A2E4B"/>
    <w:rsid w:val="009A6322"/>
    <w:rsid w:val="009A708F"/>
    <w:rsid w:val="009B0C31"/>
    <w:rsid w:val="009C0482"/>
    <w:rsid w:val="009C143A"/>
    <w:rsid w:val="009D0463"/>
    <w:rsid w:val="009D3943"/>
    <w:rsid w:val="009D6198"/>
    <w:rsid w:val="009E0E6D"/>
    <w:rsid w:val="009E22C2"/>
    <w:rsid w:val="009E2D97"/>
    <w:rsid w:val="009F6F65"/>
    <w:rsid w:val="00A00E21"/>
    <w:rsid w:val="00A0408A"/>
    <w:rsid w:val="00A04486"/>
    <w:rsid w:val="00A0794E"/>
    <w:rsid w:val="00A108F3"/>
    <w:rsid w:val="00A10DB9"/>
    <w:rsid w:val="00A155CA"/>
    <w:rsid w:val="00A15BFC"/>
    <w:rsid w:val="00A244E5"/>
    <w:rsid w:val="00A25297"/>
    <w:rsid w:val="00A271E5"/>
    <w:rsid w:val="00A27AD1"/>
    <w:rsid w:val="00A30859"/>
    <w:rsid w:val="00A31347"/>
    <w:rsid w:val="00A33B10"/>
    <w:rsid w:val="00A354D4"/>
    <w:rsid w:val="00A36EF1"/>
    <w:rsid w:val="00A40B37"/>
    <w:rsid w:val="00A40FF8"/>
    <w:rsid w:val="00A41E8F"/>
    <w:rsid w:val="00A432F5"/>
    <w:rsid w:val="00A450F4"/>
    <w:rsid w:val="00A46DEA"/>
    <w:rsid w:val="00A50D25"/>
    <w:rsid w:val="00A55701"/>
    <w:rsid w:val="00A61999"/>
    <w:rsid w:val="00A65618"/>
    <w:rsid w:val="00A748F8"/>
    <w:rsid w:val="00A76D10"/>
    <w:rsid w:val="00A771BC"/>
    <w:rsid w:val="00A807E3"/>
    <w:rsid w:val="00A846F4"/>
    <w:rsid w:val="00A84CDB"/>
    <w:rsid w:val="00A85AF2"/>
    <w:rsid w:val="00A85C61"/>
    <w:rsid w:val="00A8736B"/>
    <w:rsid w:val="00A87F5A"/>
    <w:rsid w:val="00A90C3F"/>
    <w:rsid w:val="00A92D61"/>
    <w:rsid w:val="00A95677"/>
    <w:rsid w:val="00A9606B"/>
    <w:rsid w:val="00A96662"/>
    <w:rsid w:val="00A97CA8"/>
    <w:rsid w:val="00AA1AC8"/>
    <w:rsid w:val="00AA21CD"/>
    <w:rsid w:val="00AA3F72"/>
    <w:rsid w:val="00AA791D"/>
    <w:rsid w:val="00AB1940"/>
    <w:rsid w:val="00AB230E"/>
    <w:rsid w:val="00AB4F63"/>
    <w:rsid w:val="00AB6288"/>
    <w:rsid w:val="00AB6A65"/>
    <w:rsid w:val="00AB74EB"/>
    <w:rsid w:val="00AB75CE"/>
    <w:rsid w:val="00AC2336"/>
    <w:rsid w:val="00AC3369"/>
    <w:rsid w:val="00AD0839"/>
    <w:rsid w:val="00AD0E3E"/>
    <w:rsid w:val="00AD2C69"/>
    <w:rsid w:val="00AD326C"/>
    <w:rsid w:val="00AD38C5"/>
    <w:rsid w:val="00AD4D90"/>
    <w:rsid w:val="00AD6037"/>
    <w:rsid w:val="00AD7BF0"/>
    <w:rsid w:val="00AE1828"/>
    <w:rsid w:val="00AE28BD"/>
    <w:rsid w:val="00AE3162"/>
    <w:rsid w:val="00AF34EB"/>
    <w:rsid w:val="00AF49C0"/>
    <w:rsid w:val="00AF4F01"/>
    <w:rsid w:val="00B00FFD"/>
    <w:rsid w:val="00B01935"/>
    <w:rsid w:val="00B10563"/>
    <w:rsid w:val="00B13F96"/>
    <w:rsid w:val="00B14CB3"/>
    <w:rsid w:val="00B16AAA"/>
    <w:rsid w:val="00B20ADE"/>
    <w:rsid w:val="00B23246"/>
    <w:rsid w:val="00B3614A"/>
    <w:rsid w:val="00B37F65"/>
    <w:rsid w:val="00B40082"/>
    <w:rsid w:val="00B40148"/>
    <w:rsid w:val="00B402A7"/>
    <w:rsid w:val="00B41D2A"/>
    <w:rsid w:val="00B44C27"/>
    <w:rsid w:val="00B47BC2"/>
    <w:rsid w:val="00B47DF5"/>
    <w:rsid w:val="00B5328F"/>
    <w:rsid w:val="00B537F6"/>
    <w:rsid w:val="00B5499C"/>
    <w:rsid w:val="00B56F6A"/>
    <w:rsid w:val="00B57AEF"/>
    <w:rsid w:val="00B57F22"/>
    <w:rsid w:val="00B62774"/>
    <w:rsid w:val="00B629B4"/>
    <w:rsid w:val="00B63BEC"/>
    <w:rsid w:val="00B63F99"/>
    <w:rsid w:val="00B64163"/>
    <w:rsid w:val="00B7063C"/>
    <w:rsid w:val="00B710F3"/>
    <w:rsid w:val="00B723F9"/>
    <w:rsid w:val="00B724A0"/>
    <w:rsid w:val="00B73190"/>
    <w:rsid w:val="00B744F1"/>
    <w:rsid w:val="00B8060A"/>
    <w:rsid w:val="00B80D27"/>
    <w:rsid w:val="00B85291"/>
    <w:rsid w:val="00B8600C"/>
    <w:rsid w:val="00B86BDC"/>
    <w:rsid w:val="00B903E9"/>
    <w:rsid w:val="00B94B50"/>
    <w:rsid w:val="00B96881"/>
    <w:rsid w:val="00B96A15"/>
    <w:rsid w:val="00BA3858"/>
    <w:rsid w:val="00BB2879"/>
    <w:rsid w:val="00BB555D"/>
    <w:rsid w:val="00BB6CCD"/>
    <w:rsid w:val="00BC06C7"/>
    <w:rsid w:val="00BE2540"/>
    <w:rsid w:val="00BE3100"/>
    <w:rsid w:val="00BF271C"/>
    <w:rsid w:val="00BF30DE"/>
    <w:rsid w:val="00BF7CB7"/>
    <w:rsid w:val="00BF7D08"/>
    <w:rsid w:val="00C00B77"/>
    <w:rsid w:val="00C01175"/>
    <w:rsid w:val="00C019DC"/>
    <w:rsid w:val="00C035D2"/>
    <w:rsid w:val="00C11912"/>
    <w:rsid w:val="00C201D0"/>
    <w:rsid w:val="00C21A69"/>
    <w:rsid w:val="00C21D48"/>
    <w:rsid w:val="00C27A89"/>
    <w:rsid w:val="00C27BEC"/>
    <w:rsid w:val="00C321E3"/>
    <w:rsid w:val="00C3299B"/>
    <w:rsid w:val="00C335B9"/>
    <w:rsid w:val="00C348C7"/>
    <w:rsid w:val="00C34984"/>
    <w:rsid w:val="00C35B9E"/>
    <w:rsid w:val="00C3651F"/>
    <w:rsid w:val="00C40C87"/>
    <w:rsid w:val="00C4715F"/>
    <w:rsid w:val="00C474E8"/>
    <w:rsid w:val="00C47FD1"/>
    <w:rsid w:val="00C5286F"/>
    <w:rsid w:val="00C53E7C"/>
    <w:rsid w:val="00C54167"/>
    <w:rsid w:val="00C55238"/>
    <w:rsid w:val="00C565D8"/>
    <w:rsid w:val="00C614B9"/>
    <w:rsid w:val="00C63536"/>
    <w:rsid w:val="00C64690"/>
    <w:rsid w:val="00C663FC"/>
    <w:rsid w:val="00C7114A"/>
    <w:rsid w:val="00C72036"/>
    <w:rsid w:val="00C751DC"/>
    <w:rsid w:val="00C8283D"/>
    <w:rsid w:val="00C854BB"/>
    <w:rsid w:val="00C870B3"/>
    <w:rsid w:val="00C916C8"/>
    <w:rsid w:val="00C94D67"/>
    <w:rsid w:val="00C96766"/>
    <w:rsid w:val="00C970C7"/>
    <w:rsid w:val="00CA24A3"/>
    <w:rsid w:val="00CA3603"/>
    <w:rsid w:val="00CA3C5D"/>
    <w:rsid w:val="00CA56EA"/>
    <w:rsid w:val="00CB50BC"/>
    <w:rsid w:val="00CB514F"/>
    <w:rsid w:val="00CC0E06"/>
    <w:rsid w:val="00CD3CE9"/>
    <w:rsid w:val="00CD5258"/>
    <w:rsid w:val="00CE03C3"/>
    <w:rsid w:val="00CE19E8"/>
    <w:rsid w:val="00CE6010"/>
    <w:rsid w:val="00CE69DD"/>
    <w:rsid w:val="00CE7E4A"/>
    <w:rsid w:val="00CF09B9"/>
    <w:rsid w:val="00CF134E"/>
    <w:rsid w:val="00CF25A7"/>
    <w:rsid w:val="00CF3D2F"/>
    <w:rsid w:val="00CF66F8"/>
    <w:rsid w:val="00CF70B8"/>
    <w:rsid w:val="00D000E7"/>
    <w:rsid w:val="00D053C8"/>
    <w:rsid w:val="00D07111"/>
    <w:rsid w:val="00D17B28"/>
    <w:rsid w:val="00D224B0"/>
    <w:rsid w:val="00D24336"/>
    <w:rsid w:val="00D26EE7"/>
    <w:rsid w:val="00D302A1"/>
    <w:rsid w:val="00D30C9F"/>
    <w:rsid w:val="00D32B03"/>
    <w:rsid w:val="00D33348"/>
    <w:rsid w:val="00D334A4"/>
    <w:rsid w:val="00D33BB3"/>
    <w:rsid w:val="00D34824"/>
    <w:rsid w:val="00D37483"/>
    <w:rsid w:val="00D37FB4"/>
    <w:rsid w:val="00D43582"/>
    <w:rsid w:val="00D43C7E"/>
    <w:rsid w:val="00D46272"/>
    <w:rsid w:val="00D4690C"/>
    <w:rsid w:val="00D51A4F"/>
    <w:rsid w:val="00D51D7A"/>
    <w:rsid w:val="00D548D8"/>
    <w:rsid w:val="00D577DF"/>
    <w:rsid w:val="00D60ED2"/>
    <w:rsid w:val="00D61B20"/>
    <w:rsid w:val="00D64019"/>
    <w:rsid w:val="00D71522"/>
    <w:rsid w:val="00D75915"/>
    <w:rsid w:val="00D85196"/>
    <w:rsid w:val="00D855B7"/>
    <w:rsid w:val="00D94354"/>
    <w:rsid w:val="00D9763A"/>
    <w:rsid w:val="00D979B2"/>
    <w:rsid w:val="00D97F89"/>
    <w:rsid w:val="00DA008E"/>
    <w:rsid w:val="00DA0199"/>
    <w:rsid w:val="00DB197A"/>
    <w:rsid w:val="00DB30A3"/>
    <w:rsid w:val="00DD0325"/>
    <w:rsid w:val="00DD1A92"/>
    <w:rsid w:val="00DD5085"/>
    <w:rsid w:val="00DE2E04"/>
    <w:rsid w:val="00DE523D"/>
    <w:rsid w:val="00DF101E"/>
    <w:rsid w:val="00DF148F"/>
    <w:rsid w:val="00DF6665"/>
    <w:rsid w:val="00DF7044"/>
    <w:rsid w:val="00E01E28"/>
    <w:rsid w:val="00E0296C"/>
    <w:rsid w:val="00E03A83"/>
    <w:rsid w:val="00E0469E"/>
    <w:rsid w:val="00E11D06"/>
    <w:rsid w:val="00E133BA"/>
    <w:rsid w:val="00E16026"/>
    <w:rsid w:val="00E20067"/>
    <w:rsid w:val="00E202DB"/>
    <w:rsid w:val="00E22CF1"/>
    <w:rsid w:val="00E22D77"/>
    <w:rsid w:val="00E258CB"/>
    <w:rsid w:val="00E27897"/>
    <w:rsid w:val="00E27C70"/>
    <w:rsid w:val="00E301DC"/>
    <w:rsid w:val="00E32987"/>
    <w:rsid w:val="00E340EB"/>
    <w:rsid w:val="00E3647D"/>
    <w:rsid w:val="00E36CFE"/>
    <w:rsid w:val="00E36E64"/>
    <w:rsid w:val="00E40774"/>
    <w:rsid w:val="00E43A0E"/>
    <w:rsid w:val="00E51CF4"/>
    <w:rsid w:val="00E56885"/>
    <w:rsid w:val="00E5699F"/>
    <w:rsid w:val="00E62471"/>
    <w:rsid w:val="00E70481"/>
    <w:rsid w:val="00E73772"/>
    <w:rsid w:val="00E73B4D"/>
    <w:rsid w:val="00E73B7C"/>
    <w:rsid w:val="00E742A1"/>
    <w:rsid w:val="00E755F0"/>
    <w:rsid w:val="00E77505"/>
    <w:rsid w:val="00E80438"/>
    <w:rsid w:val="00E816C1"/>
    <w:rsid w:val="00E82448"/>
    <w:rsid w:val="00E837EF"/>
    <w:rsid w:val="00E83B8F"/>
    <w:rsid w:val="00E83C0C"/>
    <w:rsid w:val="00E90788"/>
    <w:rsid w:val="00E966BA"/>
    <w:rsid w:val="00E96FD1"/>
    <w:rsid w:val="00EA1363"/>
    <w:rsid w:val="00EA42DB"/>
    <w:rsid w:val="00EA4405"/>
    <w:rsid w:val="00EA5D39"/>
    <w:rsid w:val="00EA6498"/>
    <w:rsid w:val="00EA6D43"/>
    <w:rsid w:val="00EB7941"/>
    <w:rsid w:val="00EC0BCE"/>
    <w:rsid w:val="00EC0D42"/>
    <w:rsid w:val="00EC233E"/>
    <w:rsid w:val="00EC234C"/>
    <w:rsid w:val="00EC25BE"/>
    <w:rsid w:val="00EC4FAB"/>
    <w:rsid w:val="00EC586B"/>
    <w:rsid w:val="00EC6314"/>
    <w:rsid w:val="00ED4303"/>
    <w:rsid w:val="00ED6A16"/>
    <w:rsid w:val="00EE1535"/>
    <w:rsid w:val="00EE20CF"/>
    <w:rsid w:val="00EE58D6"/>
    <w:rsid w:val="00EE5F58"/>
    <w:rsid w:val="00EE7346"/>
    <w:rsid w:val="00EF0FB5"/>
    <w:rsid w:val="00EF3DA4"/>
    <w:rsid w:val="00F00195"/>
    <w:rsid w:val="00F015B6"/>
    <w:rsid w:val="00F0190F"/>
    <w:rsid w:val="00F01CE4"/>
    <w:rsid w:val="00F030C7"/>
    <w:rsid w:val="00F035E5"/>
    <w:rsid w:val="00F059B2"/>
    <w:rsid w:val="00F10D24"/>
    <w:rsid w:val="00F13483"/>
    <w:rsid w:val="00F16009"/>
    <w:rsid w:val="00F20A1A"/>
    <w:rsid w:val="00F21E3D"/>
    <w:rsid w:val="00F25641"/>
    <w:rsid w:val="00F25BD1"/>
    <w:rsid w:val="00F30CE9"/>
    <w:rsid w:val="00F3579A"/>
    <w:rsid w:val="00F40E4C"/>
    <w:rsid w:val="00F467BF"/>
    <w:rsid w:val="00F46C49"/>
    <w:rsid w:val="00F479CE"/>
    <w:rsid w:val="00F508CA"/>
    <w:rsid w:val="00F53E55"/>
    <w:rsid w:val="00F6103A"/>
    <w:rsid w:val="00F6155D"/>
    <w:rsid w:val="00F62CBE"/>
    <w:rsid w:val="00F649EC"/>
    <w:rsid w:val="00F70BF1"/>
    <w:rsid w:val="00F72D0D"/>
    <w:rsid w:val="00F73119"/>
    <w:rsid w:val="00F76449"/>
    <w:rsid w:val="00F82641"/>
    <w:rsid w:val="00F82747"/>
    <w:rsid w:val="00F846F9"/>
    <w:rsid w:val="00F871CE"/>
    <w:rsid w:val="00F90169"/>
    <w:rsid w:val="00F915F0"/>
    <w:rsid w:val="00F941F8"/>
    <w:rsid w:val="00FA520E"/>
    <w:rsid w:val="00FA5DEB"/>
    <w:rsid w:val="00FA6DA3"/>
    <w:rsid w:val="00FB03CF"/>
    <w:rsid w:val="00FB091B"/>
    <w:rsid w:val="00FB159E"/>
    <w:rsid w:val="00FB1681"/>
    <w:rsid w:val="00FB3402"/>
    <w:rsid w:val="00FB544B"/>
    <w:rsid w:val="00FB63F3"/>
    <w:rsid w:val="00FC2CC5"/>
    <w:rsid w:val="00FD7E0E"/>
    <w:rsid w:val="00FE3EB1"/>
    <w:rsid w:val="00FE4288"/>
    <w:rsid w:val="00FF68CC"/>
    <w:rsid w:val="00FF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77,#eaeaea,#9c0,#690"/>
    </o:shapedefaults>
    <o:shapelayout v:ext="edit">
      <o:idmap v:ext="edit" data="1"/>
    </o:shapelayout>
  </w:shapeDefaults>
  <w:decimalSymbol w:val="."/>
  <w:listSeparator w:val=","/>
  <w14:docId w14:val="354EB6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B6B98"/>
    <w:rPr>
      <w:rFonts w:ascii="Arial" w:hAnsi="Arial"/>
      <w:sz w:val="22"/>
      <w:szCs w:val="24"/>
      <w:lang w:val="en-GB"/>
    </w:rPr>
  </w:style>
  <w:style w:type="paragraph" w:styleId="Heading1">
    <w:name w:val="heading 1"/>
    <w:basedOn w:val="Normal"/>
    <w:next w:val="Normal"/>
    <w:qFormat/>
    <w:rsid w:val="00A244E5"/>
    <w:pPr>
      <w:pageBreakBefore/>
      <w:numPr>
        <w:numId w:val="15"/>
      </w:numPr>
      <w:pBdr>
        <w:top w:val="single" w:sz="4" w:space="1" w:color="auto"/>
      </w:pBdr>
      <w:spacing w:after="240"/>
      <w:outlineLvl w:val="0"/>
    </w:pPr>
    <w:rPr>
      <w:rFonts w:ascii="Arial Bold" w:eastAsia="Arial Unicode MS" w:hAnsi="Arial Bold" w:cs="Arial Bold"/>
      <w:kern w:val="32"/>
      <w:sz w:val="32"/>
      <w:szCs w:val="32"/>
      <w:lang w:eastAsia="zh-CN"/>
    </w:rPr>
  </w:style>
  <w:style w:type="paragraph" w:styleId="Heading2">
    <w:name w:val="heading 2"/>
    <w:basedOn w:val="Heading1"/>
    <w:next w:val="Normal"/>
    <w:qFormat/>
    <w:rsid w:val="00A25297"/>
    <w:pPr>
      <w:keepNext/>
      <w:pageBreakBefore w:val="0"/>
      <w:numPr>
        <w:numId w:val="22"/>
      </w:numPr>
      <w:pBdr>
        <w:top w:val="none" w:sz="0" w:space="0" w:color="auto"/>
      </w:pBdr>
      <w:spacing w:before="120" w:after="0" w:line="276" w:lineRule="auto"/>
      <w:jc w:val="both"/>
      <w:outlineLvl w:val="1"/>
    </w:pPr>
    <w:rPr>
      <w:b/>
      <w:bCs/>
      <w:iCs/>
      <w:sz w:val="28"/>
      <w:szCs w:val="28"/>
    </w:rPr>
  </w:style>
  <w:style w:type="paragraph" w:styleId="Heading3">
    <w:name w:val="heading 3"/>
    <w:basedOn w:val="Heading2"/>
    <w:next w:val="Normal"/>
    <w:qFormat/>
    <w:rsid w:val="00BB6CCD"/>
    <w:pPr>
      <w:numPr>
        <w:ilvl w:val="2"/>
        <w:numId w:val="15"/>
      </w:numPr>
      <w:spacing w:before="0"/>
      <w:outlineLvl w:val="2"/>
    </w:pPr>
    <w:rPr>
      <w:b w:val="0"/>
      <w:bCs w:val="0"/>
      <w:iCs w:val="0"/>
      <w:sz w:val="24"/>
    </w:rPr>
  </w:style>
  <w:style w:type="paragraph" w:styleId="Heading4">
    <w:name w:val="heading 4"/>
    <w:next w:val="Normal"/>
    <w:qFormat/>
    <w:rsid w:val="00E56885"/>
    <w:pPr>
      <w:keepNext/>
      <w:pageBreakBefore/>
      <w:pBdr>
        <w:top w:val="single" w:sz="4" w:space="1" w:color="auto"/>
      </w:pBdr>
      <w:spacing w:after="240"/>
      <w:outlineLvl w:val="3"/>
    </w:pPr>
    <w:rPr>
      <w:rFonts w:ascii="Arial" w:eastAsia="SimSun" w:hAnsi="Arial" w:cs="Arial"/>
      <w:b/>
      <w:bCs/>
      <w:kern w:val="32"/>
      <w:sz w:val="32"/>
      <w:szCs w:val="32"/>
      <w:lang w:eastAsia="zh-CN"/>
    </w:rPr>
  </w:style>
  <w:style w:type="paragraph" w:styleId="Heading5">
    <w:name w:val="heading 5"/>
    <w:basedOn w:val="Heading4"/>
    <w:next w:val="Normal"/>
    <w:qFormat/>
    <w:rsid w:val="00E56885"/>
    <w:pPr>
      <w:pageBreakBefore w:val="0"/>
      <w:pBdr>
        <w:top w:val="none" w:sz="0" w:space="0" w:color="auto"/>
      </w:pBdr>
      <w:spacing w:before="480" w:after="0"/>
      <w:outlineLvl w:val="4"/>
    </w:pPr>
    <w:rPr>
      <w:bCs w:val="0"/>
      <w:iCs/>
      <w:sz w:val="28"/>
      <w:szCs w:val="28"/>
    </w:rPr>
  </w:style>
  <w:style w:type="paragraph" w:styleId="Heading6">
    <w:name w:val="heading 6"/>
    <w:basedOn w:val="Heading5"/>
    <w:next w:val="Normal"/>
    <w:qFormat/>
    <w:rsid w:val="00E56885"/>
    <w:pPr>
      <w:outlineLvl w:val="5"/>
    </w:pPr>
    <w:rPr>
      <w:bCs/>
      <w:sz w:val="24"/>
      <w:szCs w:val="24"/>
      <w:lang w:eastAsia="en-US"/>
    </w:rPr>
  </w:style>
  <w:style w:type="paragraph" w:styleId="Heading7">
    <w:name w:val="heading 7"/>
    <w:basedOn w:val="Normal"/>
    <w:next w:val="Normal"/>
    <w:qFormat/>
    <w:rsid w:val="00E56885"/>
    <w:pPr>
      <w:spacing w:after="60"/>
      <w:outlineLvl w:val="6"/>
    </w:pPr>
    <w:rPr>
      <w:b/>
    </w:rPr>
  </w:style>
  <w:style w:type="paragraph" w:styleId="Heading8">
    <w:name w:val="heading 8"/>
    <w:basedOn w:val="Normal"/>
    <w:next w:val="Normal"/>
    <w:qFormat/>
    <w:rsid w:val="00E56885"/>
    <w:pPr>
      <w:spacing w:after="60"/>
      <w:outlineLvl w:val="7"/>
    </w:pPr>
    <w:rPr>
      <w:b/>
      <w:iCs/>
    </w:rPr>
  </w:style>
  <w:style w:type="paragraph" w:styleId="Heading9">
    <w:name w:val="heading 9"/>
    <w:basedOn w:val="Normal"/>
    <w:next w:val="Normal"/>
    <w:qFormat/>
    <w:rsid w:val="00E56885"/>
    <w:pPr>
      <w:spacing w:after="60"/>
      <w:outlineLvl w:val="8"/>
    </w:pPr>
    <w:rPr>
      <w:b/>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56885"/>
    <w:pPr>
      <w:tabs>
        <w:tab w:val="left" w:pos="792"/>
      </w:tabs>
      <w:adjustRightInd w:val="0"/>
      <w:snapToGrid w:val="0"/>
    </w:pPr>
    <w:rPr>
      <w:rFonts w:eastAsia="Arial Unicode MS"/>
      <w:lang w:eastAsia="zh-CN"/>
    </w:rPr>
  </w:style>
  <w:style w:type="paragraph" w:styleId="Footer">
    <w:name w:val="footer"/>
    <w:rsid w:val="00E56885"/>
    <w:pPr>
      <w:pBdr>
        <w:top w:val="single" w:sz="4" w:space="1" w:color="auto"/>
      </w:pBdr>
      <w:tabs>
        <w:tab w:val="right" w:pos="10224"/>
      </w:tabs>
      <w:adjustRightInd w:val="0"/>
      <w:snapToGrid w:val="0"/>
    </w:pPr>
    <w:rPr>
      <w:rFonts w:ascii="Arial" w:hAnsi="Arial"/>
      <w:szCs w:val="24"/>
    </w:rPr>
  </w:style>
  <w:style w:type="paragraph" w:customStyle="1" w:styleId="Cover-Title">
    <w:name w:val="Cover - Title"/>
    <w:basedOn w:val="Normal"/>
    <w:next w:val="Cover-Subtitle"/>
    <w:rsid w:val="00E56885"/>
    <w:pPr>
      <w:snapToGrid w:val="0"/>
      <w:spacing w:after="288"/>
      <w:ind w:right="2880"/>
    </w:pPr>
    <w:rPr>
      <w:rFonts w:ascii="Arial Bold" w:eastAsia="SimSun" w:hAnsi="Arial Bold"/>
      <w:b/>
      <w:sz w:val="44"/>
      <w:lang w:eastAsia="zh-CN"/>
    </w:rPr>
  </w:style>
  <w:style w:type="table" w:styleId="TableGrid1">
    <w:name w:val="Table Grid 1"/>
    <w:basedOn w:val="TableNormal"/>
    <w:semiHidden/>
    <w:rsid w:val="00E56885"/>
    <w:rPr>
      <w:rFonts w:ascii="Arial" w:hAnsi="Arial" w:cs="Arial"/>
      <w:sz w:val="16"/>
    </w:rPr>
    <w:tblPr>
      <w:tblStyleRowBandSize w:val="1"/>
      <w:tblStyleColBandSize w:val="1"/>
      <w:tblInd w:w="72" w:type="dxa"/>
      <w:tblCellMar>
        <w:top w:w="14" w:type="dxa"/>
        <w:left w:w="115" w:type="dxa"/>
        <w:bottom w:w="14" w:type="dxa"/>
        <w:right w:w="115" w:type="dxa"/>
      </w:tblCellMar>
    </w:tblPr>
    <w:tcPr>
      <w:shd w:val="clear" w:color="auto" w:fill="auto"/>
      <w:vAlign w:val="center"/>
    </w:tcPr>
    <w:tblStylePr w:type="firstRow">
      <w:rPr>
        <w:rFonts w:ascii="Symbol" w:hAnsi="Symbol"/>
        <w:sz w:val="16"/>
      </w:rPr>
    </w:tblStylePr>
    <w:tblStylePr w:type="lastRow">
      <w:rPr>
        <w:rFonts w:ascii="Symbol" w:hAnsi="Symbol"/>
        <w:i/>
        <w:iCs/>
        <w:sz w:val="16"/>
      </w:rPr>
      <w:tblPr/>
      <w:tcPr>
        <w:tcBorders>
          <w:tl2br w:val="none" w:sz="0" w:space="0" w:color="auto"/>
          <w:tr2bl w:val="none" w:sz="0" w:space="0" w:color="auto"/>
        </w:tcBorders>
      </w:tcPr>
    </w:tblStylePr>
    <w:tblStylePr w:type="firstCol">
      <w:pPr>
        <w:jc w:val="left"/>
      </w:pPr>
      <w:rPr>
        <w:rFonts w:ascii="Symbol" w:hAnsi="Symbol"/>
        <w:sz w:val="16"/>
      </w:rPr>
    </w:tblStylePr>
    <w:tblStylePr w:type="lastCol">
      <w:pPr>
        <w:jc w:val="right"/>
      </w:pPr>
      <w:rPr>
        <w:rFonts w:ascii="Symbol" w:hAnsi="Symbol"/>
        <w:i w:val="0"/>
        <w:iCs/>
        <w:sz w:val="16"/>
      </w:rPr>
    </w:tblStylePr>
    <w:tblStylePr w:type="band1Vert">
      <w:rPr>
        <w:rFonts w:ascii="Symbol" w:hAnsi="Symbol"/>
        <w:sz w:val="16"/>
      </w:rPr>
    </w:tblStylePr>
    <w:tblStylePr w:type="band2Vert">
      <w:rPr>
        <w:rFonts w:ascii="Symbol" w:hAnsi="Symbol"/>
        <w:sz w:val="16"/>
      </w:rPr>
    </w:tblStylePr>
    <w:tblStylePr w:type="band1Horz">
      <w:rPr>
        <w:rFonts w:ascii="Symbol" w:hAnsi="Symbol"/>
        <w:sz w:val="16"/>
      </w:rPr>
    </w:tblStylePr>
    <w:tblStylePr w:type="band2Horz">
      <w:rPr>
        <w:rFonts w:ascii="Symbol" w:hAnsi="Symbol"/>
        <w:sz w:val="16"/>
      </w:rPr>
    </w:tblStylePr>
    <w:tblStylePr w:type="neCell">
      <w:rPr>
        <w:rFonts w:ascii="Symbol" w:hAnsi="Symbol"/>
        <w:sz w:val="16"/>
      </w:rPr>
    </w:tblStylePr>
    <w:tblStylePr w:type="nwCell">
      <w:rPr>
        <w:rFonts w:ascii="Symbol" w:hAnsi="Symbol"/>
        <w:sz w:val="16"/>
      </w:rPr>
    </w:tblStylePr>
    <w:tblStylePr w:type="seCell">
      <w:rPr>
        <w:rFonts w:ascii="Symbol" w:hAnsi="Symbol"/>
        <w:sz w:val="16"/>
      </w:rPr>
    </w:tblStylePr>
    <w:tblStylePr w:type="swCell">
      <w:rPr>
        <w:rFonts w:ascii="Symbol" w:hAnsi="Symbol"/>
        <w:sz w:val="16"/>
      </w:rPr>
    </w:tblStylePr>
  </w:style>
  <w:style w:type="paragraph" w:styleId="TOC1">
    <w:name w:val="toc 1"/>
    <w:next w:val="Normal"/>
    <w:autoRedefine/>
    <w:uiPriority w:val="39"/>
    <w:qFormat/>
    <w:rsid w:val="00E56885"/>
    <w:pPr>
      <w:tabs>
        <w:tab w:val="left" w:pos="1440"/>
        <w:tab w:val="right" w:leader="dot" w:pos="10260"/>
      </w:tabs>
      <w:snapToGrid w:val="0"/>
      <w:spacing w:before="80"/>
      <w:ind w:left="1440" w:right="331" w:hanging="1440"/>
    </w:pPr>
    <w:rPr>
      <w:rFonts w:ascii="Arial Bold" w:eastAsia="SimSun" w:hAnsi="Arial Bold" w:cs="Arial Bold"/>
      <w:b/>
      <w:bCs/>
      <w:caps/>
      <w:noProof/>
      <w:sz w:val="18"/>
    </w:rPr>
  </w:style>
  <w:style w:type="paragraph" w:styleId="TOC4">
    <w:name w:val="toc 4"/>
    <w:basedOn w:val="Normal"/>
    <w:next w:val="Normal"/>
    <w:autoRedefine/>
    <w:rsid w:val="00E56885"/>
    <w:pPr>
      <w:tabs>
        <w:tab w:val="left" w:pos="1440"/>
        <w:tab w:val="right" w:leader="dot" w:pos="10260"/>
      </w:tabs>
      <w:adjustRightInd w:val="0"/>
      <w:snapToGrid w:val="0"/>
      <w:spacing w:before="80"/>
      <w:ind w:left="1440" w:right="331"/>
    </w:pPr>
    <w:rPr>
      <w:rFonts w:ascii="Arial Bold" w:hAnsi="Arial Bold" w:cs="Arial Bold"/>
      <w:b/>
      <w:bCs/>
      <w:smallCaps/>
      <w:noProof/>
      <w:sz w:val="20"/>
      <w:szCs w:val="20"/>
    </w:rPr>
  </w:style>
  <w:style w:type="paragraph" w:styleId="TOC2">
    <w:name w:val="toc 2"/>
    <w:basedOn w:val="Normal"/>
    <w:next w:val="Normal"/>
    <w:autoRedefine/>
    <w:uiPriority w:val="39"/>
    <w:qFormat/>
    <w:rsid w:val="00E56885"/>
    <w:pPr>
      <w:tabs>
        <w:tab w:val="left" w:pos="2160"/>
        <w:tab w:val="right" w:leader="dot" w:pos="10260"/>
      </w:tabs>
      <w:snapToGrid w:val="0"/>
      <w:ind w:left="2160" w:right="504" w:hanging="720"/>
    </w:pPr>
    <w:rPr>
      <w:rFonts w:eastAsia="SimSun" w:cs="Arial"/>
      <w:smallCaps/>
      <w:noProof/>
      <w:sz w:val="18"/>
      <w:szCs w:val="20"/>
      <w:lang w:eastAsia="zh-CN"/>
    </w:rPr>
  </w:style>
  <w:style w:type="character" w:styleId="Hyperlink">
    <w:name w:val="Hyperlink"/>
    <w:uiPriority w:val="99"/>
    <w:rsid w:val="00E56885"/>
    <w:rPr>
      <w:rFonts w:ascii="Arial" w:hAnsi="Arial"/>
      <w:color w:val="0000FF"/>
      <w:sz w:val="22"/>
      <w:u w:val="single"/>
    </w:rPr>
  </w:style>
  <w:style w:type="paragraph" w:styleId="TOC3">
    <w:name w:val="toc 3"/>
    <w:basedOn w:val="Normal"/>
    <w:next w:val="Normal"/>
    <w:autoRedefine/>
    <w:uiPriority w:val="39"/>
    <w:qFormat/>
    <w:rsid w:val="00E56885"/>
    <w:pPr>
      <w:tabs>
        <w:tab w:val="left" w:pos="2880"/>
        <w:tab w:val="right" w:leader="dot" w:pos="10260"/>
      </w:tabs>
      <w:ind w:left="2880" w:right="504" w:hanging="720"/>
    </w:pPr>
    <w:rPr>
      <w:rFonts w:cs="Arial"/>
      <w:smallCaps/>
      <w:sz w:val="18"/>
      <w:szCs w:val="20"/>
    </w:rPr>
  </w:style>
  <w:style w:type="paragraph" w:styleId="TOC5">
    <w:name w:val="toc 5"/>
    <w:basedOn w:val="Normal"/>
    <w:next w:val="Normal"/>
    <w:autoRedefine/>
    <w:semiHidden/>
    <w:rsid w:val="00E56885"/>
    <w:pPr>
      <w:tabs>
        <w:tab w:val="right" w:leader="dot" w:pos="10260"/>
      </w:tabs>
      <w:ind w:left="1440" w:right="504"/>
    </w:pPr>
    <w:rPr>
      <w:rFonts w:cs="Arial Unicode MS"/>
      <w:smallCaps/>
      <w:noProof/>
      <w:sz w:val="18"/>
      <w:szCs w:val="18"/>
      <w:lang w:bidi="my-MM"/>
    </w:rPr>
  </w:style>
  <w:style w:type="paragraph" w:styleId="TOC6">
    <w:name w:val="toc 6"/>
    <w:basedOn w:val="Normal"/>
    <w:next w:val="Normal"/>
    <w:autoRedefine/>
    <w:semiHidden/>
    <w:rsid w:val="00E56885"/>
    <w:pPr>
      <w:tabs>
        <w:tab w:val="right" w:leader="dot" w:pos="10260"/>
      </w:tabs>
      <w:ind w:left="2160" w:right="504"/>
    </w:pPr>
    <w:rPr>
      <w:rFonts w:cs="Arial"/>
      <w:smallCaps/>
      <w:noProof/>
      <w:sz w:val="18"/>
      <w:szCs w:val="18"/>
    </w:rPr>
  </w:style>
  <w:style w:type="paragraph" w:styleId="TOC7">
    <w:name w:val="toc 7"/>
    <w:basedOn w:val="Normal"/>
    <w:next w:val="Normal"/>
    <w:autoRedefine/>
    <w:semiHidden/>
    <w:rsid w:val="00E56885"/>
    <w:pPr>
      <w:tabs>
        <w:tab w:val="left" w:pos="1620"/>
        <w:tab w:val="right" w:leader="dot" w:pos="9540"/>
      </w:tabs>
      <w:ind w:left="274"/>
    </w:pPr>
    <w:rPr>
      <w:rFonts w:cs="Arial"/>
      <w:smallCaps/>
      <w:noProof/>
      <w:sz w:val="18"/>
      <w:szCs w:val="18"/>
    </w:rPr>
  </w:style>
  <w:style w:type="paragraph" w:styleId="TOC8">
    <w:name w:val="toc 8"/>
    <w:basedOn w:val="Normal"/>
    <w:next w:val="Normal"/>
    <w:autoRedefine/>
    <w:semiHidden/>
    <w:rsid w:val="00E56885"/>
    <w:pPr>
      <w:ind w:left="1680"/>
    </w:pPr>
  </w:style>
  <w:style w:type="paragraph" w:styleId="TOC9">
    <w:name w:val="toc 9"/>
    <w:basedOn w:val="Normal"/>
    <w:next w:val="Normal"/>
    <w:autoRedefine/>
    <w:semiHidden/>
    <w:rsid w:val="00E56885"/>
    <w:pPr>
      <w:ind w:left="1920"/>
    </w:pPr>
  </w:style>
  <w:style w:type="paragraph" w:customStyle="1" w:styleId="HeadingTOC">
    <w:name w:val="Heading TOC"/>
    <w:rsid w:val="00E56885"/>
    <w:pPr>
      <w:pageBreakBefore/>
      <w:pBdr>
        <w:top w:val="single" w:sz="4" w:space="1" w:color="auto"/>
      </w:pBdr>
      <w:spacing w:after="240"/>
    </w:pPr>
    <w:rPr>
      <w:rFonts w:ascii="Arial" w:hAnsi="Arial"/>
      <w:b/>
      <w:bCs/>
      <w:kern w:val="32"/>
      <w:sz w:val="32"/>
      <w:szCs w:val="32"/>
    </w:rPr>
  </w:style>
  <w:style w:type="paragraph" w:styleId="Header">
    <w:name w:val="header"/>
    <w:basedOn w:val="Normal"/>
    <w:link w:val="HeaderChar"/>
    <w:rsid w:val="00E56885"/>
    <w:pPr>
      <w:tabs>
        <w:tab w:val="center" w:pos="4320"/>
        <w:tab w:val="right" w:pos="8640"/>
      </w:tabs>
      <w:spacing w:before="120"/>
    </w:pPr>
    <w:rPr>
      <w:sz w:val="20"/>
      <w:lang w:val="x-none"/>
    </w:rPr>
  </w:style>
  <w:style w:type="paragraph" w:styleId="Caption">
    <w:name w:val="caption"/>
    <w:basedOn w:val="Normal"/>
    <w:next w:val="Normal"/>
    <w:qFormat/>
    <w:rsid w:val="00E56885"/>
    <w:pPr>
      <w:keepNext/>
      <w:tabs>
        <w:tab w:val="left" w:pos="821"/>
        <w:tab w:val="left" w:pos="1526"/>
        <w:tab w:val="center" w:pos="5112"/>
      </w:tabs>
      <w:spacing w:after="20"/>
    </w:pPr>
    <w:rPr>
      <w:b/>
      <w:bCs/>
      <w:sz w:val="20"/>
      <w:szCs w:val="20"/>
    </w:rPr>
  </w:style>
  <w:style w:type="paragraph" w:customStyle="1" w:styleId="StepList">
    <w:name w:val="Step List"/>
    <w:basedOn w:val="Normal"/>
    <w:link w:val="StepListChar"/>
    <w:rsid w:val="00E56885"/>
    <w:pPr>
      <w:keepLines/>
      <w:numPr>
        <w:numId w:val="4"/>
      </w:numPr>
      <w:tabs>
        <w:tab w:val="left" w:pos="821"/>
        <w:tab w:val="left" w:pos="1526"/>
        <w:tab w:val="left" w:pos="2333"/>
        <w:tab w:val="left" w:pos="2794"/>
        <w:tab w:val="left" w:pos="2880"/>
        <w:tab w:val="left" w:pos="3456"/>
        <w:tab w:val="left" w:pos="4032"/>
        <w:tab w:val="left" w:pos="4464"/>
        <w:tab w:val="left" w:pos="5184"/>
      </w:tabs>
    </w:pPr>
    <w:rPr>
      <w:szCs w:val="22"/>
      <w:lang w:val="x-none"/>
    </w:rPr>
  </w:style>
  <w:style w:type="paragraph" w:customStyle="1" w:styleId="InformationBoxBody">
    <w:name w:val="Information Box Body"/>
    <w:rsid w:val="00E56885"/>
    <w:pPr>
      <w:keepLines/>
      <w:spacing w:before="60" w:after="60"/>
    </w:pPr>
    <w:rPr>
      <w:rFonts w:ascii="Arial" w:eastAsia="SimSun" w:hAnsi="Arial"/>
      <w:lang w:eastAsia="zh-CN"/>
    </w:rPr>
  </w:style>
  <w:style w:type="paragraph" w:customStyle="1" w:styleId="InformationBoxTitle">
    <w:name w:val="Information Box Title"/>
    <w:next w:val="InformationBoxBody"/>
    <w:rsid w:val="00E56885"/>
    <w:pPr>
      <w:keepNext/>
      <w:keepLines/>
      <w:spacing w:before="60"/>
    </w:pPr>
    <w:rPr>
      <w:rFonts w:ascii="Arial" w:eastAsia="SimSun" w:hAnsi="Arial"/>
      <w:b/>
      <w:lang w:eastAsia="zh-CN"/>
    </w:rPr>
  </w:style>
  <w:style w:type="paragraph" w:customStyle="1" w:styleId="TableText">
    <w:name w:val="Table Text"/>
    <w:basedOn w:val="Normal"/>
    <w:rsid w:val="00E56885"/>
    <w:pPr>
      <w:keepLines/>
      <w:spacing w:before="120"/>
    </w:pPr>
    <w:rPr>
      <w:rFonts w:eastAsia="SimSun"/>
      <w:lang w:eastAsia="zh-CN"/>
    </w:rPr>
  </w:style>
  <w:style w:type="paragraph" w:customStyle="1" w:styleId="Legal-1">
    <w:name w:val="Legal-1"/>
    <w:semiHidden/>
    <w:rsid w:val="00E56885"/>
    <w:pPr>
      <w:spacing w:before="120" w:after="120" w:line="360" w:lineRule="auto"/>
      <w:ind w:left="5731"/>
    </w:pPr>
    <w:rPr>
      <w:rFonts w:eastAsia="SimSun"/>
      <w:sz w:val="16"/>
      <w:lang w:eastAsia="zh-CN"/>
    </w:rPr>
  </w:style>
  <w:style w:type="paragraph" w:customStyle="1" w:styleId="TableBullet">
    <w:name w:val="Table Bullet"/>
    <w:basedOn w:val="TableText"/>
    <w:semiHidden/>
    <w:rsid w:val="00E56885"/>
    <w:pPr>
      <w:numPr>
        <w:numId w:val="1"/>
      </w:numPr>
    </w:pPr>
  </w:style>
  <w:style w:type="paragraph" w:customStyle="1" w:styleId="TableTitle">
    <w:name w:val="Table Title"/>
    <w:next w:val="TableText"/>
    <w:rsid w:val="00E56885"/>
    <w:pPr>
      <w:keepNext/>
      <w:keepLines/>
      <w:jc w:val="center"/>
    </w:pPr>
    <w:rPr>
      <w:rFonts w:ascii="Arial" w:eastAsia="Arial Unicode MS" w:hAnsi="Arial"/>
      <w:b/>
      <w:sz w:val="22"/>
      <w:szCs w:val="24"/>
      <w:lang w:eastAsia="zh-CN"/>
    </w:rPr>
  </w:style>
  <w:style w:type="table" w:styleId="TableGrid2">
    <w:name w:val="Table Grid 2"/>
    <w:basedOn w:val="TableNormal"/>
    <w:rsid w:val="00E56885"/>
    <w:pPr>
      <w:keepNext/>
      <w:keepLines/>
      <w:spacing w:before="60" w:after="60"/>
    </w:pPr>
    <w:rPr>
      <w:rFonts w:ascii="Arial" w:hAnsi="Arial"/>
      <w:sz w:val="22"/>
    </w:rPr>
    <w:tblPr>
      <w:tblStyleRowBandSize w:val="1"/>
      <w:tblStyleColBandSize w:val="1"/>
      <w:tblInd w:w="1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auto"/>
      <w:vAlign w:val="center"/>
    </w:tcPr>
    <w:tblStylePr w:type="firstRow">
      <w:pPr>
        <w:jc w:val="center"/>
      </w:pPr>
      <w:rPr>
        <w:rFonts w:ascii="Symbol" w:hAnsi="Symbol"/>
        <w:b/>
        <w:bCs/>
        <w:sz w:val="22"/>
      </w:rPr>
      <w:tblPr/>
      <w:tcPr>
        <w:shd w:val="clear" w:color="auto" w:fill="000000"/>
        <w:vAlign w:val="bottom"/>
      </w:tcPr>
    </w:tblStylePr>
    <w:tblStylePr w:type="lastRow">
      <w:rPr>
        <w:rFonts w:ascii="Symbol" w:hAnsi="Symbol"/>
        <w:b w:val="0"/>
        <w:bCs/>
        <w:sz w:val="22"/>
      </w:rPr>
      <w:tblPr/>
      <w:tcPr>
        <w:tcBorders>
          <w:top w:val="single" w:sz="6" w:space="0" w:color="000000"/>
          <w:tl2br w:val="none" w:sz="0" w:space="0" w:color="auto"/>
          <w:tr2bl w:val="none" w:sz="0" w:space="0" w:color="auto"/>
        </w:tcBorders>
      </w:tcPr>
    </w:tblStylePr>
    <w:tblStylePr w:type="firstCol">
      <w:pPr>
        <w:jc w:val="left"/>
      </w:pPr>
      <w:rPr>
        <w:rFonts w:ascii="Symbol" w:hAnsi="Symbol"/>
        <w:b w:val="0"/>
        <w:bCs/>
        <w:sz w:val="22"/>
      </w:rPr>
      <w:tblPr/>
      <w:tcPr>
        <w:vAlign w:val="center"/>
      </w:tcPr>
    </w:tblStylePr>
    <w:tblStylePr w:type="lastCol">
      <w:pPr>
        <w:jc w:val="left"/>
      </w:pPr>
      <w:rPr>
        <w:rFonts w:ascii="Symbol" w:hAnsi="Symbol"/>
        <w:b w:val="0"/>
        <w:bCs/>
        <w:sz w:val="22"/>
      </w:rPr>
      <w:tblPr/>
      <w:tcPr>
        <w:vAlign w:val="center"/>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Pr/>
      <w:trPr>
        <w:cantSplit w:val="0"/>
      </w:trPr>
    </w:tblStylePr>
    <w:tblStylePr w:type="swCell">
      <w:rPr>
        <w:rFonts w:ascii="Symbol" w:hAnsi="Symbol"/>
        <w:sz w:val="22"/>
      </w:rPr>
    </w:tblStylePr>
  </w:style>
  <w:style w:type="paragraph" w:customStyle="1" w:styleId="HeadingAppendix">
    <w:name w:val="Heading Appendix"/>
    <w:basedOn w:val="Heading1"/>
    <w:rsid w:val="00E56885"/>
    <w:pPr>
      <w:numPr>
        <w:numId w:val="2"/>
      </w:numPr>
    </w:pPr>
    <w:rPr>
      <w:rFonts w:eastAsia="SimSun"/>
    </w:rPr>
  </w:style>
  <w:style w:type="paragraph" w:customStyle="1" w:styleId="Cover-Subtitle">
    <w:name w:val="Cover - Subtitle"/>
    <w:basedOn w:val="Normal"/>
    <w:rsid w:val="00E56885"/>
    <w:pPr>
      <w:snapToGrid w:val="0"/>
      <w:spacing w:after="288"/>
      <w:ind w:right="3600"/>
    </w:pPr>
    <w:rPr>
      <w:rFonts w:ascii="Times New Roman" w:eastAsia="SimSun" w:hAnsi="Times New Roman"/>
      <w:i/>
      <w:sz w:val="32"/>
      <w:lang w:eastAsia="zh-CN"/>
    </w:rPr>
  </w:style>
  <w:style w:type="character" w:customStyle="1" w:styleId="Code-Characterstyle">
    <w:name w:val="Code - Character style"/>
    <w:semiHidden/>
    <w:rsid w:val="00E56885"/>
    <w:rPr>
      <w:rFonts w:ascii="Courier New" w:hAnsi="Courier New"/>
    </w:rPr>
  </w:style>
  <w:style w:type="paragraph" w:customStyle="1" w:styleId="StepListContno">
    <w:name w:val="Step List Cont. (no #)"/>
    <w:basedOn w:val="StepList"/>
    <w:rsid w:val="00E56885"/>
    <w:pPr>
      <w:numPr>
        <w:numId w:val="0"/>
      </w:numPr>
      <w:tabs>
        <w:tab w:val="clear" w:pos="821"/>
      </w:tabs>
    </w:pPr>
  </w:style>
  <w:style w:type="numbering" w:styleId="111111">
    <w:name w:val="Outline List 2"/>
    <w:basedOn w:val="NoList"/>
    <w:semiHidden/>
    <w:rsid w:val="00E56885"/>
    <w:pPr>
      <w:numPr>
        <w:numId w:val="5"/>
      </w:numPr>
    </w:pPr>
  </w:style>
  <w:style w:type="paragraph" w:styleId="ListBullet">
    <w:name w:val="List Bullet"/>
    <w:basedOn w:val="Normal"/>
    <w:rsid w:val="00E56885"/>
    <w:pPr>
      <w:keepLines/>
      <w:numPr>
        <w:numId w:val="3"/>
      </w:numPr>
      <w:tabs>
        <w:tab w:val="left" w:pos="1800"/>
        <w:tab w:val="left" w:pos="2333"/>
        <w:tab w:val="left" w:pos="3024"/>
      </w:tabs>
      <w:spacing w:before="120"/>
      <w:ind w:right="432"/>
    </w:pPr>
  </w:style>
  <w:style w:type="paragraph" w:styleId="BlockText">
    <w:name w:val="Block Text"/>
    <w:basedOn w:val="Normal"/>
    <w:semiHidden/>
    <w:rsid w:val="00E56885"/>
    <w:pPr>
      <w:ind w:left="1440" w:right="1440"/>
    </w:pPr>
  </w:style>
  <w:style w:type="paragraph" w:styleId="ListBullet3">
    <w:name w:val="List Bullet 3"/>
    <w:basedOn w:val="Normal"/>
    <w:rsid w:val="00E56885"/>
    <w:pPr>
      <w:numPr>
        <w:ilvl w:val="2"/>
        <w:numId w:val="3"/>
      </w:numPr>
      <w:spacing w:before="120"/>
    </w:pPr>
  </w:style>
  <w:style w:type="paragraph" w:customStyle="1" w:styleId="Code-Paragraphstyle">
    <w:name w:val="Code - Paragraph style"/>
    <w:basedOn w:val="Normal"/>
    <w:next w:val="Normal"/>
    <w:rsid w:val="00E56885"/>
    <w:pPr>
      <w:tabs>
        <w:tab w:val="left" w:pos="1526"/>
        <w:tab w:val="left" w:pos="2333"/>
      </w:tabs>
      <w:ind w:left="792"/>
    </w:pPr>
    <w:rPr>
      <w:rFonts w:ascii="Courier New" w:hAnsi="Courier New" w:cs="Courier New"/>
      <w:lang w:eastAsia="zh-CN"/>
    </w:rPr>
  </w:style>
  <w:style w:type="table" w:customStyle="1" w:styleId="InfoBoxTable">
    <w:name w:val="Info Box Table"/>
    <w:basedOn w:val="TableNormal"/>
    <w:rsid w:val="00E56885"/>
    <w:pPr>
      <w:keepLines/>
    </w:pPr>
    <w:rPr>
      <w:rFonts w:ascii="Arial"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style>
  <w:style w:type="paragraph" w:styleId="BodyText2">
    <w:name w:val="Body Text 2"/>
    <w:basedOn w:val="Normal"/>
    <w:semiHidden/>
    <w:rsid w:val="00E56885"/>
    <w:pPr>
      <w:spacing w:line="480" w:lineRule="auto"/>
    </w:pPr>
  </w:style>
  <w:style w:type="paragraph" w:customStyle="1" w:styleId="GeneralInstructions">
    <w:name w:val="General Instructions"/>
    <w:next w:val="BodyText"/>
    <w:semiHidden/>
    <w:rsid w:val="00E56885"/>
    <w:pPr>
      <w:adjustRightInd w:val="0"/>
      <w:snapToGrid w:val="0"/>
      <w:spacing w:after="240"/>
    </w:pPr>
    <w:rPr>
      <w:rFonts w:ascii="Arial" w:eastAsia="SimSun" w:hAnsi="Arial"/>
      <w:color w:val="669900"/>
      <w:sz w:val="22"/>
      <w:szCs w:val="24"/>
      <w:lang w:eastAsia="zh-CN"/>
    </w:rPr>
  </w:style>
  <w:style w:type="numbering" w:styleId="1ai">
    <w:name w:val="Outline List 1"/>
    <w:basedOn w:val="NoList"/>
    <w:semiHidden/>
    <w:rsid w:val="00E56885"/>
    <w:pPr>
      <w:numPr>
        <w:numId w:val="6"/>
      </w:numPr>
    </w:pPr>
  </w:style>
  <w:style w:type="numbering" w:styleId="ArticleSection">
    <w:name w:val="Outline List 3"/>
    <w:basedOn w:val="NoList"/>
    <w:semiHidden/>
    <w:rsid w:val="00E56885"/>
    <w:pPr>
      <w:numPr>
        <w:numId w:val="7"/>
      </w:numPr>
    </w:pPr>
  </w:style>
  <w:style w:type="paragraph" w:styleId="BodyText3">
    <w:name w:val="Body Text 3"/>
    <w:basedOn w:val="Normal"/>
    <w:semiHidden/>
    <w:rsid w:val="00E56885"/>
    <w:rPr>
      <w:sz w:val="16"/>
      <w:szCs w:val="16"/>
    </w:rPr>
  </w:style>
  <w:style w:type="paragraph" w:styleId="BodyTextFirstIndent">
    <w:name w:val="Body Text First Indent"/>
    <w:basedOn w:val="BodyText"/>
    <w:semiHidden/>
    <w:rsid w:val="00E56885"/>
    <w:pPr>
      <w:tabs>
        <w:tab w:val="clear" w:pos="792"/>
      </w:tabs>
      <w:adjustRightInd/>
      <w:snapToGrid/>
      <w:ind w:firstLine="210"/>
    </w:pPr>
    <w:rPr>
      <w:rFonts w:eastAsia="Times New Roman"/>
      <w:lang w:eastAsia="en-US"/>
    </w:rPr>
  </w:style>
  <w:style w:type="paragraph" w:styleId="BodyTextFirstIndent2">
    <w:name w:val="Body Text First Indent 2"/>
    <w:basedOn w:val="BodyTextIndent"/>
    <w:semiHidden/>
    <w:rsid w:val="00E56885"/>
    <w:pPr>
      <w:ind w:firstLine="210"/>
    </w:pPr>
  </w:style>
  <w:style w:type="paragraph" w:styleId="BodyTextIndent2">
    <w:name w:val="Body Text Indent 2"/>
    <w:basedOn w:val="Normal"/>
    <w:semiHidden/>
    <w:rsid w:val="00E56885"/>
    <w:pPr>
      <w:spacing w:line="480" w:lineRule="auto"/>
      <w:ind w:left="360"/>
    </w:pPr>
  </w:style>
  <w:style w:type="paragraph" w:styleId="BodyTextIndent3">
    <w:name w:val="Body Text Indent 3"/>
    <w:basedOn w:val="Normal"/>
    <w:semiHidden/>
    <w:rsid w:val="00E56885"/>
    <w:pPr>
      <w:ind w:left="360"/>
    </w:pPr>
    <w:rPr>
      <w:sz w:val="16"/>
      <w:szCs w:val="16"/>
    </w:rPr>
  </w:style>
  <w:style w:type="paragraph" w:styleId="BodyTextIndent">
    <w:name w:val="Body Text Indent"/>
    <w:basedOn w:val="Normal"/>
    <w:semiHidden/>
    <w:rsid w:val="00E56885"/>
    <w:pPr>
      <w:ind w:left="360"/>
    </w:pPr>
  </w:style>
  <w:style w:type="paragraph" w:styleId="Closing">
    <w:name w:val="Closing"/>
    <w:basedOn w:val="Normal"/>
    <w:semiHidden/>
    <w:rsid w:val="00E56885"/>
    <w:pPr>
      <w:ind w:left="4320"/>
    </w:pPr>
  </w:style>
  <w:style w:type="paragraph" w:styleId="Date">
    <w:name w:val="Date"/>
    <w:basedOn w:val="Normal"/>
    <w:next w:val="Normal"/>
    <w:semiHidden/>
    <w:rsid w:val="00E56885"/>
  </w:style>
  <w:style w:type="paragraph" w:styleId="E-mailSignature">
    <w:name w:val="E-mail Signature"/>
    <w:basedOn w:val="Normal"/>
    <w:semiHidden/>
    <w:rsid w:val="00E56885"/>
  </w:style>
  <w:style w:type="paragraph" w:styleId="HTMLAddress">
    <w:name w:val="HTML Address"/>
    <w:basedOn w:val="Normal"/>
    <w:semiHidden/>
    <w:rsid w:val="00E56885"/>
    <w:rPr>
      <w:i/>
      <w:iCs/>
    </w:rPr>
  </w:style>
  <w:style w:type="paragraph" w:styleId="HTMLPreformatted">
    <w:name w:val="HTML Preformatted"/>
    <w:basedOn w:val="Normal"/>
    <w:semiHidden/>
    <w:rsid w:val="00E56885"/>
    <w:rPr>
      <w:rFonts w:ascii="Courier New" w:hAnsi="Courier New" w:cs="Courier New"/>
      <w:sz w:val="20"/>
      <w:szCs w:val="20"/>
    </w:rPr>
  </w:style>
  <w:style w:type="paragraph" w:styleId="List2">
    <w:name w:val="List 2"/>
    <w:basedOn w:val="Normal"/>
    <w:semiHidden/>
    <w:rsid w:val="00E56885"/>
    <w:pPr>
      <w:ind w:left="720" w:hanging="360"/>
    </w:pPr>
  </w:style>
  <w:style w:type="paragraph" w:customStyle="1" w:styleId="Footer-cover">
    <w:name w:val="Footer - cover"/>
    <w:basedOn w:val="Normal"/>
    <w:semiHidden/>
    <w:rsid w:val="00E56885"/>
    <w:pPr>
      <w:adjustRightInd w:val="0"/>
      <w:snapToGrid w:val="0"/>
      <w:spacing w:before="60" w:after="60"/>
    </w:pPr>
    <w:rPr>
      <w:sz w:val="16"/>
      <w:szCs w:val="17"/>
    </w:rPr>
  </w:style>
  <w:style w:type="paragraph" w:styleId="NoSpacing">
    <w:name w:val="No Spacing"/>
    <w:uiPriority w:val="1"/>
    <w:qFormat/>
    <w:rsid w:val="00C27BEC"/>
    <w:rPr>
      <w:rFonts w:ascii="Arial" w:hAnsi="Arial"/>
      <w:sz w:val="22"/>
      <w:szCs w:val="24"/>
    </w:rPr>
  </w:style>
  <w:style w:type="paragraph" w:customStyle="1" w:styleId="Header-cover">
    <w:name w:val="Header - cover"/>
    <w:basedOn w:val="Cover-Subtitle"/>
    <w:semiHidden/>
    <w:rsid w:val="00674ADB"/>
    <w:pPr>
      <w:spacing w:after="0"/>
      <w:ind w:right="0"/>
      <w:jc w:val="right"/>
    </w:pPr>
    <w:rPr>
      <w:bCs/>
      <w:i w:val="0"/>
      <w:snapToGrid w:val="0"/>
      <w:sz w:val="18"/>
    </w:rPr>
  </w:style>
  <w:style w:type="character" w:styleId="Emphasis">
    <w:name w:val="Emphasis"/>
    <w:qFormat/>
    <w:rsid w:val="00E56885"/>
    <w:rPr>
      <w:i/>
      <w:iCs/>
    </w:rPr>
  </w:style>
  <w:style w:type="paragraph" w:styleId="EnvelopeAddress">
    <w:name w:val="envelope address"/>
    <w:basedOn w:val="Normal"/>
    <w:semiHidden/>
    <w:rsid w:val="00E56885"/>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E56885"/>
    <w:rPr>
      <w:rFonts w:cs="Arial"/>
      <w:sz w:val="20"/>
      <w:szCs w:val="20"/>
    </w:rPr>
  </w:style>
  <w:style w:type="paragraph" w:customStyle="1" w:styleId="Cover-Title-IM">
    <w:name w:val="Cover - Title - IM"/>
    <w:basedOn w:val="Cover-Title"/>
    <w:next w:val="Cover-Subtitle"/>
    <w:semiHidden/>
    <w:rsid w:val="00E56885"/>
    <w:rPr>
      <w:color w:val="17AF4B"/>
    </w:rPr>
  </w:style>
  <w:style w:type="character" w:styleId="FollowedHyperlink">
    <w:name w:val="FollowedHyperlink"/>
    <w:semiHidden/>
    <w:rsid w:val="00E56885"/>
    <w:rPr>
      <w:color w:val="800080"/>
      <w:u w:val="single"/>
    </w:rPr>
  </w:style>
  <w:style w:type="paragraph" w:customStyle="1" w:styleId="Cover-Title-WebSphere">
    <w:name w:val="Cover - Title - WebSphere"/>
    <w:basedOn w:val="Cover-Title"/>
    <w:next w:val="Cover-Subtitle"/>
    <w:semiHidden/>
    <w:rsid w:val="00E56885"/>
    <w:rPr>
      <w:color w:val="7F1C7D"/>
    </w:rPr>
  </w:style>
  <w:style w:type="paragraph" w:customStyle="1" w:styleId="Line">
    <w:name w:val="Line"/>
    <w:basedOn w:val="Normal"/>
    <w:semiHidden/>
    <w:rsid w:val="00E56885"/>
    <w:pPr>
      <w:pBdr>
        <w:bottom w:val="single" w:sz="2" w:space="1" w:color="auto"/>
      </w:pBdr>
      <w:tabs>
        <w:tab w:val="left" w:pos="792"/>
      </w:tabs>
      <w:adjustRightInd w:val="0"/>
      <w:snapToGrid w:val="0"/>
      <w:spacing w:line="180" w:lineRule="exact"/>
    </w:pPr>
    <w:rPr>
      <w:rFonts w:eastAsia="Arial Unicode MS"/>
      <w:sz w:val="16"/>
      <w:lang w:eastAsia="zh-CN"/>
    </w:rPr>
  </w:style>
  <w:style w:type="paragraph" w:customStyle="1" w:styleId="Cover-Title-Rational">
    <w:name w:val="Cover - Title - Rational"/>
    <w:basedOn w:val="Cover-Title"/>
    <w:next w:val="Cover-Subtitle"/>
    <w:rsid w:val="00E56885"/>
    <w:rPr>
      <w:color w:val="008ABF"/>
    </w:rPr>
  </w:style>
  <w:style w:type="paragraph" w:customStyle="1" w:styleId="Cover-Title-Tivoli">
    <w:name w:val="Cover - Title - Tivoli"/>
    <w:basedOn w:val="Cover-Title"/>
    <w:next w:val="Cover-Subtitle"/>
    <w:semiHidden/>
    <w:rsid w:val="00E56885"/>
    <w:rPr>
      <w:color w:val="D9182D"/>
    </w:rPr>
  </w:style>
  <w:style w:type="character" w:styleId="HTMLAcronym">
    <w:name w:val="HTML Acronym"/>
    <w:basedOn w:val="DefaultParagraphFont"/>
    <w:semiHidden/>
    <w:rsid w:val="00E56885"/>
  </w:style>
  <w:style w:type="character" w:styleId="LineNumber">
    <w:name w:val="line number"/>
    <w:basedOn w:val="DefaultParagraphFont"/>
    <w:semiHidden/>
    <w:rsid w:val="00E56885"/>
  </w:style>
  <w:style w:type="paragraph" w:customStyle="1" w:styleId="Cover-Title-zSeries">
    <w:name w:val="Cover - Title - zSeries"/>
    <w:basedOn w:val="Cover-Title"/>
    <w:next w:val="Cover-Subtitle"/>
    <w:semiHidden/>
    <w:rsid w:val="00E56885"/>
    <w:rPr>
      <w:color w:val="A5A215"/>
    </w:rPr>
  </w:style>
  <w:style w:type="paragraph" w:styleId="List3">
    <w:name w:val="List 3"/>
    <w:basedOn w:val="Normal"/>
    <w:semiHidden/>
    <w:rsid w:val="00E56885"/>
    <w:pPr>
      <w:ind w:left="1080" w:hanging="360"/>
    </w:pPr>
  </w:style>
  <w:style w:type="paragraph" w:styleId="Signature">
    <w:name w:val="Signature"/>
    <w:basedOn w:val="Normal"/>
    <w:semiHidden/>
    <w:rsid w:val="00E56885"/>
    <w:pPr>
      <w:ind w:left="4320"/>
    </w:pPr>
  </w:style>
  <w:style w:type="character" w:styleId="Strong">
    <w:name w:val="Strong"/>
    <w:qFormat/>
    <w:rsid w:val="00E56885"/>
    <w:rPr>
      <w:b/>
      <w:bCs/>
    </w:rPr>
  </w:style>
  <w:style w:type="paragraph" w:styleId="Subtitle">
    <w:name w:val="Subtitle"/>
    <w:basedOn w:val="Normal"/>
    <w:qFormat/>
    <w:rsid w:val="00E56885"/>
    <w:pPr>
      <w:spacing w:after="60"/>
      <w:jc w:val="center"/>
      <w:outlineLvl w:val="1"/>
    </w:pPr>
    <w:rPr>
      <w:rFonts w:cs="Arial"/>
      <w:sz w:val="24"/>
    </w:rPr>
  </w:style>
  <w:style w:type="paragraph" w:styleId="Title">
    <w:name w:val="Title"/>
    <w:basedOn w:val="Normal"/>
    <w:qFormat/>
    <w:rsid w:val="00E56885"/>
    <w:pPr>
      <w:spacing w:after="60"/>
      <w:jc w:val="center"/>
      <w:outlineLvl w:val="0"/>
    </w:pPr>
    <w:rPr>
      <w:rFonts w:cs="Arial"/>
      <w:b/>
      <w:bCs/>
      <w:kern w:val="28"/>
      <w:sz w:val="32"/>
      <w:szCs w:val="32"/>
    </w:rPr>
  </w:style>
  <w:style w:type="paragraph" w:styleId="List4">
    <w:name w:val="List 4"/>
    <w:basedOn w:val="Normal"/>
    <w:semiHidden/>
    <w:rsid w:val="00E56885"/>
    <w:pPr>
      <w:ind w:left="1440" w:hanging="360"/>
    </w:pPr>
  </w:style>
  <w:style w:type="character" w:styleId="CommentReference">
    <w:name w:val="annotation reference"/>
    <w:semiHidden/>
    <w:rsid w:val="00E56885"/>
    <w:rPr>
      <w:sz w:val="16"/>
      <w:szCs w:val="16"/>
    </w:rPr>
  </w:style>
  <w:style w:type="paragraph" w:styleId="List5">
    <w:name w:val="List 5"/>
    <w:basedOn w:val="Normal"/>
    <w:semiHidden/>
    <w:rsid w:val="00E56885"/>
    <w:pPr>
      <w:ind w:left="1800" w:hanging="360"/>
    </w:pPr>
  </w:style>
  <w:style w:type="paragraph" w:styleId="ListBullet2">
    <w:name w:val="List Bullet 2"/>
    <w:basedOn w:val="Normal"/>
    <w:rsid w:val="00E56885"/>
    <w:pPr>
      <w:keepLines/>
      <w:numPr>
        <w:ilvl w:val="1"/>
        <w:numId w:val="3"/>
      </w:numPr>
      <w:spacing w:before="120"/>
      <w:ind w:right="432"/>
    </w:pPr>
  </w:style>
  <w:style w:type="paragraph" w:customStyle="1" w:styleId="Cover-Title-BA">
    <w:name w:val="Cover - Title - BA"/>
    <w:basedOn w:val="Cover-Title"/>
    <w:next w:val="Cover-Subtitle"/>
    <w:semiHidden/>
    <w:rsid w:val="00E56885"/>
    <w:rPr>
      <w:color w:val="17AF4B"/>
    </w:rPr>
  </w:style>
  <w:style w:type="paragraph" w:styleId="FootnoteText">
    <w:name w:val="footnote text"/>
    <w:basedOn w:val="Normal"/>
    <w:semiHidden/>
    <w:rsid w:val="00E56885"/>
    <w:rPr>
      <w:sz w:val="20"/>
      <w:szCs w:val="20"/>
    </w:rPr>
  </w:style>
  <w:style w:type="character" w:styleId="EndnoteReference">
    <w:name w:val="endnote reference"/>
    <w:semiHidden/>
    <w:rsid w:val="00E56885"/>
    <w:rPr>
      <w:vertAlign w:val="superscript"/>
    </w:rPr>
  </w:style>
  <w:style w:type="paragraph" w:styleId="EndnoteText">
    <w:name w:val="endnote text"/>
    <w:basedOn w:val="Normal"/>
    <w:semiHidden/>
    <w:rsid w:val="00E56885"/>
    <w:rPr>
      <w:sz w:val="20"/>
      <w:szCs w:val="20"/>
    </w:rPr>
  </w:style>
  <w:style w:type="paragraph" w:styleId="ListBullet4">
    <w:name w:val="List Bullet 4"/>
    <w:basedOn w:val="Normal"/>
    <w:semiHidden/>
    <w:rsid w:val="00E56885"/>
    <w:pPr>
      <w:numPr>
        <w:ilvl w:val="3"/>
        <w:numId w:val="3"/>
      </w:numPr>
    </w:pPr>
  </w:style>
  <w:style w:type="character" w:styleId="HTMLCite">
    <w:name w:val="HTML Cite"/>
    <w:semiHidden/>
    <w:rsid w:val="00E56885"/>
    <w:rPr>
      <w:i/>
      <w:iCs/>
    </w:rPr>
  </w:style>
  <w:style w:type="character" w:styleId="HTMLCode">
    <w:name w:val="HTML Code"/>
    <w:uiPriority w:val="99"/>
    <w:semiHidden/>
    <w:rsid w:val="00E56885"/>
    <w:rPr>
      <w:rFonts w:ascii="Courier New" w:hAnsi="Courier New"/>
      <w:sz w:val="20"/>
      <w:szCs w:val="20"/>
    </w:rPr>
  </w:style>
  <w:style w:type="character" w:styleId="HTMLDefinition">
    <w:name w:val="HTML Definition"/>
    <w:semiHidden/>
    <w:rsid w:val="00E56885"/>
    <w:rPr>
      <w:i/>
      <w:iCs/>
    </w:rPr>
  </w:style>
  <w:style w:type="character" w:styleId="HTMLKeyboard">
    <w:name w:val="HTML Keyboard"/>
    <w:semiHidden/>
    <w:rsid w:val="00E56885"/>
    <w:rPr>
      <w:rFonts w:ascii="Courier New" w:hAnsi="Courier New"/>
      <w:sz w:val="20"/>
      <w:szCs w:val="20"/>
    </w:rPr>
  </w:style>
  <w:style w:type="paragraph" w:styleId="ListBullet5">
    <w:name w:val="List Bullet 5"/>
    <w:basedOn w:val="Normal"/>
    <w:semiHidden/>
    <w:rsid w:val="00E56885"/>
    <w:pPr>
      <w:numPr>
        <w:numId w:val="8"/>
      </w:numPr>
    </w:pPr>
  </w:style>
  <w:style w:type="character" w:styleId="HTMLSample">
    <w:name w:val="HTML Sample"/>
    <w:semiHidden/>
    <w:rsid w:val="00E56885"/>
    <w:rPr>
      <w:rFonts w:ascii="Courier New" w:hAnsi="Courier New"/>
    </w:rPr>
  </w:style>
  <w:style w:type="character" w:styleId="HTMLTypewriter">
    <w:name w:val="HTML Typewriter"/>
    <w:semiHidden/>
    <w:rsid w:val="00E56885"/>
    <w:rPr>
      <w:rFonts w:ascii="Courier New" w:hAnsi="Courier New"/>
      <w:sz w:val="20"/>
      <w:szCs w:val="20"/>
    </w:rPr>
  </w:style>
  <w:style w:type="character" w:styleId="HTMLVariable">
    <w:name w:val="HTML Variable"/>
    <w:semiHidden/>
    <w:rsid w:val="00E56885"/>
    <w:rPr>
      <w:i/>
      <w:iCs/>
    </w:rPr>
  </w:style>
  <w:style w:type="character" w:styleId="FootnoteReference">
    <w:name w:val="footnote reference"/>
    <w:semiHidden/>
    <w:rsid w:val="00E56885"/>
    <w:rPr>
      <w:vertAlign w:val="superscript"/>
    </w:rPr>
  </w:style>
  <w:style w:type="paragraph" w:customStyle="1" w:styleId="Cover-Title-IS">
    <w:name w:val="Cover - Title - IS"/>
    <w:basedOn w:val="Cover-Title"/>
    <w:next w:val="Cover-Subtitle"/>
    <w:semiHidden/>
    <w:rsid w:val="00E56885"/>
    <w:rPr>
      <w:color w:val="007670"/>
    </w:rPr>
  </w:style>
  <w:style w:type="paragraph" w:customStyle="1" w:styleId="Header-cover-brand">
    <w:name w:val="Header - cover - brand"/>
    <w:basedOn w:val="Header"/>
    <w:semiHidden/>
    <w:rsid w:val="00674ADB"/>
    <w:pPr>
      <w:spacing w:before="40"/>
    </w:pPr>
  </w:style>
  <w:style w:type="paragraph" w:styleId="ListContinue">
    <w:name w:val="List Continue"/>
    <w:basedOn w:val="Normal"/>
    <w:semiHidden/>
    <w:rsid w:val="00E56885"/>
    <w:pPr>
      <w:ind w:left="360"/>
    </w:pPr>
  </w:style>
  <w:style w:type="paragraph" w:styleId="ListContinue2">
    <w:name w:val="List Continue 2"/>
    <w:basedOn w:val="Normal"/>
    <w:semiHidden/>
    <w:rsid w:val="00E56885"/>
    <w:pPr>
      <w:ind w:left="720"/>
    </w:pPr>
  </w:style>
  <w:style w:type="paragraph" w:styleId="Index1">
    <w:name w:val="index 1"/>
    <w:basedOn w:val="Normal"/>
    <w:next w:val="Normal"/>
    <w:autoRedefine/>
    <w:semiHidden/>
    <w:rsid w:val="00E56885"/>
    <w:pPr>
      <w:ind w:left="220" w:hanging="220"/>
    </w:pPr>
  </w:style>
  <w:style w:type="paragraph" w:styleId="Index2">
    <w:name w:val="index 2"/>
    <w:basedOn w:val="Normal"/>
    <w:next w:val="Normal"/>
    <w:autoRedefine/>
    <w:semiHidden/>
    <w:rsid w:val="00E56885"/>
    <w:pPr>
      <w:ind w:left="440" w:hanging="220"/>
    </w:pPr>
  </w:style>
  <w:style w:type="paragraph" w:styleId="Index3">
    <w:name w:val="index 3"/>
    <w:basedOn w:val="Normal"/>
    <w:next w:val="Normal"/>
    <w:autoRedefine/>
    <w:semiHidden/>
    <w:rsid w:val="00E56885"/>
    <w:pPr>
      <w:ind w:left="660" w:hanging="220"/>
    </w:pPr>
  </w:style>
  <w:style w:type="paragraph" w:styleId="ListContinue3">
    <w:name w:val="List Continue 3"/>
    <w:basedOn w:val="Normal"/>
    <w:semiHidden/>
    <w:rsid w:val="00E56885"/>
    <w:pPr>
      <w:ind w:left="1080"/>
    </w:pPr>
  </w:style>
  <w:style w:type="paragraph" w:styleId="ListContinue4">
    <w:name w:val="List Continue 4"/>
    <w:basedOn w:val="Normal"/>
    <w:semiHidden/>
    <w:rsid w:val="00E56885"/>
    <w:pPr>
      <w:ind w:left="1440"/>
    </w:pPr>
  </w:style>
  <w:style w:type="paragraph" w:styleId="ListContinue5">
    <w:name w:val="List Continue 5"/>
    <w:basedOn w:val="Normal"/>
    <w:semiHidden/>
    <w:rsid w:val="00E56885"/>
    <w:pPr>
      <w:ind w:left="1800"/>
    </w:pPr>
  </w:style>
  <w:style w:type="paragraph" w:styleId="ListNumber">
    <w:name w:val="List Number"/>
    <w:basedOn w:val="Normal"/>
    <w:semiHidden/>
    <w:rsid w:val="00E56885"/>
    <w:pPr>
      <w:numPr>
        <w:numId w:val="9"/>
      </w:numPr>
    </w:pPr>
  </w:style>
  <w:style w:type="paragraph" w:styleId="ListNumber2">
    <w:name w:val="List Number 2"/>
    <w:basedOn w:val="Normal"/>
    <w:semiHidden/>
    <w:rsid w:val="00E56885"/>
    <w:pPr>
      <w:numPr>
        <w:numId w:val="10"/>
      </w:numPr>
    </w:pPr>
  </w:style>
  <w:style w:type="paragraph" w:styleId="ListNumber3">
    <w:name w:val="List Number 3"/>
    <w:basedOn w:val="Normal"/>
    <w:semiHidden/>
    <w:rsid w:val="00E56885"/>
    <w:pPr>
      <w:numPr>
        <w:numId w:val="11"/>
      </w:numPr>
    </w:pPr>
  </w:style>
  <w:style w:type="paragraph" w:styleId="IndexHeading">
    <w:name w:val="index heading"/>
    <w:basedOn w:val="Normal"/>
    <w:next w:val="Index1"/>
    <w:semiHidden/>
    <w:rsid w:val="00E56885"/>
    <w:rPr>
      <w:b/>
      <w:bCs/>
    </w:rPr>
  </w:style>
  <w:style w:type="paragraph" w:styleId="ListNumber4">
    <w:name w:val="List Number 4"/>
    <w:basedOn w:val="Normal"/>
    <w:semiHidden/>
    <w:rsid w:val="00E56885"/>
    <w:pPr>
      <w:numPr>
        <w:numId w:val="12"/>
      </w:numPr>
    </w:pPr>
  </w:style>
  <w:style w:type="paragraph" w:styleId="ListNumber5">
    <w:name w:val="List Number 5"/>
    <w:basedOn w:val="Normal"/>
    <w:semiHidden/>
    <w:rsid w:val="00E56885"/>
    <w:pPr>
      <w:numPr>
        <w:numId w:val="13"/>
      </w:numPr>
    </w:pPr>
  </w:style>
  <w:style w:type="paragraph" w:styleId="List">
    <w:name w:val="List"/>
    <w:basedOn w:val="Normal"/>
    <w:semiHidden/>
    <w:rsid w:val="00E56885"/>
    <w:pPr>
      <w:ind w:left="360" w:hanging="360"/>
    </w:pPr>
  </w:style>
  <w:style w:type="paragraph" w:styleId="MessageHeader">
    <w:name w:val="Message Header"/>
    <w:basedOn w:val="Normal"/>
    <w:semiHidden/>
    <w:rsid w:val="00E5688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semiHidden/>
    <w:rsid w:val="00E56885"/>
    <w:rPr>
      <w:rFonts w:ascii="Times New Roman" w:hAnsi="Times New Roman"/>
      <w:sz w:val="24"/>
    </w:rPr>
  </w:style>
  <w:style w:type="paragraph" w:styleId="NormalIndent">
    <w:name w:val="Normal Indent"/>
    <w:basedOn w:val="Normal"/>
    <w:semiHidden/>
    <w:rsid w:val="00E56885"/>
    <w:pPr>
      <w:ind w:left="720"/>
    </w:pPr>
  </w:style>
  <w:style w:type="paragraph" w:styleId="NoteHeading">
    <w:name w:val="Note Heading"/>
    <w:basedOn w:val="Normal"/>
    <w:next w:val="Normal"/>
    <w:semiHidden/>
    <w:rsid w:val="00E56885"/>
    <w:pPr>
      <w:jc w:val="center"/>
    </w:pPr>
    <w:rPr>
      <w:rFonts w:ascii="Arial Black" w:hAnsi="Arial Black"/>
      <w:sz w:val="28"/>
    </w:rPr>
  </w:style>
  <w:style w:type="paragraph" w:styleId="PlainText">
    <w:name w:val="Plain Text"/>
    <w:basedOn w:val="Normal"/>
    <w:semiHidden/>
    <w:rsid w:val="00E56885"/>
    <w:rPr>
      <w:rFonts w:ascii="Courier New" w:hAnsi="Courier New" w:cs="Courier New"/>
      <w:sz w:val="20"/>
      <w:szCs w:val="20"/>
    </w:rPr>
  </w:style>
  <w:style w:type="paragraph" w:styleId="Salutation">
    <w:name w:val="Salutation"/>
    <w:basedOn w:val="Normal"/>
    <w:next w:val="Normal"/>
    <w:semiHidden/>
    <w:rsid w:val="00E56885"/>
  </w:style>
  <w:style w:type="paragraph" w:customStyle="1" w:styleId="Header-cover3">
    <w:name w:val="Header - cover 3"/>
    <w:basedOn w:val="Cover-Subtitle"/>
    <w:rsid w:val="00E56885"/>
    <w:pPr>
      <w:spacing w:before="20" w:after="0"/>
      <w:ind w:right="0"/>
      <w:jc w:val="right"/>
    </w:pPr>
    <w:rPr>
      <w:bCs/>
      <w:i w:val="0"/>
      <w:snapToGrid w:val="0"/>
      <w:sz w:val="18"/>
    </w:rPr>
  </w:style>
  <w:style w:type="paragraph" w:customStyle="1" w:styleId="PoT">
    <w:name w:val="PoT"/>
    <w:basedOn w:val="Normal"/>
    <w:semiHidden/>
    <w:rsid w:val="00E56885"/>
    <w:pPr>
      <w:snapToGrid w:val="0"/>
      <w:spacing w:after="60"/>
    </w:pPr>
    <w:rPr>
      <w:b/>
      <w:snapToGrid w:val="0"/>
    </w:rPr>
  </w:style>
  <w:style w:type="paragraph" w:styleId="BalloonText">
    <w:name w:val="Balloon Text"/>
    <w:basedOn w:val="Normal"/>
    <w:semiHidden/>
    <w:rsid w:val="00E56885"/>
    <w:rPr>
      <w:rFonts w:ascii="Tahoma" w:hAnsi="Tahoma" w:cs="Tahoma"/>
      <w:sz w:val="16"/>
      <w:szCs w:val="16"/>
    </w:rPr>
  </w:style>
  <w:style w:type="paragraph" w:styleId="CommentText">
    <w:name w:val="annotation text"/>
    <w:basedOn w:val="Normal"/>
    <w:semiHidden/>
    <w:rsid w:val="00E56885"/>
    <w:rPr>
      <w:sz w:val="20"/>
      <w:szCs w:val="20"/>
    </w:rPr>
  </w:style>
  <w:style w:type="paragraph" w:styleId="CommentSubject">
    <w:name w:val="annotation subject"/>
    <w:basedOn w:val="CommentText"/>
    <w:next w:val="CommentText"/>
    <w:semiHidden/>
    <w:rsid w:val="00E56885"/>
    <w:rPr>
      <w:b/>
      <w:bCs/>
    </w:rPr>
  </w:style>
  <w:style w:type="paragraph" w:styleId="DocumentMap">
    <w:name w:val="Document Map"/>
    <w:basedOn w:val="Normal"/>
    <w:semiHidden/>
    <w:rsid w:val="00E56885"/>
    <w:pPr>
      <w:shd w:val="clear" w:color="auto" w:fill="000080"/>
    </w:pPr>
    <w:rPr>
      <w:rFonts w:ascii="Tahoma" w:hAnsi="Tahoma" w:cs="Tahoma"/>
      <w:sz w:val="20"/>
      <w:szCs w:val="20"/>
    </w:rPr>
  </w:style>
  <w:style w:type="paragraph" w:styleId="Index4">
    <w:name w:val="index 4"/>
    <w:basedOn w:val="Normal"/>
    <w:next w:val="Normal"/>
    <w:autoRedefine/>
    <w:semiHidden/>
    <w:rsid w:val="00E56885"/>
    <w:pPr>
      <w:ind w:left="880" w:hanging="220"/>
    </w:pPr>
  </w:style>
  <w:style w:type="paragraph" w:styleId="Index5">
    <w:name w:val="index 5"/>
    <w:basedOn w:val="Normal"/>
    <w:next w:val="Normal"/>
    <w:autoRedefine/>
    <w:semiHidden/>
    <w:rsid w:val="00E56885"/>
    <w:pPr>
      <w:ind w:left="1100" w:hanging="220"/>
    </w:pPr>
  </w:style>
  <w:style w:type="paragraph" w:styleId="Index6">
    <w:name w:val="index 6"/>
    <w:basedOn w:val="Normal"/>
    <w:next w:val="Normal"/>
    <w:autoRedefine/>
    <w:semiHidden/>
    <w:rsid w:val="00E56885"/>
    <w:pPr>
      <w:ind w:left="1320" w:hanging="220"/>
    </w:pPr>
  </w:style>
  <w:style w:type="paragraph" w:styleId="Index7">
    <w:name w:val="index 7"/>
    <w:basedOn w:val="Normal"/>
    <w:next w:val="Normal"/>
    <w:autoRedefine/>
    <w:semiHidden/>
    <w:rsid w:val="00E56885"/>
    <w:pPr>
      <w:ind w:left="1540" w:hanging="220"/>
    </w:pPr>
  </w:style>
  <w:style w:type="paragraph" w:styleId="Index8">
    <w:name w:val="index 8"/>
    <w:basedOn w:val="Normal"/>
    <w:next w:val="Normal"/>
    <w:autoRedefine/>
    <w:semiHidden/>
    <w:rsid w:val="00E56885"/>
    <w:pPr>
      <w:ind w:left="1760" w:hanging="220"/>
    </w:pPr>
  </w:style>
  <w:style w:type="paragraph" w:styleId="Index9">
    <w:name w:val="index 9"/>
    <w:basedOn w:val="Normal"/>
    <w:next w:val="Normal"/>
    <w:autoRedefine/>
    <w:semiHidden/>
    <w:rsid w:val="00E56885"/>
    <w:pPr>
      <w:ind w:left="1980" w:hanging="220"/>
    </w:pPr>
  </w:style>
  <w:style w:type="paragraph" w:styleId="MacroText">
    <w:name w:val="macro"/>
    <w:semiHidden/>
    <w:rsid w:val="00E56885"/>
    <w:pPr>
      <w:tabs>
        <w:tab w:val="left" w:pos="480"/>
        <w:tab w:val="left" w:pos="960"/>
        <w:tab w:val="left" w:pos="1440"/>
        <w:tab w:val="left" w:pos="1920"/>
        <w:tab w:val="left" w:pos="2400"/>
        <w:tab w:val="left" w:pos="2880"/>
        <w:tab w:val="left" w:pos="3360"/>
        <w:tab w:val="left" w:pos="3840"/>
        <w:tab w:val="left" w:pos="4320"/>
      </w:tabs>
      <w:spacing w:before="240" w:after="120"/>
    </w:pPr>
    <w:rPr>
      <w:rFonts w:ascii="Courier New" w:hAnsi="Courier New" w:cs="Courier New"/>
    </w:rPr>
  </w:style>
  <w:style w:type="paragraph" w:styleId="TableofAuthorities">
    <w:name w:val="table of authorities"/>
    <w:basedOn w:val="Normal"/>
    <w:next w:val="Normal"/>
    <w:semiHidden/>
    <w:rsid w:val="00E56885"/>
    <w:pPr>
      <w:ind w:left="220" w:hanging="220"/>
    </w:pPr>
  </w:style>
  <w:style w:type="paragraph" w:styleId="TableofFigures">
    <w:name w:val="table of figures"/>
    <w:basedOn w:val="Normal"/>
    <w:next w:val="Normal"/>
    <w:semiHidden/>
    <w:rsid w:val="00E56885"/>
  </w:style>
  <w:style w:type="paragraph" w:styleId="TOAHeading">
    <w:name w:val="toa heading"/>
    <w:basedOn w:val="Normal"/>
    <w:next w:val="Normal"/>
    <w:semiHidden/>
    <w:rsid w:val="00E56885"/>
    <w:pPr>
      <w:spacing w:before="120"/>
    </w:pPr>
    <w:rPr>
      <w:rFonts w:cs="Arial"/>
      <w:b/>
      <w:bCs/>
      <w:sz w:val="24"/>
    </w:rPr>
  </w:style>
  <w:style w:type="paragraph" w:customStyle="1" w:styleId="Footer-tabletext">
    <w:name w:val="Footer - table text"/>
    <w:basedOn w:val="Footer"/>
    <w:semiHidden/>
    <w:rsid w:val="00E56885"/>
    <w:pPr>
      <w:pBdr>
        <w:top w:val="none" w:sz="0" w:space="0" w:color="auto"/>
      </w:pBdr>
      <w:spacing w:before="60" w:after="60"/>
    </w:pPr>
  </w:style>
  <w:style w:type="table" w:customStyle="1" w:styleId="Footer-table">
    <w:name w:val="Footer - table"/>
    <w:basedOn w:val="TableGrid8"/>
    <w:semiHidden/>
    <w:rsid w:val="00E56885"/>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Symbol" w:hAnsi="Symbol"/>
        <w:b w:val="0"/>
        <w:bCs/>
        <w:i w:val="0"/>
        <w:color w:val="auto"/>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Header-cover1">
    <w:name w:val="Header - cover 1"/>
    <w:basedOn w:val="Cover-Title"/>
    <w:next w:val="Header-cover2"/>
    <w:rsid w:val="00E56885"/>
    <w:pPr>
      <w:spacing w:before="20" w:after="40"/>
    </w:pPr>
    <w:rPr>
      <w:snapToGrid w:val="0"/>
      <w:spacing w:val="-6"/>
      <w:sz w:val="19"/>
    </w:rPr>
  </w:style>
  <w:style w:type="character" w:styleId="PageNumber">
    <w:name w:val="page number"/>
    <w:basedOn w:val="DefaultParagraphFont"/>
    <w:semiHidden/>
    <w:rsid w:val="00E56885"/>
  </w:style>
  <w:style w:type="paragraph" w:customStyle="1" w:styleId="Header-cover2">
    <w:name w:val="Header - cover 2"/>
    <w:basedOn w:val="Header-cover1"/>
    <w:rsid w:val="00E56885"/>
    <w:rPr>
      <w:rFonts w:ascii="Arial" w:eastAsia="Times New Roman" w:hAnsi="Arial"/>
      <w:b w:val="0"/>
      <w:lang w:eastAsia="en-US"/>
    </w:rPr>
  </w:style>
  <w:style w:type="table" w:customStyle="1" w:styleId="Cover-table">
    <w:name w:val="Cover - table"/>
    <w:basedOn w:val="TableGrid7"/>
    <w:semiHidden/>
    <w:rsid w:val="00E56885"/>
    <w:tblPr>
      <w:tblStyleRowBandSize w:val="1"/>
      <w:tblStyleColBandSize w:val="1"/>
      <w:jc w:val="center"/>
      <w:tblInd w:w="0" w:type="dxa"/>
      <w:tblBorders>
        <w:insideH w:val="single" w:sz="4" w:space="0" w:color="000000"/>
      </w:tblBorders>
      <w:tblCellMar>
        <w:top w:w="0" w:type="dxa"/>
        <w:left w:w="0" w:type="dxa"/>
        <w:bottom w:w="0" w:type="dxa"/>
        <w:right w:w="0" w:type="dxa"/>
      </w:tblCellMar>
    </w:tblPr>
    <w:trPr>
      <w:cantSplit/>
      <w:jc w:val="center"/>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paragraph" w:customStyle="1" w:styleId="Legal-1-line">
    <w:name w:val="Legal-1 - line"/>
    <w:basedOn w:val="Legal-1"/>
    <w:semiHidden/>
    <w:rsid w:val="00E56885"/>
    <w:pPr>
      <w:pBdr>
        <w:top w:val="single" w:sz="4" w:space="1" w:color="auto"/>
      </w:pBdr>
    </w:pPr>
    <w:rPr>
      <w:szCs w:val="72"/>
    </w:rPr>
  </w:style>
  <w:style w:type="paragraph" w:customStyle="1" w:styleId="Cover-Title-CollaborationSolutions">
    <w:name w:val="Cover - Title - Collaboration Solutions"/>
    <w:basedOn w:val="Cover-Title"/>
    <w:next w:val="Cover-Subtitle"/>
    <w:semiHidden/>
    <w:rsid w:val="00E56885"/>
    <w:rPr>
      <w:color w:val="FDB813"/>
    </w:rPr>
  </w:style>
  <w:style w:type="paragraph" w:styleId="ListParagraph">
    <w:name w:val="List Paragraph"/>
    <w:basedOn w:val="Normal"/>
    <w:uiPriority w:val="34"/>
    <w:qFormat/>
    <w:rsid w:val="00B63F99"/>
    <w:pPr>
      <w:spacing w:after="200" w:line="276" w:lineRule="auto"/>
      <w:ind w:left="720"/>
      <w:contextualSpacing/>
    </w:pPr>
    <w:rPr>
      <w:rFonts w:ascii="Calibri" w:eastAsia="Calibri" w:hAnsi="Calibri"/>
      <w:szCs w:val="22"/>
    </w:rPr>
  </w:style>
  <w:style w:type="paragraph" w:customStyle="1" w:styleId="Section">
    <w:name w:val="Section"/>
    <w:basedOn w:val="StepList"/>
    <w:link w:val="SectionChar"/>
    <w:qFormat/>
    <w:rsid w:val="00B63F99"/>
    <w:pPr>
      <w:keepNext/>
    </w:pPr>
  </w:style>
  <w:style w:type="paragraph" w:styleId="TOCHeading">
    <w:name w:val="TOC Heading"/>
    <w:basedOn w:val="Heading1"/>
    <w:next w:val="Normal"/>
    <w:uiPriority w:val="39"/>
    <w:semiHidden/>
    <w:unhideWhenUsed/>
    <w:qFormat/>
    <w:rsid w:val="00295CBB"/>
    <w:pPr>
      <w:keepNext/>
      <w:keepLines/>
      <w:pageBreakBefore w:val="0"/>
      <w:numPr>
        <w:numId w:val="0"/>
      </w:numPr>
      <w:pBdr>
        <w:top w:val="none" w:sz="0" w:space="0" w:color="auto"/>
      </w:pBdr>
      <w:spacing w:before="480" w:after="0" w:line="276" w:lineRule="auto"/>
      <w:outlineLvl w:val="9"/>
    </w:pPr>
    <w:rPr>
      <w:rFonts w:ascii="Cambria" w:eastAsia="Times New Roman" w:hAnsi="Cambria" w:cs="Times New Roman"/>
      <w:b/>
      <w:bCs/>
      <w:color w:val="365F91"/>
      <w:kern w:val="0"/>
      <w:sz w:val="28"/>
      <w:szCs w:val="28"/>
      <w:lang w:val="en-US" w:eastAsia="en-US"/>
    </w:rPr>
  </w:style>
  <w:style w:type="character" w:customStyle="1" w:styleId="StepListChar">
    <w:name w:val="Step List Char"/>
    <w:link w:val="StepList"/>
    <w:rsid w:val="00B63F99"/>
    <w:rPr>
      <w:rFonts w:ascii="Arial" w:hAnsi="Arial"/>
      <w:sz w:val="22"/>
      <w:szCs w:val="22"/>
      <w:lang w:val="x-none" w:eastAsia="en-US"/>
    </w:rPr>
  </w:style>
  <w:style w:type="character" w:customStyle="1" w:styleId="SectionChar">
    <w:name w:val="Section Char"/>
    <w:basedOn w:val="StepListChar"/>
    <w:link w:val="Section"/>
    <w:rsid w:val="00B63F99"/>
    <w:rPr>
      <w:rFonts w:ascii="Arial" w:hAnsi="Arial"/>
      <w:sz w:val="22"/>
      <w:szCs w:val="22"/>
      <w:lang w:val="x-none" w:eastAsia="en-US"/>
    </w:rPr>
  </w:style>
  <w:style w:type="paragraph" w:customStyle="1" w:styleId="Heading10">
    <w:name w:val="Heading 10"/>
    <w:basedOn w:val="Normal"/>
    <w:next w:val="BodyText"/>
    <w:rsid w:val="00CF3D2F"/>
    <w:pPr>
      <w:keepNext/>
      <w:numPr>
        <w:numId w:val="16"/>
      </w:numPr>
      <w:spacing w:line="276" w:lineRule="auto"/>
      <w:jc w:val="both"/>
    </w:pPr>
    <w:rPr>
      <w:rFonts w:ascii="Liberation Sans" w:eastAsia="DejaVu Sans" w:hAnsi="Liberation Sans" w:cs="Lohit Hindi"/>
      <w:b/>
      <w:bCs/>
      <w:sz w:val="21"/>
      <w:szCs w:val="21"/>
      <w:lang w:val="en-US" w:eastAsia="zh-CN"/>
    </w:rPr>
  </w:style>
  <w:style w:type="character" w:customStyle="1" w:styleId="HeaderChar">
    <w:name w:val="Header Char"/>
    <w:link w:val="Header"/>
    <w:rsid w:val="00CF3D2F"/>
    <w:rPr>
      <w:rFonts w:ascii="Arial" w:hAnsi="Arial"/>
      <w:szCs w:val="24"/>
      <w:lang w:eastAsia="en-US"/>
    </w:rPr>
  </w:style>
  <w:style w:type="table" w:styleId="Table3Deffects1">
    <w:name w:val="Table 3D effects 1"/>
    <w:basedOn w:val="TableNormal"/>
    <w:semiHidden/>
    <w:rsid w:val="00E56885"/>
    <w:pPr>
      <w:spacing w:before="120" w:after="12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56885"/>
    <w:pPr>
      <w:spacing w:before="120" w:after="12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56885"/>
    <w:pPr>
      <w:spacing w:before="120" w:after="12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56885"/>
    <w:pPr>
      <w:spacing w:before="120"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56885"/>
    <w:pPr>
      <w:spacing w:before="120" w:after="1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56885"/>
    <w:pPr>
      <w:spacing w:before="120" w:after="12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56885"/>
    <w:pPr>
      <w:spacing w:before="120" w:after="12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56885"/>
    <w:pPr>
      <w:spacing w:before="120" w:after="12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56885"/>
    <w:pPr>
      <w:spacing w:before="120" w:after="12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56885"/>
    <w:pPr>
      <w:spacing w:before="120" w:after="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56885"/>
    <w:pPr>
      <w:spacing w:before="120" w:after="12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56885"/>
    <w:pPr>
      <w:spacing w:before="120" w:after="12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56885"/>
    <w:pPr>
      <w:spacing w:before="120" w:after="12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56885"/>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56885"/>
    <w:pPr>
      <w:spacing w:before="120" w:after="12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56885"/>
    <w:pPr>
      <w:spacing w:before="120"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56885"/>
    <w:rPr>
      <w:rFonts w:ascii="Arial" w:eastAsia="Arial Unicode MS" w:hAnsi="Arial"/>
    </w:rPr>
    <w:tblPr>
      <w:jc w:val="center"/>
      <w:tblInd w:w="0" w:type="dxa"/>
      <w:tblCellMar>
        <w:top w:w="29" w:type="dxa"/>
        <w:left w:w="115" w:type="dxa"/>
        <w:bottom w:w="29" w:type="dxa"/>
        <w:right w:w="115" w:type="dxa"/>
      </w:tblCellMar>
    </w:tblPr>
    <w:trPr>
      <w:cantSplit/>
      <w:jc w:val="center"/>
    </w:trPr>
    <w:tcPr>
      <w:shd w:val="clear" w:color="auto" w:fill="E0E0E0"/>
      <w:vAlign w:val="center"/>
    </w:tcPr>
    <w:tblStylePr w:type="firstCol">
      <w:rPr>
        <w:rFonts w:ascii="Cambria Math" w:hAnsi="Cambria Math"/>
        <w:b w:val="0"/>
        <w:sz w:val="20"/>
      </w:rPr>
      <w:tblPr/>
      <w:trPr>
        <w:cantSplit w:val="0"/>
      </w:trPr>
      <w:tcPr>
        <w:tcBorders>
          <w:top w:val="nil"/>
          <w:left w:val="nil"/>
          <w:bottom w:val="nil"/>
          <w:right w:val="nil"/>
          <w:insideH w:val="nil"/>
          <w:insideV w:val="nil"/>
          <w:tl2br w:val="nil"/>
          <w:tr2bl w:val="nil"/>
        </w:tcBorders>
      </w:tcPr>
    </w:tblStylePr>
  </w:style>
  <w:style w:type="table" w:styleId="TableGrid3">
    <w:name w:val="Table Grid 3"/>
    <w:basedOn w:val="TableNormal"/>
    <w:rsid w:val="00E56885"/>
    <w:pPr>
      <w:spacing w:before="120" w:after="120"/>
    </w:pPr>
    <w:rPr>
      <w:rFonts w:ascii="Arial" w:hAnsi="Arial"/>
      <w:sz w:val="22"/>
    </w:rPr>
    <w:tblPr>
      <w:tblStyleRowBandSize w:val="1"/>
      <w:tblStyleColBandSize w:val="1"/>
      <w:tblInd w:w="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vAlign w:val="center"/>
    </w:tcPr>
    <w:tblStylePr w:type="firstRow">
      <w:pPr>
        <w:wordWrap/>
        <w:spacing w:beforeLines="0" w:before="60" w:beforeAutospacing="0" w:afterLines="0" w:after="60" w:afterAutospacing="0" w:line="240" w:lineRule="auto"/>
        <w:contextualSpacing w:val="0"/>
        <w:jc w:val="center"/>
      </w:pPr>
      <w:rPr>
        <w:rFonts w:ascii="Symbol" w:hAnsi="Symbol"/>
        <w:b/>
        <w:color w:val="auto"/>
        <w:sz w:val="22"/>
      </w:rPr>
      <w:tblPr/>
      <w:tcPr>
        <w:shd w:val="clear" w:color="auto" w:fill="000000"/>
        <w:vAlign w:val="center"/>
      </w:tcPr>
    </w:tblStylePr>
    <w:tblStylePr w:type="lastRow">
      <w:rPr>
        <w:rFonts w:ascii="Symbol" w:hAnsi="Symbol"/>
        <w:b w:val="0"/>
        <w:bCs/>
        <w:sz w:val="22"/>
      </w:rPr>
      <w:tblPr/>
      <w:tcPr>
        <w:tcBorders>
          <w:tl2br w:val="none" w:sz="0" w:space="0" w:color="auto"/>
          <w:tr2bl w:val="none" w:sz="0" w:space="0" w:color="auto"/>
        </w:tcBorders>
      </w:tcPr>
    </w:tblStylePr>
    <w:tblStylePr w:type="firstCol">
      <w:rPr>
        <w:rFonts w:ascii="Symbol" w:hAnsi="Symbol"/>
        <w:sz w:val="22"/>
      </w:rPr>
    </w:tblStylePr>
    <w:tblStylePr w:type="lastCol">
      <w:rPr>
        <w:rFonts w:ascii="Symbol" w:hAnsi="Symbol"/>
        <w:b w:val="0"/>
        <w:bCs/>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4">
    <w:name w:val="Table Grid 4"/>
    <w:basedOn w:val="TableNormal"/>
    <w:rsid w:val="00E56885"/>
    <w:pPr>
      <w:spacing w:before="60" w:after="60"/>
    </w:pPr>
    <w:rPr>
      <w:rFonts w:ascii="Arial" w:hAnsi="Arial"/>
      <w:sz w:val="22"/>
    </w:rPr>
    <w:tblPr>
      <w:tblStyleRowBandSize w:val="1"/>
      <w:tblStyleColBandSize w:val="1"/>
      <w:tblInd w:w="16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15" w:type="dxa"/>
        <w:bottom w:w="0" w:type="dxa"/>
        <w:right w:w="115" w:type="dxa"/>
      </w:tblCellMar>
    </w:tblPr>
    <w:trPr>
      <w:cantSplit/>
    </w:trPr>
    <w:tcPr>
      <w:shd w:val="clear" w:color="auto" w:fill="FFFFFF"/>
      <w:vAlign w:val="center"/>
    </w:tcPr>
    <w:tblStylePr w:type="firstRow">
      <w:rPr>
        <w:rFonts w:ascii="Symbol" w:hAnsi="Symbol"/>
        <w:b/>
        <w:color w:val="auto"/>
        <w:sz w:val="22"/>
      </w:rPr>
      <w:tblPr/>
      <w:tcPr>
        <w:shd w:val="clear" w:color="auto" w:fill="000000"/>
      </w:tcPr>
    </w:tblStylePr>
    <w:tblStylePr w:type="lastRow">
      <w:rPr>
        <w:rFonts w:ascii="Symbol" w:hAnsi="Symbol"/>
        <w:b w:val="0"/>
        <w:bCs/>
        <w:color w:val="auto"/>
        <w:sz w:val="22"/>
      </w:rPr>
      <w:tblPr/>
      <w:tcPr>
        <w:shd w:val="clear" w:color="auto" w:fill="FFFFFF"/>
      </w:tcPr>
    </w:tblStylePr>
    <w:tblStylePr w:type="firstCol">
      <w:rPr>
        <w:rFonts w:ascii="Symbol" w:hAnsi="Symbol"/>
        <w:sz w:val="22"/>
      </w:rPr>
    </w:tblStylePr>
    <w:tblStylePr w:type="lastCol">
      <w:rPr>
        <w:rFonts w:ascii="Symbol" w:hAnsi="Symbol"/>
        <w:b w:val="0"/>
        <w:bCs/>
        <w:color w:val="auto"/>
        <w:sz w:val="22"/>
      </w:rPr>
      <w:tblPr/>
      <w:tcPr>
        <w:tcBorders>
          <w:tl2br w:val="none" w:sz="0" w:space="0" w:color="auto"/>
          <w:tr2bl w:val="none" w:sz="0" w:space="0" w:color="auto"/>
        </w:tcBorders>
      </w:tcPr>
    </w:tblStylePr>
    <w:tblStylePr w:type="band1Vert">
      <w:rPr>
        <w:rFonts w:ascii="Symbol" w:hAnsi="Symbol"/>
        <w:sz w:val="22"/>
      </w:rPr>
    </w:tblStylePr>
    <w:tblStylePr w:type="band2Vert">
      <w:rPr>
        <w:rFonts w:ascii="Symbol" w:hAnsi="Symbol"/>
        <w:sz w:val="22"/>
      </w:rPr>
    </w:tblStylePr>
    <w:tblStylePr w:type="band1Horz">
      <w:rPr>
        <w:rFonts w:ascii="Symbol" w:hAnsi="Symbol"/>
        <w:sz w:val="22"/>
      </w:rPr>
    </w:tblStylePr>
    <w:tblStylePr w:type="band2Horz">
      <w:rPr>
        <w:rFonts w:ascii="Symbol" w:hAnsi="Symbol"/>
        <w:sz w:val="22"/>
      </w:rPr>
    </w:tblStylePr>
    <w:tblStylePr w:type="neCell">
      <w:rPr>
        <w:rFonts w:ascii="Symbol" w:hAnsi="Symbol"/>
        <w:sz w:val="22"/>
      </w:rPr>
    </w:tblStylePr>
    <w:tblStylePr w:type="nwCell">
      <w:rPr>
        <w:rFonts w:ascii="Symbol" w:hAnsi="Symbol"/>
        <w:sz w:val="22"/>
      </w:rPr>
    </w:tblStylePr>
    <w:tblStylePr w:type="seCell">
      <w:rPr>
        <w:rFonts w:ascii="Symbol" w:hAnsi="Symbol"/>
        <w:sz w:val="22"/>
      </w:rPr>
    </w:tblStylePr>
    <w:tblStylePr w:type="swCell">
      <w:rPr>
        <w:rFonts w:ascii="Symbol" w:hAnsi="Symbol"/>
        <w:sz w:val="22"/>
      </w:rPr>
    </w:tblStylePr>
  </w:style>
  <w:style w:type="table" w:styleId="TableGrid5">
    <w:name w:val="Table Grid 5"/>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56885"/>
    <w:rPr>
      <w:rFonts w:ascii="Arial" w:hAnsi="Arial"/>
      <w:bCs/>
    </w:rPr>
    <w:tblPr>
      <w:tblStyleRowBandSize w:val="1"/>
      <w:tblStyleColBandSize w:val="1"/>
      <w:jc w:val="center"/>
      <w:tblInd w:w="0" w:type="dxa"/>
      <w:tblCellMar>
        <w:top w:w="0" w:type="dxa"/>
        <w:left w:w="0" w:type="dxa"/>
        <w:bottom w:w="0" w:type="dxa"/>
        <w:right w:w="0" w:type="dxa"/>
      </w:tblCellMar>
    </w:tblPr>
    <w:trPr>
      <w:jc w:val="center"/>
    </w:trPr>
    <w:tcPr>
      <w:shd w:val="clear" w:color="auto" w:fill="auto"/>
    </w:tcPr>
    <w:tblStylePr w:type="fir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Row">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val="0"/>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Grid8">
    <w:name w:val="Table Grid 8"/>
    <w:basedOn w:val="TableNormal"/>
    <w:semiHidden/>
    <w:rsid w:val="00E56885"/>
    <w:pPr>
      <w:snapToGrid w:val="0"/>
      <w:spacing w:before="60" w:after="60"/>
    </w:pPr>
    <w:rPr>
      <w:rFonts w:ascii="Arial" w:hAnsi="Arial"/>
      <w:snapToGrid w:val="0"/>
    </w:rPr>
    <w:tblPr>
      <w:tblStyleRowBandSize w:val="1"/>
      <w:tblStyleColBandSize w:val="1"/>
      <w:jc w:val="center"/>
      <w:tblInd w:w="0" w:type="dxa"/>
      <w:tblBorders>
        <w:top w:val="single" w:sz="4" w:space="0" w:color="000000"/>
      </w:tblBorders>
      <w:tblCellMar>
        <w:top w:w="0" w:type="dxa"/>
        <w:left w:w="0" w:type="dxa"/>
        <w:bottom w:w="0" w:type="dxa"/>
        <w:right w:w="0" w:type="dxa"/>
      </w:tblCellMar>
    </w:tblPr>
    <w:trPr>
      <w:jc w:val="center"/>
    </w:trPr>
    <w:tcPr>
      <w:shd w:val="clear" w:color="auto" w:fill="auto"/>
    </w:tcPr>
    <w:tblStylePr w:type="firstRow">
      <w:pPr>
        <w:jc w:val="left"/>
      </w:pPr>
      <w:rPr>
        <w:rFonts w:ascii="Symbol" w:hAnsi="Symbol"/>
        <w:b w:val="0"/>
        <w:bCs/>
        <w:i w:val="0"/>
        <w:color w:val="auto"/>
        <w:sz w:val="20"/>
      </w:rPr>
      <w:tblPr/>
      <w:tcPr>
        <w:tcBorders>
          <w:top w:val="single" w:sz="4" w:space="0" w:color="000000"/>
          <w:left w:val="nil"/>
          <w:bottom w:val="nil"/>
          <w:right w:val="nil"/>
          <w:insideH w:val="nil"/>
          <w:insideV w:val="nil"/>
          <w:tl2br w:val="nil"/>
          <w:tr2bl w:val="nil"/>
        </w:tcBorders>
        <w:shd w:val="clear" w:color="auto" w:fill="auto"/>
      </w:tcPr>
    </w:tblStylePr>
    <w:tblStylePr w:type="lastRow">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firstCo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lastCol">
      <w:rPr>
        <w:rFonts w:ascii="Symbol" w:hAnsi="Symbol"/>
        <w:b w:val="0"/>
        <w:bCs/>
        <w:color w:val="auto"/>
        <w:sz w:val="20"/>
      </w:rPr>
      <w:tblPr/>
      <w:tcPr>
        <w:tcBorders>
          <w:top w:val="nil"/>
          <w:left w:val="nil"/>
          <w:bottom w:val="nil"/>
          <w:right w:val="nil"/>
          <w:insideH w:val="nil"/>
          <w:insideV w:val="nil"/>
          <w:tl2br w:val="nil"/>
          <w:tr2bl w:val="nil"/>
        </w:tcBorders>
        <w:shd w:val="clear" w:color="auto" w:fill="auto"/>
      </w:tcPr>
    </w:tblStylePr>
    <w:tblStylePr w:type="band1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Vert">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1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band2Horz">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e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nwCell">
      <w:rPr>
        <w:rFonts w:ascii="Symbol" w:hAnsi="Symbol"/>
        <w:sz w:val="20"/>
      </w:rPr>
      <w:tblPr/>
      <w:tcPr>
        <w:tcBorders>
          <w:top w:val="nil"/>
          <w:left w:val="nil"/>
          <w:bottom w:val="nil"/>
          <w:right w:val="nil"/>
          <w:insideH w:val="nil"/>
          <w:insideV w:val="nil"/>
          <w:tl2br w:val="nil"/>
          <w:tr2bl w:val="nil"/>
        </w:tcBorders>
        <w:shd w:val="clear" w:color="auto" w:fill="auto"/>
      </w:tcPr>
    </w:tblStylePr>
    <w:tblStylePr w:type="seCell">
      <w:rPr>
        <w:rFonts w:ascii="Symbol" w:hAnsi="Symbol"/>
        <w:sz w:val="20"/>
      </w:rPr>
      <w:tblPr/>
      <w:tcPr>
        <w:tcBorders>
          <w:top w:val="nil"/>
          <w:left w:val="nil"/>
          <w:bottom w:val="nil"/>
          <w:right w:val="nil"/>
          <w:insideH w:val="nil"/>
          <w:insideV w:val="nil"/>
          <w:tl2br w:val="nil"/>
          <w:tr2bl w:val="nil"/>
        </w:tcBorders>
      </w:tcPr>
    </w:tblStylePr>
    <w:tblStylePr w:type="swCell">
      <w:rPr>
        <w:rFonts w:ascii="Symbol" w:hAnsi="Symbol"/>
        <w:sz w:val="20"/>
      </w:rPr>
      <w:tblPr/>
      <w:tcPr>
        <w:tcBorders>
          <w:top w:val="nil"/>
          <w:left w:val="nil"/>
          <w:bottom w:val="nil"/>
          <w:right w:val="nil"/>
          <w:insideH w:val="nil"/>
          <w:insideV w:val="nil"/>
          <w:tl2br w:val="nil"/>
          <w:tr2bl w:val="nil"/>
        </w:tcBorders>
        <w:shd w:val="clear" w:color="auto" w:fill="auto"/>
      </w:tcPr>
    </w:tblStylePr>
  </w:style>
  <w:style w:type="table" w:styleId="TableList1">
    <w:name w:val="Table List 1"/>
    <w:basedOn w:val="TableNormal"/>
    <w:semiHidden/>
    <w:rsid w:val="00E56885"/>
    <w:pPr>
      <w:spacing w:before="120"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56885"/>
    <w:pPr>
      <w:spacing w:before="120"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56885"/>
    <w:pPr>
      <w:spacing w:before="120"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56885"/>
    <w:pPr>
      <w:spacing w:before="120"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56885"/>
    <w:pPr>
      <w:spacing w:before="120"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ber">
    <w:name w:val="Table Number"/>
    <w:basedOn w:val="Normal"/>
    <w:semiHidden/>
    <w:rsid w:val="00E56885"/>
    <w:pPr>
      <w:spacing w:before="40"/>
      <w:ind w:right="72"/>
    </w:pPr>
    <w:rPr>
      <w:iCs/>
      <w:szCs w:val="20"/>
    </w:rPr>
  </w:style>
  <w:style w:type="table" w:styleId="TableProfessional">
    <w:name w:val="Table Professional"/>
    <w:basedOn w:val="TableNormal"/>
    <w:semiHidden/>
    <w:rsid w:val="00E56885"/>
    <w:pPr>
      <w:spacing w:before="120"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56885"/>
    <w:pPr>
      <w:spacing w:before="120" w:after="12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56885"/>
    <w:pPr>
      <w:spacing w:before="120" w:after="12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56885"/>
    <w:pPr>
      <w:spacing w:before="120"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56885"/>
    <w:pPr>
      <w:spacing w:before="120" w:after="12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56885"/>
    <w:pPr>
      <w:spacing w:before="120" w:after="12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5688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56885"/>
    <w:pPr>
      <w:spacing w:before="120" w:after="12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56885"/>
    <w:pPr>
      <w:spacing w:before="120" w:after="12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56885"/>
    <w:pPr>
      <w:spacing w:before="120" w:after="12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pacer">
    <w:name w:val="Spacer"/>
    <w:basedOn w:val="Normal"/>
    <w:rsid w:val="00E56885"/>
    <w:pPr>
      <w:adjustRightInd w:val="0"/>
      <w:snapToGrid w:val="0"/>
    </w:pPr>
    <w:rPr>
      <w:rFonts w:eastAsia="Arial Unicode M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0987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image" Target="media/image5.png"/><Relationship Id="rId24" Type="http://schemas.openxmlformats.org/officeDocument/2006/relationships/image" Target="media/image8.png"/><Relationship Id="rId25" Type="http://schemas.openxmlformats.org/officeDocument/2006/relationships/image" Target="media/image6.png"/><Relationship Id="rId26" Type="http://schemas.openxmlformats.org/officeDocument/2006/relationships/hyperlink" Target="https://console.ng.bluemix.net/docs/services/blockchain/ibmblockchain_overview.html" TargetMode="External"/><Relationship Id="rId27" Type="http://schemas.openxmlformats.org/officeDocument/2006/relationships/image" Target="media/image7.png"/><Relationship Id="rId28" Type="http://schemas.openxmlformats.org/officeDocument/2006/relationships/image" Target="media/image9.png"/><Relationship Id="rId2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1.png"/><Relationship Id="rId31" Type="http://schemas.openxmlformats.org/officeDocument/2006/relationships/footer" Target="footer4.xml"/><Relationship Id="rId32" Type="http://schemas.openxmlformats.org/officeDocument/2006/relationships/header" Target="header5.xml"/><Relationship Id="rId9" Type="http://schemas.openxmlformats.org/officeDocument/2006/relationships/footer" Target="footer1.xml"/><Relationship Id="rId33" Type="http://schemas.openxmlformats.org/officeDocument/2006/relationships/header" Target="header6.xml"/><Relationship Id="rId34" Type="http://schemas.openxmlformats.org/officeDocument/2006/relationships/footer" Target="footer5.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5" Type="http://schemas.openxmlformats.org/officeDocument/2006/relationships/footer" Target="footer6.xml"/><Relationship Id="rId36" Type="http://schemas.openxmlformats.org/officeDocument/2006/relationships/image" Target="media/image12.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www.Bluemix.net" TargetMode="External"/><Relationship Id="rId16" Type="http://schemas.openxmlformats.org/officeDocument/2006/relationships/hyperlink" Target="https://github.com/" TargetMode="External"/><Relationship Id="rId17" Type="http://schemas.openxmlformats.org/officeDocument/2006/relationships/hyperlink" Target="https://golang.org/dl/" TargetMode="External"/><Relationship Id="rId18" Type="http://schemas.openxmlformats.org/officeDocument/2006/relationships/hyperlink" Target="http://www.bluemix.net" TargetMode="External"/><Relationship Id="rId19" Type="http://schemas.openxmlformats.org/officeDocument/2006/relationships/image" Target="media/image3.png"/><Relationship Id="rId37" Type="http://schemas.openxmlformats.org/officeDocument/2006/relationships/image" Target="media/image13.png"/><Relationship Id="rId38" Type="http://schemas.openxmlformats.org/officeDocument/2006/relationships/header" Target="header7.xml"/><Relationship Id="rId39" Type="http://schemas.openxmlformats.org/officeDocument/2006/relationships/header" Target="header8.xml"/><Relationship Id="rId40" Type="http://schemas.openxmlformats.org/officeDocument/2006/relationships/footer" Target="footer7.xml"/><Relationship Id="rId41" Type="http://schemas.openxmlformats.org/officeDocument/2006/relationships/footer" Target="footer8.xml"/><Relationship Id="rId42" Type="http://schemas.openxmlformats.org/officeDocument/2006/relationships/fontTable" Target="fontTable.xml"/><Relationship Id="rId43" Type="http://schemas.openxmlformats.org/officeDocument/2006/relationships/theme" Target="theme/theme1.xml"/></Relationships>
</file>

<file path=word/_rels/footer7.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young\AppData\Roaming\Microsoft\Templates\201301_TEC_work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49EC-50C1-7647-AC05-62E12AD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C:\Users\annayoung\AppData\Roaming\Microsoft\Templates\201301_TEC_workbook_TEMPLATE.dot</Template>
  <TotalTime>23</TotalTime>
  <Pages>12</Pages>
  <Words>1856</Words>
  <Characters>10584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TEC Workbook</vt:lpstr>
    </vt:vector>
  </TitlesOfParts>
  <Company>IBM Corporation</Company>
  <LinksUpToDate>false</LinksUpToDate>
  <CharactersWithSpaces>12416</CharactersWithSpaces>
  <SharedDoc>false</SharedDoc>
  <HLinks>
    <vt:vector size="60" baseType="variant">
      <vt:variant>
        <vt:i4>1441914</vt:i4>
      </vt:variant>
      <vt:variant>
        <vt:i4>48</vt:i4>
      </vt:variant>
      <vt:variant>
        <vt:i4>0</vt:i4>
      </vt:variant>
      <vt:variant>
        <vt:i4>5</vt:i4>
      </vt:variant>
      <vt:variant>
        <vt:lpwstr>https://console.ng.bluemix.net/docs/services/blockchain/ibmblockchain_overview.html</vt:lpwstr>
      </vt:variant>
      <vt:variant>
        <vt:lpwstr/>
      </vt:variant>
      <vt:variant>
        <vt:i4>3145772</vt:i4>
      </vt:variant>
      <vt:variant>
        <vt:i4>42</vt:i4>
      </vt:variant>
      <vt:variant>
        <vt:i4>0</vt:i4>
      </vt:variant>
      <vt:variant>
        <vt:i4>5</vt:i4>
      </vt:variant>
      <vt:variant>
        <vt:lpwstr>https://console.ng.bluemix.net/</vt:lpwstr>
      </vt:variant>
      <vt:variant>
        <vt:lpwstr/>
      </vt:variant>
      <vt:variant>
        <vt:i4>3866682</vt:i4>
      </vt:variant>
      <vt:variant>
        <vt:i4>39</vt:i4>
      </vt:variant>
      <vt:variant>
        <vt:i4>0</vt:i4>
      </vt:variant>
      <vt:variant>
        <vt:i4>5</vt:i4>
      </vt:variant>
      <vt:variant>
        <vt:lpwstr>https://golang.org/dl/</vt:lpwstr>
      </vt:variant>
      <vt:variant>
        <vt:lpwstr/>
      </vt:variant>
      <vt:variant>
        <vt:i4>8126567</vt:i4>
      </vt:variant>
      <vt:variant>
        <vt:i4>36</vt:i4>
      </vt:variant>
      <vt:variant>
        <vt:i4>0</vt:i4>
      </vt:variant>
      <vt:variant>
        <vt:i4>5</vt:i4>
      </vt:variant>
      <vt:variant>
        <vt:lpwstr>https://github.com/</vt:lpwstr>
      </vt:variant>
      <vt:variant>
        <vt:lpwstr/>
      </vt:variant>
      <vt:variant>
        <vt:i4>3342459</vt:i4>
      </vt:variant>
      <vt:variant>
        <vt:i4>33</vt:i4>
      </vt:variant>
      <vt:variant>
        <vt:i4>0</vt:i4>
      </vt:variant>
      <vt:variant>
        <vt:i4>5</vt:i4>
      </vt:variant>
      <vt:variant>
        <vt:lpwstr>http://www.bluemix.net/</vt:lpwstr>
      </vt:variant>
      <vt:variant>
        <vt:lpwstr/>
      </vt:variant>
      <vt:variant>
        <vt:i4>1245234</vt:i4>
      </vt:variant>
      <vt:variant>
        <vt:i4>26</vt:i4>
      </vt:variant>
      <vt:variant>
        <vt:i4>0</vt:i4>
      </vt:variant>
      <vt:variant>
        <vt:i4>5</vt:i4>
      </vt:variant>
      <vt:variant>
        <vt:lpwstr/>
      </vt:variant>
      <vt:variant>
        <vt:lpwstr>_Toc452118589</vt:lpwstr>
      </vt:variant>
      <vt:variant>
        <vt:i4>1245234</vt:i4>
      </vt:variant>
      <vt:variant>
        <vt:i4>20</vt:i4>
      </vt:variant>
      <vt:variant>
        <vt:i4>0</vt:i4>
      </vt:variant>
      <vt:variant>
        <vt:i4>5</vt:i4>
      </vt:variant>
      <vt:variant>
        <vt:lpwstr/>
      </vt:variant>
      <vt:variant>
        <vt:lpwstr>_Toc452118588</vt:lpwstr>
      </vt:variant>
      <vt:variant>
        <vt:i4>1245234</vt:i4>
      </vt:variant>
      <vt:variant>
        <vt:i4>14</vt:i4>
      </vt:variant>
      <vt:variant>
        <vt:i4>0</vt:i4>
      </vt:variant>
      <vt:variant>
        <vt:i4>5</vt:i4>
      </vt:variant>
      <vt:variant>
        <vt:lpwstr/>
      </vt:variant>
      <vt:variant>
        <vt:lpwstr>_Toc452118587</vt:lpwstr>
      </vt:variant>
      <vt:variant>
        <vt:i4>1245234</vt:i4>
      </vt:variant>
      <vt:variant>
        <vt:i4>8</vt:i4>
      </vt:variant>
      <vt:variant>
        <vt:i4>0</vt:i4>
      </vt:variant>
      <vt:variant>
        <vt:i4>5</vt:i4>
      </vt:variant>
      <vt:variant>
        <vt:lpwstr/>
      </vt:variant>
      <vt:variant>
        <vt:lpwstr>_Toc452118586</vt:lpwstr>
      </vt:variant>
      <vt:variant>
        <vt:i4>1245234</vt:i4>
      </vt:variant>
      <vt:variant>
        <vt:i4>2</vt:i4>
      </vt:variant>
      <vt:variant>
        <vt:i4>0</vt:i4>
      </vt:variant>
      <vt:variant>
        <vt:i4>5</vt:i4>
      </vt:variant>
      <vt:variant>
        <vt:lpwstr/>
      </vt:variant>
      <vt:variant>
        <vt:lpwstr>_Toc452118585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 Workbook</dc:title>
  <dc:subject/>
  <dc:creator>abutter</dc:creator>
  <cp:keywords/>
  <cp:lastModifiedBy>MATTHEW Lucas</cp:lastModifiedBy>
  <cp:revision>12</cp:revision>
  <cp:lastPrinted>2016-03-24T16:55:00Z</cp:lastPrinted>
  <dcterms:created xsi:type="dcterms:W3CDTF">2016-05-27T13:30:00Z</dcterms:created>
  <dcterms:modified xsi:type="dcterms:W3CDTF">2016-08-12T12:29:00Z</dcterms:modified>
</cp:coreProperties>
</file>